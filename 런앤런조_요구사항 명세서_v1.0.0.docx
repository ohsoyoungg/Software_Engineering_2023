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3708" w14:textId="77777777" w:rsidR="00A358BA" w:rsidRDefault="00A358BA" w:rsidP="000C1C63"/>
    <w:p w14:paraId="5C543620" w14:textId="77777777"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14:paraId="25AD4C28" w14:textId="77777777" w:rsidR="00BF2488" w:rsidRPr="00137DCF" w:rsidRDefault="00797B4A" w:rsidP="00936487">
      <w:pPr>
        <w:pStyle w:val="ad"/>
      </w:pPr>
      <w:r>
        <w:pict w14:anchorId="0C7837CE">
          <v:group id="_x0000_s2212" editas="canvas" style="width:423pt;height:15.65pt;mso-position-horizontal-relative:char;mso-position-vertical-relative:line" coordorigin="2276,5345" coordsize="7200,26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11" type="#_x0000_t75" style="position:absolute;left:2276;top:5345;width:7200;height:268" o:preferrelative="f">
              <v:fill o:detectmouseclick="t"/>
              <v:path o:extrusionok="t" o:connecttype="none"/>
              <o:lock v:ext="edit" text="t"/>
            </v:shape>
            <v:rect id="_x0000_s2210" style="position:absolute;left:2276;top:5420;width:7200;height:193" fillcolor="#903" stroked="f" strokecolor="blue"/>
            <w10:anchorlock/>
          </v:group>
        </w:pict>
      </w:r>
    </w:p>
    <w:p w14:paraId="044F6EE8" w14:textId="77777777" w:rsidR="00BF2488" w:rsidRPr="00137DCF" w:rsidRDefault="00BF2488" w:rsidP="00BF2488"/>
    <w:p w14:paraId="765E5B9F" w14:textId="77777777" w:rsidR="00BF2488" w:rsidRPr="00137DCF" w:rsidRDefault="00BF2488" w:rsidP="00BF2488"/>
    <w:p w14:paraId="1CEDDC73" w14:textId="77777777" w:rsidR="00BF2488" w:rsidRPr="00137DCF" w:rsidRDefault="00BF2488" w:rsidP="00BF2488"/>
    <w:p w14:paraId="6C2EDAA7" w14:textId="77777777" w:rsidR="00BF2488" w:rsidRPr="00137DCF" w:rsidRDefault="00BF2488" w:rsidP="00BF2488"/>
    <w:p w14:paraId="5C871F51" w14:textId="77777777" w:rsidR="00BF2488" w:rsidRPr="00137DCF" w:rsidRDefault="00BF2488" w:rsidP="00BF2488"/>
    <w:p w14:paraId="46C960EF" w14:textId="77777777" w:rsidR="00BF2488" w:rsidRPr="00137DCF" w:rsidRDefault="00BF2488" w:rsidP="00BF2488"/>
    <w:p w14:paraId="369889FD" w14:textId="77777777" w:rsidR="00BF2488" w:rsidRPr="00137DCF" w:rsidRDefault="00BF2488" w:rsidP="00BF2488"/>
    <w:p w14:paraId="14F28E99" w14:textId="77777777" w:rsidR="00BF2488" w:rsidRPr="00137DCF" w:rsidRDefault="00BF2488" w:rsidP="00BF2488"/>
    <w:p w14:paraId="38553556" w14:textId="77777777" w:rsidR="00BF2488" w:rsidRPr="00137DCF" w:rsidRDefault="00BF2488" w:rsidP="00BF2488"/>
    <w:p w14:paraId="37EBEF19" w14:textId="77777777" w:rsidR="005A0F5A" w:rsidRDefault="005A0F5A" w:rsidP="00BF2488"/>
    <w:p w14:paraId="7140572A" w14:textId="77777777" w:rsidR="005A0F5A" w:rsidRDefault="005A0F5A" w:rsidP="00BF2488"/>
    <w:p w14:paraId="4C5CD23B" w14:textId="77777777" w:rsidR="005A0F5A" w:rsidRDefault="005A0F5A" w:rsidP="00BF2488"/>
    <w:p w14:paraId="1FF9F189" w14:textId="77777777" w:rsidR="005A0F5A" w:rsidRDefault="005A0F5A" w:rsidP="00BF2488"/>
    <w:p w14:paraId="52B3CEEA" w14:textId="77777777" w:rsidR="005A0F5A" w:rsidRDefault="005A0F5A" w:rsidP="00BF2488"/>
    <w:p w14:paraId="5715BF0C" w14:textId="77777777" w:rsidR="005A0F5A" w:rsidRPr="00137DCF" w:rsidRDefault="005A0F5A" w:rsidP="00BF2488"/>
    <w:p w14:paraId="784F199B" w14:textId="5A3DE64C" w:rsidR="004921E5" w:rsidRPr="002C1DC5" w:rsidRDefault="00261ED5" w:rsidP="008A302C">
      <w:pPr>
        <w:pStyle w:val="af1"/>
      </w:pPr>
      <w:r>
        <w:t xml:space="preserve">&lt;Learn &amp; </w:t>
      </w:r>
      <w:r w:rsidR="005A417D">
        <w:rPr>
          <w:rFonts w:hint="eastAsia"/>
        </w:rPr>
        <w:t>R</w:t>
      </w:r>
      <w:r>
        <w:t>un</w:t>
      </w:r>
      <w:r w:rsidR="004921E5" w:rsidRPr="002C1DC5">
        <w:rPr>
          <w:rFonts w:hint="eastAsia"/>
        </w:rPr>
        <w:t>&gt;</w:t>
      </w:r>
    </w:p>
    <w:p w14:paraId="0D963EE1" w14:textId="77777777" w:rsidR="00BF2488" w:rsidRPr="00137DCF" w:rsidRDefault="00BF2488" w:rsidP="00BF2488"/>
    <w:p w14:paraId="57F7030C" w14:textId="77777777" w:rsidR="00BF2488" w:rsidRPr="00137DCF" w:rsidRDefault="00BF2488" w:rsidP="00BF2488"/>
    <w:p w14:paraId="3A3CBDE0" w14:textId="77777777" w:rsidR="00E26985" w:rsidRDefault="00616F3A" w:rsidP="00D668F3">
      <w:r w:rsidRPr="00936487">
        <w:br w:type="page"/>
      </w:r>
      <w:bookmarkStart w:id="0" w:name="[문서의_처음]"/>
      <w:bookmarkEnd w:id="0"/>
    </w:p>
    <w:p w14:paraId="474CFE09" w14:textId="77777777" w:rsidR="0051769F" w:rsidRDefault="0051769F" w:rsidP="00D668F3"/>
    <w:p w14:paraId="6FBA79EE" w14:textId="77777777" w:rsidR="000F729C" w:rsidRDefault="000F729C" w:rsidP="00D668F3"/>
    <w:p w14:paraId="5FE4976B" w14:textId="77777777"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p w14:paraId="5F91DCBB" w14:textId="77777777"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 w14:paraId="09F4DBA8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9CDCB3F" w14:textId="77777777"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6FB1D81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4AA7D42D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38394EC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 w14:paraId="54A779F3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9B7F2C" w14:textId="77777777" w:rsidR="000F729C" w:rsidRPr="00BA2195" w:rsidRDefault="00261ED5" w:rsidP="00261ED5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023.04.15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6A64DF" w14:textId="77777777" w:rsidR="000F729C" w:rsidRPr="00BA2195" w:rsidRDefault="00261ED5" w:rsidP="00261ED5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.0.0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AC8718" w14:textId="77777777" w:rsidR="000F729C" w:rsidRPr="00BA2195" w:rsidRDefault="00261ED5" w:rsidP="00261ED5">
            <w:pPr>
              <w:jc w:val="center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유스케이스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다이어그램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및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기술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초안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C77384" w14:textId="3E2EA4E1" w:rsidR="000F729C" w:rsidRPr="004D74F0" w:rsidRDefault="00E71D89" w:rsidP="00261ED5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김동현,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김한결</w:t>
            </w:r>
            <w:proofErr w:type="spellEnd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오소영</w:t>
            </w:r>
            <w:proofErr w:type="spellEnd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박시아</w:t>
            </w:r>
            <w:proofErr w:type="spellEnd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응웬반티</w:t>
            </w:r>
            <w:proofErr w:type="spellEnd"/>
          </w:p>
        </w:tc>
      </w:tr>
      <w:tr w:rsidR="000F729C" w:rsidRPr="00BA2195" w14:paraId="35C0E684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FE47CE" w14:textId="77777777" w:rsidR="000F729C" w:rsidRPr="00BA2195" w:rsidRDefault="000F729C" w:rsidP="00261ED5">
            <w:pPr>
              <w:jc w:val="center"/>
              <w:rPr>
                <w:kern w:val="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156C39" w14:textId="77777777" w:rsidR="000F729C" w:rsidRPr="00BA2195" w:rsidRDefault="000F729C" w:rsidP="00261ED5">
            <w:pPr>
              <w:jc w:val="center"/>
              <w:rPr>
                <w:kern w:val="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E59E00" w14:textId="77777777" w:rsidR="000F729C" w:rsidRPr="00BA2195" w:rsidRDefault="000F729C" w:rsidP="00261ED5">
            <w:pPr>
              <w:jc w:val="center"/>
              <w:rPr>
                <w:kern w:val="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EB30EF" w14:textId="77777777" w:rsidR="000F729C" w:rsidRPr="004D74F0" w:rsidRDefault="000F729C" w:rsidP="00261ED5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0F729C" w:rsidRPr="00BA2195" w14:paraId="643CAC81" w14:textId="77777777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581771" w14:textId="77777777" w:rsidR="000F729C" w:rsidRPr="00BA2195" w:rsidRDefault="000F729C" w:rsidP="00261ED5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881A74" w14:textId="77777777" w:rsidR="000F729C" w:rsidRPr="00BA2195" w:rsidRDefault="000F729C" w:rsidP="00261ED5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6B83CC" w14:textId="77777777" w:rsidR="000F729C" w:rsidRPr="00BA2195" w:rsidRDefault="000F729C" w:rsidP="00261ED5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ABF0AB" w14:textId="77777777" w:rsidR="000F729C" w:rsidRPr="00BA2195" w:rsidRDefault="000F729C" w:rsidP="00261ED5">
            <w:pPr>
              <w:jc w:val="center"/>
            </w:pPr>
          </w:p>
        </w:tc>
      </w:tr>
      <w:tr w:rsidR="000F729C" w:rsidRPr="00BA2195" w14:paraId="4F1ED891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B2CFA5" w14:textId="77777777" w:rsidR="000F729C" w:rsidRPr="00BA2195" w:rsidRDefault="000F729C" w:rsidP="00261ED5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D4AD4F" w14:textId="77777777" w:rsidR="000F729C" w:rsidRPr="00BA2195" w:rsidRDefault="000F729C" w:rsidP="00261ED5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9644D" w14:textId="77777777" w:rsidR="000F729C" w:rsidRPr="00BA2195" w:rsidRDefault="000F729C" w:rsidP="00261ED5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59A515" w14:textId="77777777" w:rsidR="000F729C" w:rsidRPr="00BA2195" w:rsidRDefault="000F729C" w:rsidP="00261ED5">
            <w:pPr>
              <w:jc w:val="center"/>
            </w:pPr>
          </w:p>
        </w:tc>
      </w:tr>
      <w:tr w:rsidR="000F729C" w:rsidRPr="00BA2195" w14:paraId="644828B9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670685" w14:textId="77777777" w:rsidR="000F729C" w:rsidRPr="00BA2195" w:rsidRDefault="000F729C" w:rsidP="00261ED5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71FFF9" w14:textId="77777777" w:rsidR="000F729C" w:rsidRPr="00BA2195" w:rsidRDefault="000F729C" w:rsidP="00261ED5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75BD69" w14:textId="77777777" w:rsidR="000F729C" w:rsidRPr="00BA2195" w:rsidRDefault="000F729C" w:rsidP="00261ED5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F049B2" w14:textId="77777777" w:rsidR="000F729C" w:rsidRPr="00BA2195" w:rsidRDefault="000F729C" w:rsidP="00261ED5">
            <w:pPr>
              <w:jc w:val="center"/>
            </w:pPr>
          </w:p>
        </w:tc>
      </w:tr>
      <w:tr w:rsidR="000F729C" w:rsidRPr="00BA2195" w14:paraId="019A1C51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4F332C" w14:textId="77777777" w:rsidR="000F729C" w:rsidRPr="00BA2195" w:rsidRDefault="000F729C" w:rsidP="00261ED5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6B0363" w14:textId="77777777" w:rsidR="000F729C" w:rsidRPr="00BA2195" w:rsidRDefault="000F729C" w:rsidP="00261ED5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6DD618" w14:textId="77777777" w:rsidR="000F729C" w:rsidRPr="00BA2195" w:rsidRDefault="000F729C" w:rsidP="00261ED5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BB0420" w14:textId="77777777" w:rsidR="000F729C" w:rsidRPr="00BA2195" w:rsidRDefault="000F729C" w:rsidP="00261ED5">
            <w:pPr>
              <w:jc w:val="center"/>
            </w:pPr>
          </w:p>
        </w:tc>
      </w:tr>
      <w:tr w:rsidR="000F729C" w:rsidRPr="00BA2195" w14:paraId="680158DF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3CF6FE" w14:textId="77777777" w:rsidR="000F729C" w:rsidRPr="00BA2195" w:rsidRDefault="000F729C" w:rsidP="00261ED5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DC1E28" w14:textId="77777777" w:rsidR="000F729C" w:rsidRPr="00BA2195" w:rsidRDefault="000F729C" w:rsidP="00261ED5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7DA621" w14:textId="77777777" w:rsidR="000F729C" w:rsidRPr="00BA2195" w:rsidRDefault="000F729C" w:rsidP="00261ED5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5B2E04" w14:textId="77777777" w:rsidR="000F729C" w:rsidRPr="00BA2195" w:rsidRDefault="000F729C" w:rsidP="00261ED5">
            <w:pPr>
              <w:jc w:val="center"/>
            </w:pPr>
          </w:p>
        </w:tc>
      </w:tr>
    </w:tbl>
    <w:p w14:paraId="16BB41F3" w14:textId="77777777" w:rsidR="00D668F3" w:rsidRDefault="000F729C" w:rsidP="00D668F3">
      <w:r>
        <w:br w:type="page"/>
      </w:r>
    </w:p>
    <w:p w14:paraId="28DDC013" w14:textId="77777777" w:rsidR="006A1701" w:rsidRDefault="006A1701" w:rsidP="005C5C76">
      <w:pPr>
        <w:pStyle w:val="a4"/>
        <w:spacing w:before="100" w:after="100"/>
      </w:pPr>
      <w:r>
        <w:rPr>
          <w:rFonts w:hint="eastAsia"/>
        </w:rPr>
        <w:t>- 목 차 -</w:t>
      </w:r>
    </w:p>
    <w:p w14:paraId="5E1E669A" w14:textId="77777777" w:rsidR="000C2157" w:rsidRPr="005019A4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2"/>
            <w:noProof/>
          </w:rPr>
          <w:t>1.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시스템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14:paraId="4F5309A5" w14:textId="77777777" w:rsidR="000C2157" w:rsidRPr="005019A4" w:rsidRDefault="00797B4A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B84A30">
          <w:rPr>
            <w:rStyle w:val="af2"/>
            <w:noProof/>
          </w:rPr>
          <w:t>2.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3FA5E7C4" w14:textId="77777777" w:rsidR="000C2157" w:rsidRPr="005019A4" w:rsidRDefault="00797B4A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0C2157" w:rsidRPr="00B84A30">
          <w:rPr>
            <w:rStyle w:val="af2"/>
            <w:noProof/>
          </w:rPr>
          <w:t>2.1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정의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5AB92876" w14:textId="77777777" w:rsidR="000C2157" w:rsidRPr="005019A4" w:rsidRDefault="00797B4A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0C2157" w:rsidRPr="00B84A30">
          <w:rPr>
            <w:rStyle w:val="af2"/>
            <w:noProof/>
          </w:rPr>
          <w:t>2.2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_Toc447209005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0C52240B" w14:textId="77777777" w:rsidR="000C2157" w:rsidRPr="005019A4" w:rsidRDefault="00797B4A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B84A30">
          <w:rPr>
            <w:rStyle w:val="af2"/>
            <w:noProof/>
          </w:rPr>
          <w:t>3.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요구사항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_Toc447209006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14:paraId="463D600F" w14:textId="77777777" w:rsidR="000C2157" w:rsidRPr="005019A4" w:rsidRDefault="00797B4A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0C2157" w:rsidRPr="00B84A30">
          <w:rPr>
            <w:rStyle w:val="af2"/>
            <w:noProof/>
          </w:rPr>
          <w:t>3.1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고객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_Toc447209007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14:paraId="3B9B03C7" w14:textId="77777777" w:rsidR="000C2157" w:rsidRPr="005019A4" w:rsidRDefault="00797B4A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0C2157" w:rsidRPr="00B84A30">
          <w:rPr>
            <w:rStyle w:val="af2"/>
            <w:noProof/>
          </w:rPr>
          <w:t>3.2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_Toc447209008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14:paraId="44ECCB73" w14:textId="77777777" w:rsidR="000C2157" w:rsidRPr="005019A4" w:rsidRDefault="00797B4A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0C2157" w:rsidRPr="00B84A30">
          <w:rPr>
            <w:rStyle w:val="af2"/>
            <w:noProof/>
          </w:rPr>
          <w:t>3.2.1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_Toc447209009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- 7 -</w:t>
        </w:r>
        <w:r w:rsidR="000C2157">
          <w:rPr>
            <w:noProof/>
            <w:webHidden/>
          </w:rPr>
          <w:fldChar w:fldCharType="end"/>
        </w:r>
      </w:hyperlink>
    </w:p>
    <w:p w14:paraId="4B45D2AB" w14:textId="77777777" w:rsidR="000C2157" w:rsidRPr="005019A4" w:rsidRDefault="00797B4A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0C2157" w:rsidRPr="00B84A30">
          <w:rPr>
            <w:rStyle w:val="af2"/>
            <w:noProof/>
          </w:rPr>
          <w:t>3.2.2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_Toc447209010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- 8 -</w:t>
        </w:r>
        <w:r w:rsidR="000C2157">
          <w:rPr>
            <w:noProof/>
            <w:webHidden/>
          </w:rPr>
          <w:fldChar w:fldCharType="end"/>
        </w:r>
      </w:hyperlink>
    </w:p>
    <w:p w14:paraId="50AFC66F" w14:textId="77777777" w:rsidR="000C2157" w:rsidRPr="005019A4" w:rsidRDefault="00797B4A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0C2157" w:rsidRPr="00B84A30">
          <w:rPr>
            <w:rStyle w:val="af2"/>
            <w:noProof/>
          </w:rPr>
          <w:t>3.3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인터페이스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_Toc447209011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14:paraId="025C61C6" w14:textId="77777777" w:rsidR="000C2157" w:rsidRPr="005019A4" w:rsidRDefault="00797B4A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0C2157" w:rsidRPr="00B84A30">
          <w:rPr>
            <w:rStyle w:val="af2"/>
            <w:noProof/>
          </w:rPr>
          <w:t>3.3.1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14:paraId="2D1FAD6A" w14:textId="77777777" w:rsidR="000C2157" w:rsidRPr="005019A4" w:rsidRDefault="00797B4A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0C2157" w:rsidRPr="00B84A30">
          <w:rPr>
            <w:rStyle w:val="af2"/>
            <w:noProof/>
          </w:rPr>
          <w:t>3.3.2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- 2 -</w:t>
        </w:r>
        <w:r w:rsidR="000C2157">
          <w:rPr>
            <w:noProof/>
            <w:webHidden/>
          </w:rPr>
          <w:fldChar w:fldCharType="end"/>
        </w:r>
      </w:hyperlink>
    </w:p>
    <w:p w14:paraId="334C9619" w14:textId="77777777" w:rsidR="000C2157" w:rsidRPr="005019A4" w:rsidRDefault="00797B4A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B84A30">
          <w:rPr>
            <w:rStyle w:val="af2"/>
            <w:noProof/>
          </w:rPr>
          <w:t>4.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비기능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14:paraId="1C271EB7" w14:textId="77777777"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14:paraId="23D21FF5" w14:textId="77777777" w:rsidR="00121136" w:rsidRDefault="004221DF" w:rsidP="004221DF">
      <w:pPr>
        <w:pStyle w:val="1"/>
      </w:pPr>
      <w:bookmarkStart w:id="4" w:name="_Toc447209002"/>
      <w:r>
        <w:rPr>
          <w:rFonts w:hint="eastAsia"/>
        </w:rPr>
        <w:t>시스템 개요</w:t>
      </w:r>
      <w:bookmarkEnd w:id="4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38"/>
      </w:tblGrid>
      <w:tr w:rsidR="00FF46A0" w:rsidRPr="00BA2195" w14:paraId="385DA34C" w14:textId="77777777" w:rsidTr="00FF46A0">
        <w:tc>
          <w:tcPr>
            <w:tcW w:w="8538" w:type="dxa"/>
          </w:tcPr>
          <w:p w14:paraId="4F20CCCD" w14:textId="77777777" w:rsidR="00FF46A0" w:rsidRPr="00BA2195" w:rsidRDefault="00FF46A0" w:rsidP="00FF46A0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개발하고자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대한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개괄적인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설명을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7B4E77BE" w14:textId="77777777" w:rsidR="00FF46A0" w:rsidRPr="00FF46A0" w:rsidRDefault="00FF46A0" w:rsidP="00FF46A0"/>
    <w:p w14:paraId="0C54ABC3" w14:textId="77777777" w:rsidR="00FF46A0" w:rsidRDefault="00FF46A0" w:rsidP="00FF46A0">
      <w:pPr>
        <w:rPr>
          <w:rStyle w:val="ae"/>
        </w:rPr>
      </w:pPr>
      <w:r w:rsidRPr="00BA2195">
        <w:rPr>
          <w:rStyle w:val="ae"/>
          <w:rFonts w:hint="eastAsia"/>
        </w:rPr>
        <w:t>예</w:t>
      </w:r>
      <w:r w:rsidRPr="00BA2195">
        <w:rPr>
          <w:rStyle w:val="ae"/>
          <w:rFonts w:hint="eastAsia"/>
        </w:rPr>
        <w:t xml:space="preserve">) </w:t>
      </w:r>
      <w:r>
        <w:rPr>
          <w:rStyle w:val="ae"/>
          <w:rFonts w:hint="eastAsia"/>
        </w:rPr>
        <w:t>스마트</w:t>
      </w:r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뱅킹</w:t>
      </w:r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프로그램</w:t>
      </w:r>
      <w:r w:rsidRPr="00BA2195">
        <w:rPr>
          <w:rStyle w:val="ae"/>
          <w:rFonts w:hint="eastAsia"/>
        </w:rPr>
        <w:t>은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어떤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기능을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제공하며</w:t>
      </w:r>
      <w:r w:rsidRPr="00BA2195">
        <w:rPr>
          <w:rStyle w:val="ae"/>
          <w:rFonts w:hint="eastAsia"/>
        </w:rPr>
        <w:t xml:space="preserve">, </w:t>
      </w:r>
      <w:r w:rsidRPr="00BA2195">
        <w:rPr>
          <w:rStyle w:val="ae"/>
          <w:rFonts w:hint="eastAsia"/>
        </w:rPr>
        <w:t>어떤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특징이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있으며</w:t>
      </w:r>
      <w:r w:rsidRPr="00BA2195">
        <w:rPr>
          <w:rStyle w:val="ae"/>
          <w:rFonts w:hint="eastAsia"/>
        </w:rPr>
        <w:t xml:space="preserve">, </w:t>
      </w:r>
      <w:r w:rsidRPr="00BA2195">
        <w:rPr>
          <w:rStyle w:val="ae"/>
          <w:rFonts w:hint="eastAsia"/>
        </w:rPr>
        <w:t>이를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사용하는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사용자는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어떤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효과를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얻을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수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있다</w:t>
      </w:r>
      <w:r>
        <w:rPr>
          <w:rStyle w:val="ae"/>
          <w:rFonts w:hint="eastAsia"/>
        </w:rPr>
        <w:t>.</w:t>
      </w:r>
    </w:p>
    <w:p w14:paraId="274E1582" w14:textId="77777777" w:rsidR="00FF46A0" w:rsidRPr="00FF46A0" w:rsidRDefault="00FF46A0" w:rsidP="00FF46A0"/>
    <w:p w14:paraId="799BE282" w14:textId="77777777" w:rsidR="00AC6F6C" w:rsidRDefault="00AC6F6C" w:rsidP="004221DF">
      <w:bookmarkStart w:id="5" w:name="_Toc287096150"/>
      <w:r>
        <w:br w:type="page"/>
      </w:r>
    </w:p>
    <w:p w14:paraId="6C4D7D99" w14:textId="77777777" w:rsidR="001630AB" w:rsidRDefault="00AC6F6C" w:rsidP="004221DF">
      <w:pPr>
        <w:pStyle w:val="1"/>
      </w:pPr>
      <w:bookmarkStart w:id="6" w:name="_Toc447209003"/>
      <w:r>
        <w:rPr>
          <w:rFonts w:hint="eastAsia"/>
        </w:rPr>
        <w:t>사용자 분석</w:t>
      </w:r>
      <w:bookmarkEnd w:id="5"/>
      <w:bookmarkEnd w:id="6"/>
    </w:p>
    <w:p w14:paraId="73D857D5" w14:textId="77777777" w:rsidR="0017696D" w:rsidRPr="0017696D" w:rsidRDefault="0017696D" w:rsidP="0017696D">
      <w:pPr>
        <w:pStyle w:val="2"/>
      </w:pPr>
      <w:bookmarkStart w:id="7" w:name="_Toc44720900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정의</w:t>
      </w:r>
      <w:bookmarkEnd w:id="7"/>
    </w:p>
    <w:p w14:paraId="4DAE6CF5" w14:textId="77777777" w:rsidR="005127C2" w:rsidRPr="005127C2" w:rsidRDefault="005127C2" w:rsidP="005127C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94"/>
      </w:tblGrid>
      <w:tr w:rsidR="005127C2" w:rsidRPr="00BA2195" w14:paraId="2D54A221" w14:textId="77777777" w:rsidTr="00BA2195">
        <w:tc>
          <w:tcPr>
            <w:tcW w:w="8594" w:type="dxa"/>
          </w:tcPr>
          <w:p w14:paraId="3796C01B" w14:textId="77777777" w:rsidR="005127C2" w:rsidRPr="00FF46A0" w:rsidRDefault="005127C2" w:rsidP="005127C2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</w:t>
            </w:r>
            <w:r w:rsidR="005A4497"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또는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외부에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존재하는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모든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액터를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기술한다</w:t>
            </w:r>
            <w:r w:rsidR="005A4497" w:rsidRPr="00BA2195">
              <w:rPr>
                <w:rStyle w:val="ae"/>
                <w:rFonts w:hint="eastAsia"/>
              </w:rPr>
              <w:t xml:space="preserve">. 2.2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다이어그램의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액터들을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분류한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것과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일치해야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한다</w:t>
            </w:r>
            <w:r w:rsidR="005A4497"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22DC890F" w14:textId="77777777" w:rsidR="00EF53CF" w:rsidRPr="00E917F3" w:rsidRDefault="00EF53CF" w:rsidP="00EF53C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2"/>
        <w:gridCol w:w="6042"/>
      </w:tblGrid>
      <w:tr w:rsidR="00EF53CF" w:rsidRPr="00BA2195" w14:paraId="114DCAE2" w14:textId="77777777" w:rsidTr="00EF53CF">
        <w:tc>
          <w:tcPr>
            <w:tcW w:w="2482" w:type="dxa"/>
            <w:shd w:val="clear" w:color="auto" w:fill="CCCCCC"/>
          </w:tcPr>
          <w:p w14:paraId="0182B95A" w14:textId="77777777" w:rsidR="00EF53CF" w:rsidRPr="00EF53CF" w:rsidRDefault="00EF53CF" w:rsidP="005A4497">
            <w:pPr>
              <w:pStyle w:val="af"/>
            </w:pPr>
            <w:proofErr w:type="spellStart"/>
            <w:r w:rsidRPr="00EF53CF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042" w:type="dxa"/>
            <w:shd w:val="clear" w:color="auto" w:fill="CCCCCC"/>
          </w:tcPr>
          <w:p w14:paraId="0F0D6E51" w14:textId="77777777"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EF53CF" w:rsidRPr="00BA2195" w14:paraId="7157BCE4" w14:textId="77777777" w:rsidTr="00EF53CF">
        <w:tc>
          <w:tcPr>
            <w:tcW w:w="2482" w:type="dxa"/>
          </w:tcPr>
          <w:p w14:paraId="706CFA95" w14:textId="77777777" w:rsidR="00EF53CF" w:rsidRPr="00FF46A0" w:rsidRDefault="00261ED5" w:rsidP="00EF53CF">
            <w:pPr>
              <w:jc w:val="center"/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앱 관리자</w:t>
            </w:r>
          </w:p>
        </w:tc>
        <w:tc>
          <w:tcPr>
            <w:tcW w:w="6042" w:type="dxa"/>
          </w:tcPr>
          <w:p w14:paraId="1FD60A59" w14:textId="39271ED0" w:rsidR="00FF46A0" w:rsidRPr="00FF46A0" w:rsidRDefault="00294536" w:rsidP="00294536">
            <w:pPr>
              <w:jc w:val="center"/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할 일 목록 애플리케이션의 전반적인 관리를 담당하는 관리자</w:t>
            </w:r>
          </w:p>
        </w:tc>
      </w:tr>
      <w:tr w:rsidR="00EF53CF" w:rsidRPr="00BA2195" w14:paraId="4AB77C9D" w14:textId="77777777" w:rsidTr="00EF53CF">
        <w:tc>
          <w:tcPr>
            <w:tcW w:w="2482" w:type="dxa"/>
          </w:tcPr>
          <w:p w14:paraId="4DF65862" w14:textId="41D9853E" w:rsidR="00EF53CF" w:rsidRPr="00EF53CF" w:rsidRDefault="00E11DC0" w:rsidP="00EF53CF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사용자</w:t>
            </w:r>
          </w:p>
        </w:tc>
        <w:tc>
          <w:tcPr>
            <w:tcW w:w="6042" w:type="dxa"/>
          </w:tcPr>
          <w:p w14:paraId="7EA9949E" w14:textId="2E868193" w:rsidR="00EF53CF" w:rsidRPr="00EF53CF" w:rsidRDefault="00294536" w:rsidP="001572BC">
            <w:pPr>
              <w:tabs>
                <w:tab w:val="left" w:pos="1267"/>
              </w:tabs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 목록 애플리케이션을 이용하는 사용자</w:t>
            </w:r>
          </w:p>
        </w:tc>
      </w:tr>
    </w:tbl>
    <w:p w14:paraId="067D52C8" w14:textId="77777777" w:rsidR="00EF53CF" w:rsidRDefault="00EF53CF" w:rsidP="00EF53CF"/>
    <w:p w14:paraId="10DD6739" w14:textId="77777777" w:rsidR="0052318A" w:rsidRDefault="00E917F3" w:rsidP="0017696D">
      <w:pPr>
        <w:pStyle w:val="2"/>
      </w:pPr>
      <w:bookmarkStart w:id="8" w:name="_Toc287096152"/>
      <w:bookmarkStart w:id="9" w:name="_Toc447209005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다이어그램</w:t>
      </w:r>
      <w:bookmarkEnd w:id="8"/>
      <w:bookmarkEnd w:id="9"/>
    </w:p>
    <w:p w14:paraId="18CDC1C3" w14:textId="77777777" w:rsidR="005127C2" w:rsidRDefault="005127C2" w:rsidP="005127C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94"/>
      </w:tblGrid>
      <w:tr w:rsidR="005127C2" w:rsidRPr="00BA2195" w14:paraId="147EC1EB" w14:textId="77777777" w:rsidTr="00BA2195">
        <w:tc>
          <w:tcPr>
            <w:tcW w:w="8594" w:type="dxa"/>
          </w:tcPr>
          <w:p w14:paraId="288F1754" w14:textId="77777777" w:rsidR="005127C2" w:rsidRPr="00FF46A0" w:rsidRDefault="005127C2" w:rsidP="005127C2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위에서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정의한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액터들의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="0032780E">
              <w:rPr>
                <w:rStyle w:val="ae"/>
                <w:rFonts w:hint="eastAsia"/>
              </w:rPr>
              <w:t>관계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다이어그림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형태로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최상위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액터부터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분류한다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5DE20406" w14:textId="77777777" w:rsidR="004221DF" w:rsidRDefault="004221DF" w:rsidP="005127C2"/>
    <w:p w14:paraId="42C1481A" w14:textId="77777777" w:rsidR="00FF46A0" w:rsidRPr="00FF46A0" w:rsidRDefault="00FF46A0" w:rsidP="005127C2">
      <w:pPr>
        <w:rPr>
          <w:rStyle w:val="ae"/>
        </w:rPr>
      </w:pPr>
      <w:r w:rsidRPr="00FF46A0">
        <w:rPr>
          <w:rStyle w:val="ae"/>
        </w:rPr>
        <w:t>예</w:t>
      </w:r>
      <w:r w:rsidRPr="00FF46A0">
        <w:rPr>
          <w:rStyle w:val="ae"/>
          <w:rFonts w:hint="eastAsia"/>
        </w:rPr>
        <w:t>)</w:t>
      </w:r>
    </w:p>
    <w:p w14:paraId="0BF7D2D5" w14:textId="77777777" w:rsidR="00FF46A0" w:rsidRDefault="00797B4A" w:rsidP="00FF46A0">
      <w:pPr>
        <w:jc w:val="center"/>
      </w:pPr>
      <w:r>
        <w:pict w14:anchorId="7B01A0CA">
          <v:shape id="그림 48" o:spid="_x0000_i1026" type="#_x0000_t75" style="width:204.6pt;height:102pt;visibility:visible">
            <v:imagedata r:id="rId9" o:title=""/>
          </v:shape>
        </w:pict>
      </w:r>
    </w:p>
    <w:p w14:paraId="3D5FF07F" w14:textId="77777777" w:rsidR="004221DF" w:rsidRDefault="004221DF" w:rsidP="004221DF">
      <w:r>
        <w:br w:type="page"/>
      </w:r>
    </w:p>
    <w:p w14:paraId="249A1E0B" w14:textId="77777777" w:rsidR="00BE571A" w:rsidRDefault="00416A4D" w:rsidP="004221DF">
      <w:pPr>
        <w:pStyle w:val="1"/>
      </w:pPr>
      <w:bookmarkStart w:id="10" w:name="_Toc447209006"/>
      <w:r>
        <w:rPr>
          <w:rFonts w:hint="eastAsia"/>
        </w:rPr>
        <w:t>요구사항 분석</w:t>
      </w:r>
      <w:bookmarkEnd w:id="10"/>
    </w:p>
    <w:p w14:paraId="477F40AC" w14:textId="77777777" w:rsidR="000C2157" w:rsidRDefault="000C2157" w:rsidP="005A219F">
      <w:pPr>
        <w:pStyle w:val="2"/>
      </w:pPr>
      <w:bookmarkStart w:id="11" w:name="_Toc447209007"/>
      <w:bookmarkStart w:id="12" w:name="_Toc287096155"/>
      <w:r>
        <w:rPr>
          <w:rFonts w:hint="eastAsia"/>
        </w:rPr>
        <w:t>고객 기능 요구사항</w:t>
      </w:r>
      <w:bookmarkEnd w:id="11"/>
    </w:p>
    <w:p w14:paraId="77E0D48E" w14:textId="77777777" w:rsidR="000C2157" w:rsidRPr="005A219F" w:rsidRDefault="000C2157" w:rsidP="005A219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0C2157" w:rsidRPr="00BA2195" w14:paraId="56C00448" w14:textId="77777777" w:rsidTr="0003407A">
        <w:tc>
          <w:tcPr>
            <w:tcW w:w="8524" w:type="dxa"/>
          </w:tcPr>
          <w:p w14:paraId="07475622" w14:textId="77777777" w:rsidR="000C2157" w:rsidRPr="003A2AF1" w:rsidRDefault="000C2157" w:rsidP="0003407A">
            <w:pPr>
              <w:rPr>
                <w:color w:val="C00000"/>
              </w:rPr>
            </w:pPr>
            <w:r>
              <w:rPr>
                <w:rStyle w:val="ae"/>
                <w:rFonts w:hint="eastAsia"/>
              </w:rPr>
              <w:t>고객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기반으로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개발에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관련된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여러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가지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기능적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나열한다</w:t>
            </w:r>
            <w:r>
              <w:rPr>
                <w:rStyle w:val="ae"/>
                <w:rFonts w:hint="eastAsia"/>
              </w:rPr>
              <w:t>.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1F712543" w14:textId="77777777" w:rsidR="000C2157" w:rsidRPr="0003407A" w:rsidRDefault="000C2157" w:rsidP="00440DE6"/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D54A11" w14:paraId="48E56732" w14:textId="77777777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14:paraId="52AF2C6B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14:paraId="2547DDBD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14:paraId="51125F78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0C2157" w:rsidRPr="00D54A11" w14:paraId="314BE603" w14:textId="77777777" w:rsidTr="0003407A">
        <w:trPr>
          <w:trHeight w:val="338"/>
        </w:trPr>
        <w:tc>
          <w:tcPr>
            <w:tcW w:w="1490" w:type="dxa"/>
          </w:tcPr>
          <w:p w14:paraId="23B4B285" w14:textId="77777777" w:rsidR="000C2157" w:rsidRPr="00261ED5" w:rsidRDefault="00FF63EA" w:rsidP="00FF63EA">
            <w:pPr>
              <w:jc w:val="center"/>
              <w:rPr>
                <w:rStyle w:val="ae"/>
                <w:color w:val="auto"/>
              </w:rPr>
            </w:pPr>
            <w:r>
              <w:rPr>
                <w:rFonts w:ascii="돋움" w:eastAsia="돋움" w:hAnsi="돋움" w:hint="eastAsia"/>
              </w:rPr>
              <w:t xml:space="preserve">회원가입 </w:t>
            </w:r>
          </w:p>
        </w:tc>
        <w:tc>
          <w:tcPr>
            <w:tcW w:w="6095" w:type="dxa"/>
          </w:tcPr>
          <w:p w14:paraId="66316B7C" w14:textId="77777777" w:rsidR="000C2157" w:rsidRPr="0003407A" w:rsidRDefault="00FF63EA" w:rsidP="00FF63EA">
            <w:pPr>
              <w:jc w:val="center"/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아이디와 패스워드를 입력 받아 회원가입을 한다.</w:t>
            </w:r>
          </w:p>
        </w:tc>
        <w:tc>
          <w:tcPr>
            <w:tcW w:w="898" w:type="dxa"/>
          </w:tcPr>
          <w:p w14:paraId="10F565B7" w14:textId="77777777" w:rsidR="000C2157" w:rsidRPr="00D54A11" w:rsidRDefault="000C2157" w:rsidP="00FF63E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14:paraId="61C5C487" w14:textId="77777777" w:rsidTr="0003407A">
        <w:trPr>
          <w:trHeight w:val="338"/>
        </w:trPr>
        <w:tc>
          <w:tcPr>
            <w:tcW w:w="1490" w:type="dxa"/>
          </w:tcPr>
          <w:p w14:paraId="3EB5B984" w14:textId="34D17797" w:rsidR="000C2157" w:rsidRPr="00D54A11" w:rsidRDefault="00FF63EA" w:rsidP="001A2FB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</w:t>
            </w:r>
            <w:r w:rsidR="00155F54">
              <w:rPr>
                <w:rFonts w:ascii="돋움" w:eastAsia="돋움" w:hAnsi="돋움" w:hint="eastAsia"/>
              </w:rPr>
              <w:t>탈퇴</w:t>
            </w:r>
            <w:r>
              <w:rPr>
                <w:rFonts w:ascii="돋움" w:eastAsia="돋움" w:hAnsi="돋움" w:hint="eastAsia"/>
              </w:rPr>
              <w:t xml:space="preserve"> </w:t>
            </w:r>
          </w:p>
        </w:tc>
        <w:tc>
          <w:tcPr>
            <w:tcW w:w="6095" w:type="dxa"/>
          </w:tcPr>
          <w:p w14:paraId="5C9AC15C" w14:textId="16F959B9" w:rsidR="000C2157" w:rsidRPr="00D54A11" w:rsidRDefault="001A2FB9" w:rsidP="00FF63E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입력 받았던 </w:t>
            </w:r>
            <w:r w:rsidR="00155F54">
              <w:rPr>
                <w:rFonts w:ascii="돋움" w:eastAsia="돋움" w:hAnsi="돋움" w:hint="eastAsia"/>
              </w:rPr>
              <w:t xml:space="preserve">정보를 </w:t>
            </w:r>
            <w:r w:rsidR="00FF63EA">
              <w:rPr>
                <w:rFonts w:ascii="돋움" w:eastAsia="돋움" w:hAnsi="돋움" w:hint="eastAsia"/>
              </w:rPr>
              <w:t>삭제하고 탈퇴한다.</w:t>
            </w:r>
          </w:p>
        </w:tc>
        <w:tc>
          <w:tcPr>
            <w:tcW w:w="898" w:type="dxa"/>
          </w:tcPr>
          <w:p w14:paraId="37F8E068" w14:textId="77777777" w:rsidR="000C2157" w:rsidRPr="00D54A11" w:rsidRDefault="000C2157" w:rsidP="00FF63E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14:paraId="5FC225C4" w14:textId="77777777" w:rsidTr="0003407A">
        <w:trPr>
          <w:trHeight w:val="338"/>
        </w:trPr>
        <w:tc>
          <w:tcPr>
            <w:tcW w:w="1490" w:type="dxa"/>
          </w:tcPr>
          <w:p w14:paraId="7B116B92" w14:textId="77777777" w:rsidR="000C2157" w:rsidRPr="00D54A11" w:rsidRDefault="00FF63EA" w:rsidP="00FF63E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로그인</w:t>
            </w:r>
          </w:p>
        </w:tc>
        <w:tc>
          <w:tcPr>
            <w:tcW w:w="6095" w:type="dxa"/>
          </w:tcPr>
          <w:p w14:paraId="6658BBE5" w14:textId="77777777" w:rsidR="000C2157" w:rsidRPr="00D54A11" w:rsidRDefault="00FF63EA" w:rsidP="00FF63E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아이디와 패스워드를 입력 받아 로그인한다.</w:t>
            </w:r>
          </w:p>
        </w:tc>
        <w:tc>
          <w:tcPr>
            <w:tcW w:w="898" w:type="dxa"/>
          </w:tcPr>
          <w:p w14:paraId="752D23C5" w14:textId="77777777" w:rsidR="000C2157" w:rsidRPr="00D54A11" w:rsidRDefault="000C2157" w:rsidP="00FF63E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14:paraId="7498E83F" w14:textId="77777777" w:rsidTr="0003407A">
        <w:trPr>
          <w:trHeight w:val="338"/>
        </w:trPr>
        <w:tc>
          <w:tcPr>
            <w:tcW w:w="1490" w:type="dxa"/>
          </w:tcPr>
          <w:p w14:paraId="362FAAF1" w14:textId="77777777" w:rsidR="000C2157" w:rsidRPr="00D54A11" w:rsidRDefault="00FF63EA" w:rsidP="00FF63E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로그아웃</w:t>
            </w:r>
          </w:p>
        </w:tc>
        <w:tc>
          <w:tcPr>
            <w:tcW w:w="6095" w:type="dxa"/>
          </w:tcPr>
          <w:p w14:paraId="5DBDB81D" w14:textId="77777777" w:rsidR="000C2157" w:rsidRPr="00D54A11" w:rsidRDefault="00FF63EA" w:rsidP="00FF63E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이미 로그인 된 회원을 로그아웃 한다.</w:t>
            </w:r>
          </w:p>
        </w:tc>
        <w:tc>
          <w:tcPr>
            <w:tcW w:w="898" w:type="dxa"/>
          </w:tcPr>
          <w:p w14:paraId="524D2533" w14:textId="77777777" w:rsidR="000C2157" w:rsidRPr="00D54A11" w:rsidRDefault="000C2157" w:rsidP="00FF63E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14:paraId="3CD50A47" w14:textId="77777777" w:rsidTr="0003407A">
        <w:trPr>
          <w:trHeight w:val="338"/>
        </w:trPr>
        <w:tc>
          <w:tcPr>
            <w:tcW w:w="1490" w:type="dxa"/>
          </w:tcPr>
          <w:p w14:paraId="2912A71C" w14:textId="2C44A5E8" w:rsidR="000C2157" w:rsidRPr="00D54A11" w:rsidRDefault="00FF63EA" w:rsidP="00FF63E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할 일 </w:t>
            </w:r>
            <w:r w:rsidR="00841750">
              <w:rPr>
                <w:rFonts w:ascii="돋움" w:eastAsia="돋움" w:hAnsi="돋움" w:hint="eastAsia"/>
              </w:rPr>
              <w:t>카테고리</w:t>
            </w:r>
            <w:r>
              <w:rPr>
                <w:rFonts w:ascii="돋움" w:eastAsia="돋움" w:hAnsi="돋움" w:hint="eastAsia"/>
              </w:rPr>
              <w:t xml:space="preserve"> 생성</w:t>
            </w:r>
          </w:p>
        </w:tc>
        <w:tc>
          <w:tcPr>
            <w:tcW w:w="6095" w:type="dxa"/>
          </w:tcPr>
          <w:p w14:paraId="4BA19824" w14:textId="01D5B800" w:rsidR="000C2157" w:rsidRPr="00D54A11" w:rsidRDefault="00362094" w:rsidP="00BA422B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 xml:space="preserve">할 일을 </w:t>
            </w:r>
            <w:r w:rsidR="00DC5728">
              <w:rPr>
                <w:rFonts w:ascii="돋움" w:eastAsia="돋움" w:hAnsi="돋움" w:hint="eastAsia"/>
              </w:rPr>
              <w:t>분류할 수 있는</w:t>
            </w:r>
            <w:r w:rsidR="00C97FAC">
              <w:rPr>
                <w:rFonts w:ascii="돋움" w:eastAsia="돋움" w:hAnsi="돋움" w:hint="eastAsia"/>
              </w:rPr>
              <w:t xml:space="preserve"> 카테고리를 생성한다.</w:t>
            </w:r>
          </w:p>
        </w:tc>
        <w:tc>
          <w:tcPr>
            <w:tcW w:w="898" w:type="dxa"/>
          </w:tcPr>
          <w:p w14:paraId="1156750C" w14:textId="77777777" w:rsidR="000C2157" w:rsidRPr="00D54A11" w:rsidRDefault="000C2157" w:rsidP="00FF63E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14:paraId="567A180D" w14:textId="77777777" w:rsidTr="0003407A">
        <w:trPr>
          <w:trHeight w:val="338"/>
        </w:trPr>
        <w:tc>
          <w:tcPr>
            <w:tcW w:w="1490" w:type="dxa"/>
          </w:tcPr>
          <w:p w14:paraId="53F8131E" w14:textId="0D6139D9" w:rsidR="000C2157" w:rsidRPr="00D54A11" w:rsidRDefault="0039009D" w:rsidP="00FF63E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카테고리</w:t>
            </w:r>
            <w:r w:rsidR="00FF63EA">
              <w:rPr>
                <w:rFonts w:ascii="돋움" w:eastAsia="돋움" w:hAnsi="돋움" w:hint="eastAsia"/>
              </w:rPr>
              <w:t xml:space="preserve">에 </w:t>
            </w:r>
            <w:r w:rsidR="001D3DA5">
              <w:rPr>
                <w:rFonts w:ascii="돋움" w:eastAsia="돋움" w:hAnsi="돋움" w:hint="eastAsia"/>
              </w:rPr>
              <w:t>할 일</w:t>
            </w:r>
            <w:r w:rsidR="008A0482">
              <w:rPr>
                <w:rFonts w:ascii="돋움" w:eastAsia="돋움" w:hAnsi="돋움" w:hint="eastAsia"/>
              </w:rPr>
              <w:t xml:space="preserve"> </w:t>
            </w:r>
            <w:r w:rsidR="00AA75EE">
              <w:rPr>
                <w:rFonts w:ascii="돋움" w:eastAsia="돋움" w:hAnsi="돋움" w:hint="eastAsia"/>
              </w:rPr>
              <w:t xml:space="preserve">목록 </w:t>
            </w:r>
            <w:r w:rsidR="00FF63EA">
              <w:rPr>
                <w:rFonts w:ascii="돋움" w:eastAsia="돋움" w:hAnsi="돋움" w:hint="eastAsia"/>
              </w:rPr>
              <w:t>추가</w:t>
            </w:r>
          </w:p>
        </w:tc>
        <w:tc>
          <w:tcPr>
            <w:tcW w:w="6095" w:type="dxa"/>
          </w:tcPr>
          <w:p w14:paraId="6F02511E" w14:textId="5860E2DC" w:rsidR="000C2157" w:rsidRPr="00D54A11" w:rsidRDefault="00DC5728" w:rsidP="00BA422B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생성된 각 카테고리에 </w:t>
            </w:r>
            <w:r w:rsidR="001D3DA5">
              <w:rPr>
                <w:rFonts w:ascii="돋움" w:eastAsia="돋움" w:hAnsi="돋움" w:hint="eastAsia"/>
              </w:rPr>
              <w:t>할 일</w:t>
            </w:r>
            <w:r w:rsidR="00871C8D">
              <w:rPr>
                <w:rFonts w:ascii="돋움" w:eastAsia="돋움" w:hAnsi="돋움" w:hint="eastAsia"/>
              </w:rPr>
              <w:t>을</w:t>
            </w:r>
            <w:r w:rsidR="00BA422B">
              <w:rPr>
                <w:rFonts w:ascii="돋움" w:eastAsia="돋움" w:hAnsi="돋움" w:hint="eastAsia"/>
              </w:rPr>
              <w:t xml:space="preserve"> 추가한다.</w:t>
            </w:r>
          </w:p>
        </w:tc>
        <w:tc>
          <w:tcPr>
            <w:tcW w:w="898" w:type="dxa"/>
          </w:tcPr>
          <w:p w14:paraId="46EEE954" w14:textId="77777777" w:rsidR="000C2157" w:rsidRPr="00D54A11" w:rsidRDefault="000C2157" w:rsidP="00FF63E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14:paraId="614BF6E2" w14:textId="77777777" w:rsidTr="0003407A">
        <w:trPr>
          <w:trHeight w:val="353"/>
        </w:trPr>
        <w:tc>
          <w:tcPr>
            <w:tcW w:w="1490" w:type="dxa"/>
          </w:tcPr>
          <w:p w14:paraId="24F99114" w14:textId="1592E26D" w:rsidR="00172E77" w:rsidRDefault="001D3DA5" w:rsidP="00FF63E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한 일</w:t>
            </w:r>
            <w:r w:rsidR="00871C8D">
              <w:rPr>
                <w:rFonts w:ascii="돋움" w:eastAsia="돋움" w:hAnsi="돋움" w:hint="eastAsia"/>
              </w:rPr>
              <w:t xml:space="preserve"> </w:t>
            </w:r>
            <w:r w:rsidR="00FF63EA">
              <w:rPr>
                <w:rFonts w:ascii="돋움" w:eastAsia="돋움" w:hAnsi="돋움" w:hint="eastAsia"/>
              </w:rPr>
              <w:t xml:space="preserve">완료 </w:t>
            </w:r>
          </w:p>
          <w:p w14:paraId="153F6464" w14:textId="77777777" w:rsidR="000C2157" w:rsidRPr="00D54A11" w:rsidRDefault="00FF63EA" w:rsidP="00FF63E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표시</w:t>
            </w:r>
          </w:p>
        </w:tc>
        <w:tc>
          <w:tcPr>
            <w:tcW w:w="6095" w:type="dxa"/>
          </w:tcPr>
          <w:p w14:paraId="3BFB05AD" w14:textId="581B5095" w:rsidR="000C2157" w:rsidRPr="00D54A11" w:rsidRDefault="00A06753" w:rsidP="00FF63E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완료된</w:t>
            </w:r>
            <w:r w:rsidR="00871C8D">
              <w:rPr>
                <w:rFonts w:ascii="돋움" w:eastAsia="돋움" w:hAnsi="돋움" w:hint="eastAsia"/>
              </w:rPr>
              <w:t xml:space="preserve"> </w:t>
            </w:r>
            <w:r w:rsidR="001D3DA5">
              <w:rPr>
                <w:rFonts w:ascii="돋움" w:eastAsia="돋움" w:hAnsi="돋움" w:hint="eastAsia"/>
              </w:rPr>
              <w:t>할 일</w:t>
            </w:r>
            <w:r w:rsidR="0043630E">
              <w:rPr>
                <w:rFonts w:ascii="돋움" w:eastAsia="돋움" w:hAnsi="돋움" w:hint="eastAsia"/>
              </w:rPr>
              <w:t>을 완료로 표시한다.</w:t>
            </w:r>
          </w:p>
        </w:tc>
        <w:tc>
          <w:tcPr>
            <w:tcW w:w="898" w:type="dxa"/>
          </w:tcPr>
          <w:p w14:paraId="2815A447" w14:textId="77777777" w:rsidR="000C2157" w:rsidRPr="00D54A11" w:rsidRDefault="000C2157" w:rsidP="00FF63EA">
            <w:pPr>
              <w:jc w:val="center"/>
              <w:rPr>
                <w:rFonts w:ascii="돋움" w:eastAsia="돋움" w:hAnsi="돋움"/>
              </w:rPr>
            </w:pPr>
          </w:p>
        </w:tc>
      </w:tr>
      <w:tr w:rsidR="00FF63EA" w:rsidRPr="00D54A11" w14:paraId="217A8B4D" w14:textId="77777777" w:rsidTr="0003407A">
        <w:trPr>
          <w:trHeight w:val="353"/>
        </w:trPr>
        <w:tc>
          <w:tcPr>
            <w:tcW w:w="1490" w:type="dxa"/>
          </w:tcPr>
          <w:p w14:paraId="3A4B13B2" w14:textId="0339EB99" w:rsidR="00FF63EA" w:rsidRDefault="001D3DA5" w:rsidP="00FF63E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</w:t>
            </w:r>
            <w:r w:rsidR="00FF63EA">
              <w:rPr>
                <w:rFonts w:ascii="돋움" w:eastAsia="돋움" w:hAnsi="돋움" w:hint="eastAsia"/>
              </w:rPr>
              <w:t xml:space="preserve"> 삭제</w:t>
            </w:r>
          </w:p>
        </w:tc>
        <w:tc>
          <w:tcPr>
            <w:tcW w:w="6095" w:type="dxa"/>
          </w:tcPr>
          <w:p w14:paraId="6D3F541A" w14:textId="3DF93EF8" w:rsidR="00FF63EA" w:rsidRPr="00D54A11" w:rsidRDefault="001D3DA5" w:rsidP="00FF63E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</w:t>
            </w:r>
            <w:r w:rsidR="00F6058B">
              <w:rPr>
                <w:rFonts w:ascii="돋움" w:eastAsia="돋움" w:hAnsi="돋움" w:hint="eastAsia"/>
              </w:rPr>
              <w:t xml:space="preserve">을 </w:t>
            </w:r>
            <w:r>
              <w:rPr>
                <w:rFonts w:ascii="돋움" w:eastAsia="돋움" w:hAnsi="돋움" w:hint="eastAsia"/>
              </w:rPr>
              <w:t>할 일</w:t>
            </w:r>
            <w:r w:rsidR="00F6058B">
              <w:rPr>
                <w:rFonts w:ascii="돋움" w:eastAsia="돋움" w:hAnsi="돋움" w:hint="eastAsia"/>
              </w:rPr>
              <w:t xml:space="preserve"> 리스트에서 삭제한다.</w:t>
            </w:r>
          </w:p>
        </w:tc>
        <w:tc>
          <w:tcPr>
            <w:tcW w:w="898" w:type="dxa"/>
          </w:tcPr>
          <w:p w14:paraId="318A4B61" w14:textId="77777777" w:rsidR="00FF63EA" w:rsidRPr="00D54A11" w:rsidRDefault="00FF63EA" w:rsidP="00FF63EA">
            <w:pPr>
              <w:jc w:val="center"/>
              <w:rPr>
                <w:rFonts w:ascii="돋움" w:eastAsia="돋움" w:hAnsi="돋움"/>
              </w:rPr>
            </w:pPr>
          </w:p>
        </w:tc>
      </w:tr>
      <w:tr w:rsidR="00FF63EA" w:rsidRPr="00D54A11" w14:paraId="1A2BCCB9" w14:textId="77777777" w:rsidTr="0003407A">
        <w:trPr>
          <w:trHeight w:val="353"/>
        </w:trPr>
        <w:tc>
          <w:tcPr>
            <w:tcW w:w="1490" w:type="dxa"/>
          </w:tcPr>
          <w:p w14:paraId="753ED240" w14:textId="6EA7E8F9" w:rsidR="00FF63EA" w:rsidRDefault="001D3DA5" w:rsidP="00FF63E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</w:t>
            </w:r>
            <w:r w:rsidR="00FF63EA">
              <w:rPr>
                <w:rFonts w:ascii="돋움" w:eastAsia="돋움" w:hAnsi="돋움" w:hint="eastAsia"/>
              </w:rPr>
              <w:t xml:space="preserve"> 수정</w:t>
            </w:r>
          </w:p>
        </w:tc>
        <w:tc>
          <w:tcPr>
            <w:tcW w:w="6095" w:type="dxa"/>
          </w:tcPr>
          <w:p w14:paraId="0614D3D2" w14:textId="0856B892" w:rsidR="00FF63EA" w:rsidRPr="00D54A11" w:rsidRDefault="001D3DA5" w:rsidP="00FF63E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</w:t>
            </w:r>
            <w:r w:rsidR="00FE694D">
              <w:rPr>
                <w:rFonts w:ascii="돋움" w:eastAsia="돋움" w:hAnsi="돋움" w:hint="eastAsia"/>
              </w:rPr>
              <w:t xml:space="preserve">을 </w:t>
            </w:r>
            <w:r>
              <w:rPr>
                <w:rFonts w:ascii="돋움" w:eastAsia="돋움" w:hAnsi="돋움" w:hint="eastAsia"/>
              </w:rPr>
              <w:t>할 일</w:t>
            </w:r>
            <w:r w:rsidR="00FE694D">
              <w:rPr>
                <w:rFonts w:ascii="돋움" w:eastAsia="돋움" w:hAnsi="돋움" w:hint="eastAsia"/>
              </w:rPr>
              <w:t xml:space="preserve"> 리스트에서 수정한다.</w:t>
            </w:r>
          </w:p>
        </w:tc>
        <w:tc>
          <w:tcPr>
            <w:tcW w:w="898" w:type="dxa"/>
          </w:tcPr>
          <w:p w14:paraId="680EC86C" w14:textId="77777777" w:rsidR="00FF63EA" w:rsidRPr="00D54A11" w:rsidRDefault="00FF63EA" w:rsidP="00FF63EA">
            <w:pPr>
              <w:jc w:val="center"/>
              <w:rPr>
                <w:rFonts w:ascii="돋움" w:eastAsia="돋움" w:hAnsi="돋움"/>
              </w:rPr>
            </w:pPr>
          </w:p>
        </w:tc>
      </w:tr>
      <w:tr w:rsidR="00FF63EA" w:rsidRPr="00D54A11" w14:paraId="13F4F35F" w14:textId="77777777" w:rsidTr="0003407A">
        <w:trPr>
          <w:trHeight w:val="353"/>
        </w:trPr>
        <w:tc>
          <w:tcPr>
            <w:tcW w:w="1490" w:type="dxa"/>
          </w:tcPr>
          <w:p w14:paraId="1D59A7DB" w14:textId="4B1808CB" w:rsidR="00FF63EA" w:rsidRDefault="00586826" w:rsidP="00FF63E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완료 표시한 </w:t>
            </w:r>
            <w:r w:rsidR="001D3DA5">
              <w:rPr>
                <w:rFonts w:ascii="돋움" w:eastAsia="돋움" w:hAnsi="돋움" w:hint="eastAsia"/>
              </w:rPr>
              <w:t>한 일</w:t>
            </w:r>
            <w:r>
              <w:rPr>
                <w:rFonts w:ascii="돋움" w:eastAsia="돋움" w:hAnsi="돋움" w:hint="eastAsia"/>
              </w:rPr>
              <w:t xml:space="preserve"> </w:t>
            </w:r>
            <w:r w:rsidR="00FF63EA">
              <w:rPr>
                <w:rFonts w:ascii="돋움" w:eastAsia="돋움" w:hAnsi="돋움" w:hint="eastAsia"/>
              </w:rPr>
              <w:t>확인</w:t>
            </w:r>
          </w:p>
        </w:tc>
        <w:tc>
          <w:tcPr>
            <w:tcW w:w="6095" w:type="dxa"/>
          </w:tcPr>
          <w:p w14:paraId="13893D73" w14:textId="47769FE2" w:rsidR="00FF63EA" w:rsidRPr="00D54A11" w:rsidRDefault="00FE694D" w:rsidP="00FF63E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완료 표시</w:t>
            </w:r>
            <w:r w:rsidR="00C94813">
              <w:rPr>
                <w:rFonts w:ascii="돋움" w:eastAsia="돋움" w:hAnsi="돋움" w:hint="eastAsia"/>
              </w:rPr>
              <w:t>한</w:t>
            </w:r>
            <w:r>
              <w:rPr>
                <w:rFonts w:ascii="돋움" w:eastAsia="돋움" w:hAnsi="돋움" w:hint="eastAsia"/>
              </w:rPr>
              <w:t xml:space="preserve"> </w:t>
            </w:r>
            <w:r w:rsidR="001D3DA5">
              <w:rPr>
                <w:rFonts w:ascii="돋움" w:eastAsia="돋움" w:hAnsi="돋움" w:hint="eastAsia"/>
              </w:rPr>
              <w:t>한 일</w:t>
            </w:r>
            <w:r>
              <w:rPr>
                <w:rFonts w:ascii="돋움" w:eastAsia="돋움" w:hAnsi="돋움" w:hint="eastAsia"/>
              </w:rPr>
              <w:t>을 확인한다.</w:t>
            </w:r>
          </w:p>
        </w:tc>
        <w:tc>
          <w:tcPr>
            <w:tcW w:w="898" w:type="dxa"/>
          </w:tcPr>
          <w:p w14:paraId="130723CC" w14:textId="77777777" w:rsidR="00FF63EA" w:rsidRPr="00D54A11" w:rsidRDefault="00FF63EA" w:rsidP="00FF63EA">
            <w:pPr>
              <w:jc w:val="center"/>
              <w:rPr>
                <w:rFonts w:ascii="돋움" w:eastAsia="돋움" w:hAnsi="돋움"/>
              </w:rPr>
            </w:pPr>
          </w:p>
        </w:tc>
      </w:tr>
      <w:tr w:rsidR="00FF63EA" w:rsidRPr="00D54A11" w14:paraId="3B6F64C6" w14:textId="77777777" w:rsidTr="0003407A">
        <w:trPr>
          <w:trHeight w:val="353"/>
        </w:trPr>
        <w:tc>
          <w:tcPr>
            <w:tcW w:w="1490" w:type="dxa"/>
          </w:tcPr>
          <w:p w14:paraId="37294812" w14:textId="0268CCFD" w:rsidR="00FF63EA" w:rsidRDefault="00C94813" w:rsidP="00FF63E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</w:t>
            </w:r>
            <w:r w:rsidR="00172E77">
              <w:rPr>
                <w:rFonts w:ascii="돋움" w:eastAsia="돋움" w:hAnsi="돋움" w:hint="eastAsia"/>
              </w:rPr>
              <w:t xml:space="preserve"> 정렬</w:t>
            </w:r>
          </w:p>
        </w:tc>
        <w:tc>
          <w:tcPr>
            <w:tcW w:w="6095" w:type="dxa"/>
          </w:tcPr>
          <w:p w14:paraId="45BEBC18" w14:textId="34444460" w:rsidR="00FF63EA" w:rsidRPr="00D54A11" w:rsidRDefault="00C94813" w:rsidP="00FF63E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</w:t>
            </w:r>
            <w:r w:rsidR="00B82B9D">
              <w:rPr>
                <w:rFonts w:ascii="돋움" w:eastAsia="돋움" w:hAnsi="돋움" w:hint="eastAsia"/>
              </w:rPr>
              <w:t>을 마감일 또는 우선순위에 따라 정렬한다.</w:t>
            </w:r>
          </w:p>
        </w:tc>
        <w:tc>
          <w:tcPr>
            <w:tcW w:w="898" w:type="dxa"/>
          </w:tcPr>
          <w:p w14:paraId="4142D197" w14:textId="77777777" w:rsidR="00FF63EA" w:rsidRPr="00D54A11" w:rsidRDefault="00FF63EA" w:rsidP="00FF63EA">
            <w:pPr>
              <w:jc w:val="center"/>
              <w:rPr>
                <w:rFonts w:ascii="돋움" w:eastAsia="돋움" w:hAnsi="돋움"/>
              </w:rPr>
            </w:pPr>
          </w:p>
        </w:tc>
      </w:tr>
      <w:tr w:rsidR="00172E77" w:rsidRPr="00D54A11" w14:paraId="75BFC5A0" w14:textId="77777777" w:rsidTr="0003407A">
        <w:trPr>
          <w:trHeight w:val="353"/>
        </w:trPr>
        <w:tc>
          <w:tcPr>
            <w:tcW w:w="1490" w:type="dxa"/>
          </w:tcPr>
          <w:p w14:paraId="3B79CE61" w14:textId="4AF0944B" w:rsidR="00172E77" w:rsidRDefault="00C94813" w:rsidP="00FF63E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</w:t>
            </w:r>
            <w:r w:rsidR="00172E77">
              <w:rPr>
                <w:rFonts w:ascii="돋움" w:eastAsia="돋움" w:hAnsi="돋움" w:hint="eastAsia"/>
              </w:rPr>
              <w:t>에 대한 알림 설정</w:t>
            </w:r>
          </w:p>
        </w:tc>
        <w:tc>
          <w:tcPr>
            <w:tcW w:w="6095" w:type="dxa"/>
          </w:tcPr>
          <w:p w14:paraId="4AEF3FE5" w14:textId="7B28762E" w:rsidR="00172E77" w:rsidRPr="00D54A11" w:rsidRDefault="00F3768A" w:rsidP="00FF63E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해야 할</w:t>
            </w:r>
            <w:r w:rsidR="00973785">
              <w:rPr>
                <w:rFonts w:ascii="돋움" w:eastAsia="돋움" w:hAnsi="돋움" w:hint="eastAsia"/>
              </w:rPr>
              <w:t xml:space="preserve"> </w:t>
            </w:r>
            <w:r w:rsidR="00C94813">
              <w:rPr>
                <w:rFonts w:ascii="돋움" w:eastAsia="돋움" w:hAnsi="돋움" w:hint="eastAsia"/>
              </w:rPr>
              <w:t>일</w:t>
            </w:r>
            <w:r w:rsidR="00973785">
              <w:rPr>
                <w:rFonts w:ascii="돋움" w:eastAsia="돋움" w:hAnsi="돋움" w:hint="eastAsia"/>
              </w:rPr>
              <w:t xml:space="preserve">에 대한 </w:t>
            </w:r>
            <w:r w:rsidR="004B5936">
              <w:rPr>
                <w:rFonts w:ascii="돋움" w:eastAsia="돋움" w:hAnsi="돋움" w:hint="eastAsia"/>
              </w:rPr>
              <w:t>알림을 설정한다.</w:t>
            </w:r>
          </w:p>
        </w:tc>
        <w:tc>
          <w:tcPr>
            <w:tcW w:w="898" w:type="dxa"/>
          </w:tcPr>
          <w:p w14:paraId="57731A2B" w14:textId="77777777" w:rsidR="00172E77" w:rsidRPr="00D54A11" w:rsidRDefault="00172E77" w:rsidP="00FF63EA">
            <w:pPr>
              <w:jc w:val="center"/>
              <w:rPr>
                <w:rFonts w:ascii="돋움" w:eastAsia="돋움" w:hAnsi="돋움"/>
              </w:rPr>
            </w:pPr>
          </w:p>
        </w:tc>
      </w:tr>
    </w:tbl>
    <w:p w14:paraId="590D7B71" w14:textId="77777777" w:rsidR="000C2157" w:rsidRDefault="000C2157" w:rsidP="00440DE6"/>
    <w:p w14:paraId="754582AD" w14:textId="77777777" w:rsidR="000C2157" w:rsidRDefault="000C2157" w:rsidP="00440DE6"/>
    <w:p w14:paraId="06B324E2" w14:textId="77777777" w:rsidR="000C2157" w:rsidRDefault="000C2157" w:rsidP="00440DE6"/>
    <w:p w14:paraId="219A934C" w14:textId="77777777" w:rsidR="000C2157" w:rsidRDefault="000C2157" w:rsidP="00440DE6"/>
    <w:p w14:paraId="42118FFE" w14:textId="77777777" w:rsidR="000C2157" w:rsidRPr="00C94813" w:rsidRDefault="000C2157" w:rsidP="00440DE6"/>
    <w:p w14:paraId="36CDE4C2" w14:textId="77777777" w:rsidR="000C2157" w:rsidRDefault="000C2157" w:rsidP="00440DE6"/>
    <w:p w14:paraId="13CDA605" w14:textId="77777777" w:rsidR="000C2157" w:rsidRDefault="000C2157" w:rsidP="00440DE6"/>
    <w:p w14:paraId="5366C27D" w14:textId="77777777" w:rsidR="000C2157" w:rsidRDefault="000C2157" w:rsidP="00440DE6"/>
    <w:p w14:paraId="284029DA" w14:textId="77777777" w:rsidR="000C2157" w:rsidRDefault="000C2157" w:rsidP="00440DE6"/>
    <w:p w14:paraId="40924E03" w14:textId="77777777" w:rsidR="000C2157" w:rsidRDefault="000C2157" w:rsidP="00440DE6"/>
    <w:p w14:paraId="47C79D4F" w14:textId="77777777" w:rsidR="000C2157" w:rsidRDefault="000C2157" w:rsidP="00440DE6"/>
    <w:p w14:paraId="4FEABFD5" w14:textId="77777777" w:rsidR="000C2157" w:rsidRDefault="000C2157" w:rsidP="00440DE6"/>
    <w:p w14:paraId="7BCE29F0" w14:textId="77777777" w:rsidR="000C2157" w:rsidRPr="00440DE6" w:rsidRDefault="000C2157" w:rsidP="00440DE6">
      <w:r>
        <w:br w:type="page"/>
      </w:r>
    </w:p>
    <w:p w14:paraId="2F2BDB0B" w14:textId="77777777" w:rsidR="00BE571A" w:rsidRDefault="000C2157" w:rsidP="005A219F">
      <w:pPr>
        <w:pStyle w:val="2"/>
      </w:pPr>
      <w:bookmarkStart w:id="13" w:name="_Toc447209008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목록</w:t>
      </w:r>
      <w:bookmarkEnd w:id="12"/>
      <w:bookmarkEnd w:id="13"/>
    </w:p>
    <w:p w14:paraId="407EFC67" w14:textId="77777777" w:rsidR="00357453" w:rsidRDefault="00357453" w:rsidP="00357453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5A4497" w:rsidRPr="00BA2195" w14:paraId="734CA3E5" w14:textId="77777777" w:rsidTr="00BA2195">
        <w:tc>
          <w:tcPr>
            <w:tcW w:w="8524" w:type="dxa"/>
          </w:tcPr>
          <w:p w14:paraId="62A5D93A" w14:textId="77777777" w:rsidR="005A4497" w:rsidRPr="00BA2195" w:rsidRDefault="005A4497" w:rsidP="005A4497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시스템이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제공하는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나열한다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고유</w:t>
            </w:r>
            <w:r w:rsidRPr="00BA2195">
              <w:rPr>
                <w:rStyle w:val="ae"/>
                <w:rFonts w:hint="eastAsia"/>
              </w:rPr>
              <w:t xml:space="preserve"> ID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부여하고</w:t>
            </w:r>
            <w:r w:rsidR="003A2AF1">
              <w:rPr>
                <w:rStyle w:val="ae"/>
                <w:rFonts w:hint="eastAsia"/>
              </w:rPr>
              <w:t>,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순위를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고려한다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  <w:p w14:paraId="0F8B6FCC" w14:textId="77777777" w:rsidR="005A4497" w:rsidRPr="003A2AF1" w:rsidRDefault="005A4497" w:rsidP="00420E54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 xml:space="preserve">Tip1)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순위는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내에서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판단한다</w:t>
            </w:r>
            <w:r w:rsidR="00420E54" w:rsidRPr="00BA2195">
              <w:rPr>
                <w:rStyle w:val="ae"/>
                <w:rFonts w:hint="eastAsia"/>
              </w:rPr>
              <w:t xml:space="preserve">. </w:t>
            </w:r>
            <w:r w:rsidR="00420E54" w:rsidRPr="00BA2195">
              <w:rPr>
                <w:rStyle w:val="ae"/>
                <w:rFonts w:hint="eastAsia"/>
              </w:rPr>
              <w:t>쉬운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proofErr w:type="gramStart"/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proofErr w:type="gramEnd"/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어려운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proofErr w:type="gramStart"/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proofErr w:type="gramEnd"/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위험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요소가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많은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proofErr w:type="gramStart"/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proofErr w:type="gramEnd"/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등을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본다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5E3890A2" w14:textId="77777777" w:rsidR="005A4497" w:rsidRDefault="005A4497" w:rsidP="00357453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360"/>
        <w:gridCol w:w="1076"/>
      </w:tblGrid>
      <w:tr w:rsidR="003A2AF1" w:rsidRPr="00D54A11" w14:paraId="51F43E01" w14:textId="77777777" w:rsidTr="0003407A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14:paraId="3B118E37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 w14:paraId="2B899505" w14:textId="77777777" w:rsidR="003A2AF1" w:rsidRPr="00D54A11" w:rsidRDefault="003A2AF1" w:rsidP="005A4497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 w:rsidR="00C25FFA">
              <w:rPr>
                <w:rFonts w:hint="eastAsia"/>
              </w:rPr>
              <w:t>명</w:t>
            </w:r>
          </w:p>
        </w:tc>
        <w:tc>
          <w:tcPr>
            <w:tcW w:w="4360" w:type="dxa"/>
            <w:shd w:val="clear" w:color="auto" w:fill="CCCCCC"/>
            <w:vAlign w:val="center"/>
          </w:tcPr>
          <w:p w14:paraId="5826ADC4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1076" w:type="dxa"/>
            <w:shd w:val="clear" w:color="auto" w:fill="CCCCCC"/>
            <w:vAlign w:val="center"/>
          </w:tcPr>
          <w:p w14:paraId="5EE526F2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우선</w:t>
            </w:r>
          </w:p>
          <w:p w14:paraId="1813FD97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순위</w:t>
            </w:r>
          </w:p>
        </w:tc>
      </w:tr>
      <w:tr w:rsidR="003A2AF1" w:rsidRPr="00D54A11" w14:paraId="69E182DA" w14:textId="77777777" w:rsidTr="0003407A">
        <w:trPr>
          <w:trHeight w:val="356"/>
        </w:trPr>
        <w:tc>
          <w:tcPr>
            <w:tcW w:w="1335" w:type="dxa"/>
          </w:tcPr>
          <w:p w14:paraId="21FB9664" w14:textId="77777777" w:rsidR="003A2AF1" w:rsidRPr="007E70C2" w:rsidRDefault="00172E77" w:rsidP="00D54A11">
            <w:pPr>
              <w:jc w:val="center"/>
              <w:rPr>
                <w:rStyle w:val="ae"/>
              </w:rPr>
            </w:pPr>
            <w:r>
              <w:rPr>
                <w:rFonts w:ascii="돋움" w:eastAsia="돋움" w:hAnsi="돋움"/>
              </w:rPr>
              <w:t>UC001</w:t>
            </w:r>
          </w:p>
        </w:tc>
        <w:tc>
          <w:tcPr>
            <w:tcW w:w="1714" w:type="dxa"/>
          </w:tcPr>
          <w:p w14:paraId="4BC52EA1" w14:textId="77777777" w:rsidR="0003407A" w:rsidRPr="007E70C2" w:rsidRDefault="00172E77" w:rsidP="00D54A11">
            <w:pPr>
              <w:jc w:val="center"/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회원가입을 한다.</w:t>
            </w:r>
          </w:p>
        </w:tc>
        <w:tc>
          <w:tcPr>
            <w:tcW w:w="4360" w:type="dxa"/>
          </w:tcPr>
          <w:p w14:paraId="669AA815" w14:textId="77777777" w:rsidR="003A2AF1" w:rsidRPr="007E70C2" w:rsidRDefault="00172E77" w:rsidP="00342162">
            <w:pPr>
              <w:rPr>
                <w:rStyle w:val="ae"/>
              </w:rPr>
            </w:pPr>
            <w:r>
              <w:rPr>
                <w:rFonts w:hint="eastAsia"/>
              </w:rPr>
              <w:t>신규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아이디와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패스워드를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562F266A" w14:textId="294BBCC0" w:rsidR="003A2AF1" w:rsidRPr="00C94813" w:rsidRDefault="00C94813" w:rsidP="00D54A11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1</w:t>
            </w:r>
          </w:p>
        </w:tc>
      </w:tr>
      <w:tr w:rsidR="003A2AF1" w:rsidRPr="00D54A11" w14:paraId="5E4E42C1" w14:textId="77777777" w:rsidTr="0003407A">
        <w:trPr>
          <w:trHeight w:val="356"/>
        </w:trPr>
        <w:tc>
          <w:tcPr>
            <w:tcW w:w="1335" w:type="dxa"/>
          </w:tcPr>
          <w:p w14:paraId="0B65D6F1" w14:textId="77777777" w:rsidR="003A2AF1" w:rsidRPr="00D54A11" w:rsidRDefault="00172E77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UC002</w:t>
            </w:r>
          </w:p>
        </w:tc>
        <w:tc>
          <w:tcPr>
            <w:tcW w:w="1714" w:type="dxa"/>
          </w:tcPr>
          <w:p w14:paraId="5CF384AF" w14:textId="77777777" w:rsidR="003A2AF1" w:rsidRPr="00D54A11" w:rsidRDefault="00172E77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로그인을 한다.</w:t>
            </w:r>
          </w:p>
        </w:tc>
        <w:tc>
          <w:tcPr>
            <w:tcW w:w="4360" w:type="dxa"/>
          </w:tcPr>
          <w:p w14:paraId="05362311" w14:textId="77777777" w:rsidR="003A2AF1" w:rsidRPr="00BA2195" w:rsidRDefault="00172E77" w:rsidP="00342162">
            <w:r>
              <w:rPr>
                <w:rFonts w:hint="eastAsia"/>
              </w:rPr>
              <w:t>아이디와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패스워드를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08EBEF76" w14:textId="5994DFD3" w:rsidR="003A2AF1" w:rsidRPr="00D54A11" w:rsidRDefault="00C94813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</w:p>
        </w:tc>
      </w:tr>
      <w:tr w:rsidR="003A2AF1" w:rsidRPr="00D54A11" w14:paraId="5440BFBA" w14:textId="77777777" w:rsidTr="0003407A">
        <w:trPr>
          <w:trHeight w:val="356"/>
        </w:trPr>
        <w:tc>
          <w:tcPr>
            <w:tcW w:w="1335" w:type="dxa"/>
          </w:tcPr>
          <w:p w14:paraId="7B63CB7D" w14:textId="77777777" w:rsidR="003A2AF1" w:rsidRPr="00D54A11" w:rsidRDefault="00172E77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UC003</w:t>
            </w:r>
          </w:p>
        </w:tc>
        <w:tc>
          <w:tcPr>
            <w:tcW w:w="1714" w:type="dxa"/>
          </w:tcPr>
          <w:p w14:paraId="3E827166" w14:textId="77777777" w:rsidR="003A2AF1" w:rsidRPr="00D54A11" w:rsidRDefault="00172E77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로그아웃을 한다.</w:t>
            </w:r>
          </w:p>
        </w:tc>
        <w:tc>
          <w:tcPr>
            <w:tcW w:w="4360" w:type="dxa"/>
          </w:tcPr>
          <w:p w14:paraId="2D451A9E" w14:textId="77777777" w:rsidR="003A2AF1" w:rsidRPr="00BA2195" w:rsidRDefault="00172E77" w:rsidP="00342162"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아이디로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로그인하거나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로그아웃을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4F1ADA97" w14:textId="3ADD6D8D" w:rsidR="003A2AF1" w:rsidRPr="00D54A11" w:rsidRDefault="00D33D81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</w:t>
            </w:r>
          </w:p>
        </w:tc>
      </w:tr>
      <w:tr w:rsidR="003A2AF1" w:rsidRPr="00D54A11" w14:paraId="4486AFD9" w14:textId="77777777" w:rsidTr="0003407A">
        <w:trPr>
          <w:trHeight w:val="356"/>
        </w:trPr>
        <w:tc>
          <w:tcPr>
            <w:tcW w:w="1335" w:type="dxa"/>
          </w:tcPr>
          <w:p w14:paraId="5308197C" w14:textId="77777777" w:rsidR="003A2AF1" w:rsidRPr="00D54A11" w:rsidRDefault="00172E77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UC004</w:t>
            </w:r>
          </w:p>
        </w:tc>
        <w:tc>
          <w:tcPr>
            <w:tcW w:w="1714" w:type="dxa"/>
          </w:tcPr>
          <w:p w14:paraId="78C69EDB" w14:textId="3A90A782" w:rsidR="003A2AF1" w:rsidRPr="00D54A11" w:rsidRDefault="00172E77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</w:t>
            </w:r>
            <w:r w:rsidR="00D374B8">
              <w:rPr>
                <w:rFonts w:ascii="돋움" w:eastAsia="돋움" w:hAnsi="돋움" w:hint="eastAsia"/>
              </w:rPr>
              <w:t>탈퇴</w:t>
            </w:r>
            <w:r w:rsidR="001A2FB9">
              <w:rPr>
                <w:rFonts w:ascii="돋움" w:eastAsia="돋움" w:hAnsi="돋움" w:hint="eastAsia"/>
              </w:rPr>
              <w:t xml:space="preserve">를 </w:t>
            </w:r>
            <w:r w:rsidR="00D374B8">
              <w:rPr>
                <w:rFonts w:ascii="돋움" w:eastAsia="돋움" w:hAnsi="돋움" w:hint="eastAsia"/>
              </w:rPr>
              <w:t>한</w:t>
            </w:r>
            <w:r>
              <w:rPr>
                <w:rFonts w:ascii="돋움" w:eastAsia="돋움" w:hAnsi="돋움" w:hint="eastAsia"/>
              </w:rPr>
              <w:t>다.</w:t>
            </w:r>
          </w:p>
        </w:tc>
        <w:tc>
          <w:tcPr>
            <w:tcW w:w="4360" w:type="dxa"/>
          </w:tcPr>
          <w:p w14:paraId="76C93E94" w14:textId="72CE1410" w:rsidR="003A2AF1" w:rsidRPr="00BA2195" w:rsidRDefault="00D374B8" w:rsidP="00342162">
            <w:r>
              <w:rPr>
                <w:rFonts w:hint="eastAsia"/>
              </w:rPr>
              <w:t>계</w:t>
            </w:r>
            <w:r w:rsidR="00172E77">
              <w:rPr>
                <w:rFonts w:hint="eastAsia"/>
              </w:rPr>
              <w:t>정을</w:t>
            </w:r>
            <w:r w:rsidR="00172E77">
              <w:rPr>
                <w:rFonts w:hint="eastAsia"/>
              </w:rPr>
              <w:t xml:space="preserve"> </w:t>
            </w:r>
            <w:r w:rsidR="00172E77">
              <w:rPr>
                <w:rFonts w:hint="eastAsia"/>
              </w:rPr>
              <w:t>삭제하기</w:t>
            </w:r>
            <w:r w:rsidR="00172E77">
              <w:rPr>
                <w:rFonts w:hint="eastAsia"/>
              </w:rPr>
              <w:t xml:space="preserve"> </w:t>
            </w:r>
            <w:r w:rsidR="00172E77">
              <w:rPr>
                <w:rFonts w:hint="eastAsia"/>
              </w:rPr>
              <w:t>위해</w:t>
            </w:r>
            <w:r w:rsidR="00172E77">
              <w:rPr>
                <w:rFonts w:hint="eastAsia"/>
              </w:rPr>
              <w:t xml:space="preserve"> </w:t>
            </w:r>
            <w:r w:rsidR="00172E77">
              <w:rPr>
                <w:rFonts w:hint="eastAsia"/>
              </w:rPr>
              <w:t>회원</w:t>
            </w:r>
            <w:r w:rsidR="00172E77">
              <w:rPr>
                <w:rFonts w:hint="eastAsia"/>
              </w:rPr>
              <w:t xml:space="preserve"> </w:t>
            </w:r>
            <w:r w:rsidR="00172E77">
              <w:rPr>
                <w:rFonts w:hint="eastAsia"/>
              </w:rPr>
              <w:t>탈퇴를</w:t>
            </w:r>
            <w:r w:rsidR="00172E77">
              <w:rPr>
                <w:rFonts w:hint="eastAsia"/>
              </w:rPr>
              <w:t xml:space="preserve"> </w:t>
            </w:r>
            <w:r w:rsidR="00172E77">
              <w:rPr>
                <w:rFonts w:hint="eastAsia"/>
              </w:rPr>
              <w:t>한다</w:t>
            </w:r>
            <w:r w:rsidR="00172E77"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217299E5" w14:textId="7A013A5E" w:rsidR="003A2AF1" w:rsidRPr="00D54A11" w:rsidRDefault="00763331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</w:p>
        </w:tc>
      </w:tr>
      <w:tr w:rsidR="003A2AF1" w:rsidRPr="00D54A11" w14:paraId="2A66F051" w14:textId="77777777" w:rsidTr="0003407A">
        <w:trPr>
          <w:trHeight w:val="356"/>
        </w:trPr>
        <w:tc>
          <w:tcPr>
            <w:tcW w:w="1335" w:type="dxa"/>
          </w:tcPr>
          <w:p w14:paraId="7E14E082" w14:textId="77777777" w:rsidR="003A2AF1" w:rsidRPr="00D54A11" w:rsidRDefault="00172E77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UC005</w:t>
            </w:r>
          </w:p>
        </w:tc>
        <w:tc>
          <w:tcPr>
            <w:tcW w:w="1714" w:type="dxa"/>
          </w:tcPr>
          <w:p w14:paraId="01F5E2C7" w14:textId="77777777" w:rsidR="00DE5946" w:rsidRDefault="00155F54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</w:t>
            </w:r>
            <w:r w:rsidR="00DE5946">
              <w:rPr>
                <w:rFonts w:ascii="돋움" w:eastAsia="돋움" w:hAnsi="돋움" w:hint="eastAsia"/>
              </w:rPr>
              <w:t xml:space="preserve">을 나눈 카테고리를 </w:t>
            </w:r>
          </w:p>
          <w:p w14:paraId="51099008" w14:textId="77777777" w:rsidR="003A2AF1" w:rsidRPr="00D54A11" w:rsidRDefault="00DE594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생성한다.</w:t>
            </w:r>
            <w:r w:rsidR="00155F54">
              <w:rPr>
                <w:rFonts w:ascii="돋움" w:eastAsia="돋움" w:hAnsi="돋움" w:hint="eastAsia"/>
              </w:rPr>
              <w:t xml:space="preserve"> </w:t>
            </w:r>
          </w:p>
        </w:tc>
        <w:tc>
          <w:tcPr>
            <w:tcW w:w="4360" w:type="dxa"/>
          </w:tcPr>
          <w:p w14:paraId="76E77565" w14:textId="68F93573" w:rsidR="003A2AF1" w:rsidRPr="00F3768A" w:rsidRDefault="009F2592" w:rsidP="00342162">
            <w:pPr>
              <w:rPr>
                <w:rFonts w:asciiTheme="minorEastAsia" w:eastAsiaTheme="minorEastAsia" w:hAnsiTheme="minorEastAsia"/>
              </w:rPr>
            </w:pPr>
            <w:r w:rsidRPr="00F3768A">
              <w:rPr>
                <w:rStyle w:val="ae"/>
                <w:rFonts w:asciiTheme="minorEastAsia" w:eastAsiaTheme="minorEastAsia" w:hAnsiTheme="minorEastAsia" w:hint="eastAsia"/>
                <w:color w:val="auto"/>
              </w:rPr>
              <w:t>사용자는 할 일을 구별하기 위해 카테고리를 생성한다.</w:t>
            </w:r>
          </w:p>
        </w:tc>
        <w:tc>
          <w:tcPr>
            <w:tcW w:w="1076" w:type="dxa"/>
          </w:tcPr>
          <w:p w14:paraId="288FA984" w14:textId="5BC09FC0" w:rsidR="003A2AF1" w:rsidRPr="00D54A11" w:rsidRDefault="00D33D81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</w:t>
            </w:r>
          </w:p>
        </w:tc>
      </w:tr>
      <w:tr w:rsidR="003A2AF1" w:rsidRPr="00D54A11" w14:paraId="18DDEB02" w14:textId="77777777" w:rsidTr="0003407A">
        <w:trPr>
          <w:trHeight w:val="356"/>
        </w:trPr>
        <w:tc>
          <w:tcPr>
            <w:tcW w:w="1335" w:type="dxa"/>
          </w:tcPr>
          <w:p w14:paraId="4A1E1237" w14:textId="77777777" w:rsidR="003A2AF1" w:rsidRPr="00D54A11" w:rsidRDefault="00172E77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UC006</w:t>
            </w:r>
          </w:p>
        </w:tc>
        <w:tc>
          <w:tcPr>
            <w:tcW w:w="1714" w:type="dxa"/>
          </w:tcPr>
          <w:p w14:paraId="7EADAA0F" w14:textId="2322915F" w:rsidR="003A2AF1" w:rsidRPr="00D54A11" w:rsidRDefault="00DE594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카레고리에 </w:t>
            </w:r>
            <w:r w:rsidR="00F97FB7">
              <w:rPr>
                <w:rFonts w:ascii="돋움" w:eastAsia="돋움" w:hAnsi="돋움" w:hint="eastAsia"/>
              </w:rPr>
              <w:t xml:space="preserve">할 일을 </w:t>
            </w:r>
            <w:r w:rsidR="007D661E">
              <w:rPr>
                <w:rFonts w:ascii="돋움" w:eastAsia="돋움" w:hAnsi="돋움" w:hint="eastAsia"/>
              </w:rPr>
              <w:t>등록한다.</w:t>
            </w:r>
          </w:p>
        </w:tc>
        <w:tc>
          <w:tcPr>
            <w:tcW w:w="4360" w:type="dxa"/>
          </w:tcPr>
          <w:p w14:paraId="6761F8BC" w14:textId="296A8508" w:rsidR="003A2AF1" w:rsidRPr="00F3768A" w:rsidRDefault="009F2592" w:rsidP="00342162">
            <w:pPr>
              <w:rPr>
                <w:rFonts w:asciiTheme="minorEastAsia" w:eastAsiaTheme="minorEastAsia" w:hAnsiTheme="minorEastAsia"/>
              </w:rPr>
            </w:pPr>
            <w:r w:rsidRPr="00F3768A">
              <w:rPr>
                <w:rStyle w:val="ae"/>
                <w:rFonts w:asciiTheme="minorEastAsia" w:eastAsiaTheme="minorEastAsia" w:hAnsiTheme="minorEastAsia" w:hint="eastAsia"/>
                <w:color w:val="auto"/>
              </w:rPr>
              <w:t>사용자는 카테고리에 할 일을 등록한다.</w:t>
            </w:r>
          </w:p>
        </w:tc>
        <w:tc>
          <w:tcPr>
            <w:tcW w:w="1076" w:type="dxa"/>
          </w:tcPr>
          <w:p w14:paraId="349024BB" w14:textId="07BD6750" w:rsidR="003A2AF1" w:rsidRPr="00D54A11" w:rsidRDefault="00D33D81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</w:t>
            </w:r>
          </w:p>
        </w:tc>
      </w:tr>
      <w:tr w:rsidR="003A2AF1" w:rsidRPr="00D54A11" w14:paraId="41B37768" w14:textId="77777777" w:rsidTr="0003407A">
        <w:trPr>
          <w:trHeight w:val="372"/>
        </w:trPr>
        <w:tc>
          <w:tcPr>
            <w:tcW w:w="1335" w:type="dxa"/>
          </w:tcPr>
          <w:p w14:paraId="148D73BC" w14:textId="77777777" w:rsidR="003A2AF1" w:rsidRPr="00D54A11" w:rsidRDefault="00172E77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UC007</w:t>
            </w:r>
          </w:p>
        </w:tc>
        <w:tc>
          <w:tcPr>
            <w:tcW w:w="1714" w:type="dxa"/>
          </w:tcPr>
          <w:p w14:paraId="119DBC21" w14:textId="77777777" w:rsidR="003A2AF1" w:rsidRPr="00D54A11" w:rsidRDefault="00DE594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한 일을 완료 표시한다.</w:t>
            </w:r>
          </w:p>
        </w:tc>
        <w:tc>
          <w:tcPr>
            <w:tcW w:w="4360" w:type="dxa"/>
          </w:tcPr>
          <w:p w14:paraId="6B4706BE" w14:textId="7F03CDFB" w:rsidR="003A2AF1" w:rsidRPr="00F3768A" w:rsidRDefault="009F2592" w:rsidP="00342162">
            <w:pPr>
              <w:rPr>
                <w:rFonts w:asciiTheme="minorEastAsia" w:eastAsiaTheme="minorEastAsia" w:hAnsiTheme="minorEastAsia"/>
              </w:rPr>
            </w:pPr>
            <w:r w:rsidRPr="00F3768A">
              <w:rPr>
                <w:rStyle w:val="ae"/>
                <w:rFonts w:asciiTheme="minorEastAsia" w:eastAsiaTheme="minorEastAsia" w:hAnsiTheme="minorEastAsia" w:hint="eastAsia"/>
                <w:color w:val="000000"/>
              </w:rPr>
              <w:t>사용자가 등록한 할 일 중 완료한 일은 완</w:t>
            </w:r>
            <w:r w:rsidR="00D66DEE">
              <w:rPr>
                <w:rStyle w:val="ae"/>
                <w:rFonts w:asciiTheme="minorEastAsia" w:eastAsiaTheme="minorEastAsia" w:hAnsiTheme="minorEastAsia" w:hint="eastAsia"/>
                <w:color w:val="000000"/>
              </w:rPr>
              <w:t xml:space="preserve">료로 </w:t>
            </w:r>
            <w:r w:rsidRPr="00F3768A">
              <w:rPr>
                <w:rStyle w:val="ae"/>
                <w:rFonts w:asciiTheme="minorEastAsia" w:eastAsiaTheme="minorEastAsia" w:hAnsiTheme="minorEastAsia" w:hint="eastAsia"/>
                <w:color w:val="000000"/>
              </w:rPr>
              <w:t>표시한다.</w:t>
            </w:r>
          </w:p>
        </w:tc>
        <w:tc>
          <w:tcPr>
            <w:tcW w:w="1076" w:type="dxa"/>
          </w:tcPr>
          <w:p w14:paraId="1EDA8F2D" w14:textId="08312462" w:rsidR="003A2AF1" w:rsidRPr="00D54A11" w:rsidRDefault="00D33D81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155F54" w:rsidRPr="00D54A11" w14:paraId="2BF61138" w14:textId="77777777" w:rsidTr="0003407A">
        <w:trPr>
          <w:trHeight w:val="372"/>
        </w:trPr>
        <w:tc>
          <w:tcPr>
            <w:tcW w:w="1335" w:type="dxa"/>
          </w:tcPr>
          <w:p w14:paraId="1CF8A441" w14:textId="77777777" w:rsidR="00155F54" w:rsidRDefault="00155F54" w:rsidP="00155F5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UC008</w:t>
            </w:r>
          </w:p>
        </w:tc>
        <w:tc>
          <w:tcPr>
            <w:tcW w:w="1714" w:type="dxa"/>
          </w:tcPr>
          <w:p w14:paraId="09C2126E" w14:textId="77777777" w:rsidR="00155F54" w:rsidRPr="00D54A11" w:rsidRDefault="00DE5946" w:rsidP="00155F5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일을 수정한다.</w:t>
            </w:r>
          </w:p>
        </w:tc>
        <w:tc>
          <w:tcPr>
            <w:tcW w:w="4360" w:type="dxa"/>
          </w:tcPr>
          <w:p w14:paraId="7549BE01" w14:textId="4214B1CE" w:rsidR="00155F54" w:rsidRPr="00F3768A" w:rsidRDefault="009F2592" w:rsidP="00155F54">
            <w:pPr>
              <w:rPr>
                <w:rFonts w:asciiTheme="minorEastAsia" w:eastAsiaTheme="minorEastAsia" w:hAnsiTheme="minorEastAsia"/>
              </w:rPr>
            </w:pPr>
            <w:r w:rsidRPr="00F3768A">
              <w:rPr>
                <w:rStyle w:val="ae"/>
                <w:rFonts w:asciiTheme="minorEastAsia" w:eastAsiaTheme="minorEastAsia" w:hAnsiTheme="minorEastAsia"/>
                <w:color w:val="000000"/>
              </w:rPr>
              <w:t xml:space="preserve">사용자가 </w:t>
            </w:r>
            <w:r w:rsidR="00EA1B4E">
              <w:rPr>
                <w:rStyle w:val="ae"/>
                <w:rFonts w:asciiTheme="minorEastAsia" w:eastAsiaTheme="minorEastAsia" w:hAnsiTheme="minorEastAsia" w:hint="eastAsia"/>
                <w:color w:val="000000"/>
              </w:rPr>
              <w:t xml:space="preserve">생성한 </w:t>
            </w:r>
            <w:r w:rsidRPr="00F3768A">
              <w:rPr>
                <w:rStyle w:val="ae"/>
                <w:rFonts w:asciiTheme="minorEastAsia" w:eastAsiaTheme="minorEastAsia" w:hAnsiTheme="minorEastAsia"/>
                <w:color w:val="000000"/>
              </w:rPr>
              <w:t>할 일을 수정한다</w:t>
            </w:r>
            <w:r w:rsidRPr="00F3768A">
              <w:rPr>
                <w:rStyle w:val="ae"/>
                <w:rFonts w:asciiTheme="minorEastAsia" w:eastAsiaTheme="minorEastAsia" w:hAnsiTheme="minorEastAsia" w:hint="eastAsia"/>
                <w:color w:val="000000"/>
              </w:rPr>
              <w:t>.</w:t>
            </w:r>
          </w:p>
        </w:tc>
        <w:tc>
          <w:tcPr>
            <w:tcW w:w="1076" w:type="dxa"/>
          </w:tcPr>
          <w:p w14:paraId="290B2779" w14:textId="604D7F8B" w:rsidR="00155F54" w:rsidRPr="00D54A11" w:rsidRDefault="00D33D81" w:rsidP="00155F5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155F54" w:rsidRPr="00D54A11" w14:paraId="0C586AD0" w14:textId="77777777" w:rsidTr="0003407A">
        <w:trPr>
          <w:trHeight w:val="372"/>
        </w:trPr>
        <w:tc>
          <w:tcPr>
            <w:tcW w:w="1335" w:type="dxa"/>
          </w:tcPr>
          <w:p w14:paraId="19FF5708" w14:textId="77777777" w:rsidR="00155F54" w:rsidRDefault="00155F54" w:rsidP="00155F5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UC009</w:t>
            </w:r>
          </w:p>
        </w:tc>
        <w:tc>
          <w:tcPr>
            <w:tcW w:w="1714" w:type="dxa"/>
          </w:tcPr>
          <w:p w14:paraId="73BA7E88" w14:textId="77777777" w:rsidR="00155F54" w:rsidRPr="00D54A11" w:rsidRDefault="00DE5946" w:rsidP="00155F5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일을 삭제한다.</w:t>
            </w:r>
          </w:p>
        </w:tc>
        <w:tc>
          <w:tcPr>
            <w:tcW w:w="4360" w:type="dxa"/>
          </w:tcPr>
          <w:p w14:paraId="54952330" w14:textId="338A091F" w:rsidR="00155F54" w:rsidRPr="00F3768A" w:rsidRDefault="003A3EB6" w:rsidP="00155F54">
            <w:pPr>
              <w:rPr>
                <w:rFonts w:asciiTheme="minorEastAsia" w:eastAsiaTheme="minorEastAsia" w:hAnsiTheme="minorEastAsia"/>
              </w:rPr>
            </w:pPr>
            <w:r w:rsidRPr="00F3768A">
              <w:rPr>
                <w:rStyle w:val="ae"/>
                <w:rFonts w:asciiTheme="minorEastAsia" w:eastAsiaTheme="minorEastAsia" w:hAnsiTheme="minorEastAsia" w:hint="eastAsia"/>
                <w:color w:val="000000"/>
              </w:rPr>
              <w:t>사용자</w:t>
            </w:r>
            <w:r w:rsidR="00EA1B4E">
              <w:rPr>
                <w:rStyle w:val="ae"/>
                <w:rFonts w:asciiTheme="minorEastAsia" w:eastAsiaTheme="minorEastAsia" w:hAnsiTheme="minorEastAsia" w:hint="eastAsia"/>
                <w:color w:val="000000"/>
              </w:rPr>
              <w:t xml:space="preserve">가 생성한 </w:t>
            </w:r>
            <w:r w:rsidRPr="00F3768A">
              <w:rPr>
                <w:rStyle w:val="ae"/>
                <w:rFonts w:asciiTheme="minorEastAsia" w:eastAsiaTheme="minorEastAsia" w:hAnsiTheme="minorEastAsia"/>
                <w:color w:val="000000"/>
              </w:rPr>
              <w:t>할 일을 삭제한다</w:t>
            </w:r>
            <w:r w:rsidRPr="00F3768A">
              <w:rPr>
                <w:rStyle w:val="ae"/>
                <w:rFonts w:asciiTheme="minorEastAsia" w:eastAsiaTheme="minorEastAsia" w:hAnsiTheme="minorEastAsia" w:hint="eastAsia"/>
                <w:color w:val="000000"/>
              </w:rPr>
              <w:t>.</w:t>
            </w:r>
          </w:p>
        </w:tc>
        <w:tc>
          <w:tcPr>
            <w:tcW w:w="1076" w:type="dxa"/>
          </w:tcPr>
          <w:p w14:paraId="7873C4F9" w14:textId="1822DD54" w:rsidR="00155F54" w:rsidRPr="00D54A11" w:rsidRDefault="00D33D81" w:rsidP="00155F5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155F54" w:rsidRPr="00D54A11" w14:paraId="5C0A657A" w14:textId="77777777" w:rsidTr="0003407A">
        <w:trPr>
          <w:trHeight w:val="372"/>
        </w:trPr>
        <w:tc>
          <w:tcPr>
            <w:tcW w:w="1335" w:type="dxa"/>
          </w:tcPr>
          <w:p w14:paraId="370665D6" w14:textId="77777777" w:rsidR="00155F54" w:rsidRDefault="00155F54" w:rsidP="00155F5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UC010</w:t>
            </w:r>
          </w:p>
        </w:tc>
        <w:tc>
          <w:tcPr>
            <w:tcW w:w="1714" w:type="dxa"/>
          </w:tcPr>
          <w:p w14:paraId="21C6A130" w14:textId="77777777" w:rsidR="00A82FEA" w:rsidRDefault="00DE5946" w:rsidP="00155F5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완</w:t>
            </w:r>
            <w:r w:rsidR="00A82FEA">
              <w:rPr>
                <w:rFonts w:ascii="돋움" w:eastAsia="돋움" w:hAnsi="돋움" w:hint="eastAsia"/>
              </w:rPr>
              <w:t>료로 표시된 한 일</w:t>
            </w:r>
            <w:r>
              <w:rPr>
                <w:rFonts w:ascii="돋움" w:eastAsia="돋움" w:hAnsi="돋움" w:hint="eastAsia"/>
              </w:rPr>
              <w:t xml:space="preserve">을 </w:t>
            </w:r>
          </w:p>
          <w:p w14:paraId="0B7D8608" w14:textId="63E9F771" w:rsidR="00155F54" w:rsidRPr="00D54A11" w:rsidRDefault="00DE5946" w:rsidP="00155F5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확인한다.</w:t>
            </w:r>
          </w:p>
        </w:tc>
        <w:tc>
          <w:tcPr>
            <w:tcW w:w="4360" w:type="dxa"/>
          </w:tcPr>
          <w:p w14:paraId="698B98BA" w14:textId="3F022AD6" w:rsidR="00155F54" w:rsidRPr="00F3768A" w:rsidRDefault="00336F14" w:rsidP="00155F54">
            <w:pPr>
              <w:rPr>
                <w:rFonts w:asciiTheme="minorEastAsia" w:eastAsiaTheme="minorEastAsia" w:hAnsiTheme="minorEastAsia"/>
              </w:rPr>
            </w:pPr>
            <w:r w:rsidRPr="00F3768A">
              <w:rPr>
                <w:rStyle w:val="ae"/>
                <w:rFonts w:asciiTheme="minorEastAsia" w:eastAsiaTheme="minorEastAsia" w:hAnsiTheme="minorEastAsia" w:hint="eastAsia"/>
                <w:color w:val="000000"/>
              </w:rPr>
              <w:t>완료</w:t>
            </w:r>
            <w:r w:rsidR="00A82FEA">
              <w:rPr>
                <w:rStyle w:val="ae"/>
                <w:rFonts w:asciiTheme="minorEastAsia" w:eastAsiaTheme="minorEastAsia" w:hAnsiTheme="minorEastAsia" w:hint="eastAsia"/>
                <w:color w:val="000000"/>
              </w:rPr>
              <w:t>로 표시된 한 일</w:t>
            </w:r>
            <w:r w:rsidRPr="00F3768A">
              <w:rPr>
                <w:rStyle w:val="ae"/>
                <w:rFonts w:asciiTheme="minorEastAsia" w:eastAsiaTheme="minorEastAsia" w:hAnsiTheme="minorEastAsia" w:hint="eastAsia"/>
                <w:color w:val="000000"/>
              </w:rPr>
              <w:t>을 확인한다.</w:t>
            </w:r>
          </w:p>
        </w:tc>
        <w:tc>
          <w:tcPr>
            <w:tcW w:w="1076" w:type="dxa"/>
          </w:tcPr>
          <w:p w14:paraId="2B6EFDC6" w14:textId="0DDCC3EC" w:rsidR="00155F54" w:rsidRPr="00D54A11" w:rsidRDefault="00763331" w:rsidP="00155F5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</w:p>
        </w:tc>
      </w:tr>
      <w:tr w:rsidR="00155F54" w:rsidRPr="00D54A11" w14:paraId="0D23D67C" w14:textId="77777777" w:rsidTr="0003407A">
        <w:trPr>
          <w:trHeight w:val="372"/>
        </w:trPr>
        <w:tc>
          <w:tcPr>
            <w:tcW w:w="1335" w:type="dxa"/>
          </w:tcPr>
          <w:p w14:paraId="15E3DD47" w14:textId="77777777" w:rsidR="00155F54" w:rsidRDefault="00155F54" w:rsidP="00155F5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UC011</w:t>
            </w:r>
          </w:p>
        </w:tc>
        <w:tc>
          <w:tcPr>
            <w:tcW w:w="1714" w:type="dxa"/>
          </w:tcPr>
          <w:p w14:paraId="61ACAC1B" w14:textId="77777777" w:rsidR="00DE5946" w:rsidRDefault="00DE5946" w:rsidP="00155F5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마감일에 따라 할 일을 </w:t>
            </w:r>
          </w:p>
          <w:p w14:paraId="3853744E" w14:textId="77777777" w:rsidR="00155F54" w:rsidRPr="00D54A11" w:rsidRDefault="00DE5946" w:rsidP="00155F5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정렬한다.</w:t>
            </w:r>
          </w:p>
        </w:tc>
        <w:tc>
          <w:tcPr>
            <w:tcW w:w="4360" w:type="dxa"/>
          </w:tcPr>
          <w:p w14:paraId="74A1AEC6" w14:textId="46AF3096" w:rsidR="00155F54" w:rsidRPr="00F3768A" w:rsidRDefault="00A82FEA" w:rsidP="00155F54">
            <w:pPr>
              <w:rPr>
                <w:rFonts w:asciiTheme="minorEastAsia" w:eastAsiaTheme="minorEastAsia" w:hAnsiTheme="minorEastAsia"/>
              </w:rPr>
            </w:pPr>
            <w:r>
              <w:rPr>
                <w:rStyle w:val="ae"/>
                <w:rFonts w:asciiTheme="minorEastAsia" w:eastAsiaTheme="minorEastAsia" w:hAnsiTheme="minorEastAsia" w:hint="eastAsia"/>
                <w:color w:val="000000"/>
              </w:rPr>
              <w:t xml:space="preserve">생성한 </w:t>
            </w:r>
            <w:r w:rsidR="00336F14" w:rsidRPr="00F3768A">
              <w:rPr>
                <w:rStyle w:val="ae"/>
                <w:rFonts w:asciiTheme="minorEastAsia" w:eastAsiaTheme="minorEastAsia" w:hAnsiTheme="minorEastAsia" w:hint="eastAsia"/>
                <w:color w:val="000000"/>
              </w:rPr>
              <w:t>할</w:t>
            </w:r>
            <w:r w:rsidR="00336F14" w:rsidRPr="00F3768A">
              <w:rPr>
                <w:rStyle w:val="ae"/>
                <w:rFonts w:asciiTheme="minorEastAsia" w:eastAsiaTheme="minorEastAsia" w:hAnsiTheme="minorEastAsia"/>
                <w:color w:val="000000"/>
              </w:rPr>
              <w:t xml:space="preserve"> </w:t>
            </w:r>
            <w:r w:rsidR="00336F14" w:rsidRPr="00F3768A">
              <w:rPr>
                <w:rStyle w:val="ae"/>
                <w:rFonts w:asciiTheme="minorEastAsia" w:eastAsiaTheme="minorEastAsia" w:hAnsiTheme="minorEastAsia" w:hint="eastAsia"/>
                <w:color w:val="000000"/>
              </w:rPr>
              <w:t xml:space="preserve">일 </w:t>
            </w:r>
            <w:r w:rsidR="0079201F">
              <w:rPr>
                <w:rStyle w:val="ae"/>
                <w:rFonts w:asciiTheme="minorEastAsia" w:eastAsiaTheme="minorEastAsia" w:hAnsiTheme="minorEastAsia" w:hint="eastAsia"/>
                <w:color w:val="000000"/>
              </w:rPr>
              <w:t>목록을</w:t>
            </w:r>
            <w:r w:rsidR="00336F14" w:rsidRPr="00F3768A">
              <w:rPr>
                <w:rStyle w:val="ae"/>
                <w:rFonts w:asciiTheme="minorEastAsia" w:eastAsiaTheme="minorEastAsia" w:hAnsiTheme="minorEastAsia" w:hint="eastAsia"/>
                <w:color w:val="000000"/>
              </w:rPr>
              <w:t xml:space="preserve"> 마감일에 따라 정렬한다</w:t>
            </w:r>
            <w:r w:rsidR="00F163FD">
              <w:rPr>
                <w:rStyle w:val="ae"/>
                <w:rFonts w:asciiTheme="minorEastAsia" w:eastAsiaTheme="minorEastAsia" w:hAnsiTheme="minorEastAsia" w:hint="eastAsia"/>
                <w:color w:val="000000"/>
              </w:rPr>
              <w:t>.</w:t>
            </w:r>
          </w:p>
        </w:tc>
        <w:tc>
          <w:tcPr>
            <w:tcW w:w="1076" w:type="dxa"/>
          </w:tcPr>
          <w:p w14:paraId="79BAC4FB" w14:textId="6954DE78" w:rsidR="00155F54" w:rsidRPr="00D54A11" w:rsidRDefault="00763331" w:rsidP="00155F5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155F54" w:rsidRPr="00D54A11" w14:paraId="34CB3853" w14:textId="77777777" w:rsidTr="0003407A">
        <w:trPr>
          <w:trHeight w:val="372"/>
        </w:trPr>
        <w:tc>
          <w:tcPr>
            <w:tcW w:w="1335" w:type="dxa"/>
          </w:tcPr>
          <w:p w14:paraId="32E80BEB" w14:textId="77777777" w:rsidR="00155F54" w:rsidRDefault="00155F54" w:rsidP="00155F5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UC012</w:t>
            </w:r>
          </w:p>
        </w:tc>
        <w:tc>
          <w:tcPr>
            <w:tcW w:w="1714" w:type="dxa"/>
          </w:tcPr>
          <w:p w14:paraId="0B1E0B0B" w14:textId="77777777" w:rsidR="00DE5946" w:rsidRDefault="00DE5946" w:rsidP="00155F5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우선순위에 따라 할 일을 </w:t>
            </w:r>
          </w:p>
          <w:p w14:paraId="1A9A6237" w14:textId="77777777" w:rsidR="00155F54" w:rsidRPr="00D54A11" w:rsidRDefault="00DE5946" w:rsidP="00155F5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lastRenderedPageBreak/>
              <w:t>정렬한다.</w:t>
            </w:r>
          </w:p>
        </w:tc>
        <w:tc>
          <w:tcPr>
            <w:tcW w:w="4360" w:type="dxa"/>
          </w:tcPr>
          <w:p w14:paraId="2FB69AD1" w14:textId="137A69BE" w:rsidR="00155F54" w:rsidRPr="00F3768A" w:rsidRDefault="00A82FEA" w:rsidP="00155F54">
            <w:pPr>
              <w:rPr>
                <w:rFonts w:asciiTheme="minorEastAsia" w:eastAsiaTheme="minorEastAsia" w:hAnsiTheme="minorEastAsia"/>
              </w:rPr>
            </w:pPr>
            <w:r>
              <w:rPr>
                <w:rStyle w:val="ae"/>
                <w:rFonts w:asciiTheme="minorEastAsia" w:eastAsiaTheme="minorEastAsia" w:hAnsiTheme="minorEastAsia" w:hint="eastAsia"/>
                <w:color w:val="000000"/>
              </w:rPr>
              <w:lastRenderedPageBreak/>
              <w:t xml:space="preserve">생성한 </w:t>
            </w:r>
            <w:r w:rsidR="00336F14" w:rsidRPr="00F3768A">
              <w:rPr>
                <w:rStyle w:val="ae"/>
                <w:rFonts w:asciiTheme="minorEastAsia" w:eastAsiaTheme="minorEastAsia" w:hAnsiTheme="minorEastAsia" w:hint="eastAsia"/>
                <w:color w:val="000000"/>
              </w:rPr>
              <w:t xml:space="preserve">할 일 </w:t>
            </w:r>
            <w:r w:rsidR="0079201F">
              <w:rPr>
                <w:rStyle w:val="ae"/>
                <w:rFonts w:asciiTheme="minorEastAsia" w:eastAsiaTheme="minorEastAsia" w:hAnsiTheme="minorEastAsia" w:hint="eastAsia"/>
                <w:color w:val="000000"/>
              </w:rPr>
              <w:t>목록을</w:t>
            </w:r>
            <w:r w:rsidR="00336F14" w:rsidRPr="00F3768A">
              <w:rPr>
                <w:rStyle w:val="ae"/>
                <w:rFonts w:asciiTheme="minorEastAsia" w:eastAsiaTheme="minorEastAsia" w:hAnsiTheme="minorEastAsia" w:hint="eastAsia"/>
                <w:color w:val="000000"/>
              </w:rPr>
              <w:t xml:space="preserve"> 우선순위에 따라 정렬한다</w:t>
            </w:r>
            <w:r w:rsidR="00F163FD">
              <w:rPr>
                <w:rStyle w:val="ae"/>
                <w:rFonts w:asciiTheme="minorEastAsia" w:eastAsiaTheme="minorEastAsia" w:hAnsiTheme="minorEastAsia" w:hint="eastAsia"/>
                <w:color w:val="000000"/>
              </w:rPr>
              <w:t>.</w:t>
            </w:r>
          </w:p>
        </w:tc>
        <w:tc>
          <w:tcPr>
            <w:tcW w:w="1076" w:type="dxa"/>
          </w:tcPr>
          <w:p w14:paraId="0B5E1EAB" w14:textId="77E78219" w:rsidR="00155F54" w:rsidRPr="00D54A11" w:rsidRDefault="00763331" w:rsidP="00155F5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155F54" w:rsidRPr="00D54A11" w14:paraId="2C03121D" w14:textId="77777777" w:rsidTr="0003407A">
        <w:trPr>
          <w:trHeight w:val="372"/>
        </w:trPr>
        <w:tc>
          <w:tcPr>
            <w:tcW w:w="1335" w:type="dxa"/>
          </w:tcPr>
          <w:p w14:paraId="733C9673" w14:textId="77777777" w:rsidR="00155F54" w:rsidRDefault="00155F54" w:rsidP="00155F5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UC013</w:t>
            </w:r>
          </w:p>
        </w:tc>
        <w:tc>
          <w:tcPr>
            <w:tcW w:w="1714" w:type="dxa"/>
          </w:tcPr>
          <w:p w14:paraId="7664B2DC" w14:textId="27E84B2F" w:rsidR="00155F54" w:rsidRPr="00D54A11" w:rsidRDefault="009974A7" w:rsidP="00155F5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일에 대해 알림</w:t>
            </w:r>
            <w:r w:rsidR="00101D40">
              <w:rPr>
                <w:rFonts w:ascii="돋움" w:eastAsia="돋움" w:hAnsi="돋움" w:hint="eastAsia"/>
              </w:rPr>
              <w:t xml:space="preserve">을 </w:t>
            </w:r>
            <w:r w:rsidR="007F71DB">
              <w:rPr>
                <w:rFonts w:ascii="돋움" w:eastAsia="돋움" w:hAnsi="돋움" w:hint="eastAsia"/>
              </w:rPr>
              <w:t>미리 설정한</w:t>
            </w:r>
            <w:r w:rsidR="00101D40">
              <w:rPr>
                <w:rFonts w:ascii="돋움" w:eastAsia="돋움" w:hAnsi="돋움" w:hint="eastAsia"/>
              </w:rPr>
              <w:t>다.</w:t>
            </w:r>
          </w:p>
        </w:tc>
        <w:tc>
          <w:tcPr>
            <w:tcW w:w="4360" w:type="dxa"/>
          </w:tcPr>
          <w:p w14:paraId="102E9025" w14:textId="6F7685CD" w:rsidR="00155F54" w:rsidRPr="007F71DB" w:rsidRDefault="0005310C" w:rsidP="007F71D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생성한 </w:t>
            </w:r>
            <w:r w:rsidR="00F4662F">
              <w:rPr>
                <w:rFonts w:asciiTheme="minorEastAsia" w:eastAsiaTheme="minorEastAsia" w:hAnsiTheme="minorEastAsia" w:hint="eastAsia"/>
              </w:rPr>
              <w:t>할 일에 대한 알림을 미리 설정한다.</w:t>
            </w:r>
          </w:p>
        </w:tc>
        <w:tc>
          <w:tcPr>
            <w:tcW w:w="1076" w:type="dxa"/>
          </w:tcPr>
          <w:p w14:paraId="655C9668" w14:textId="0776F77D" w:rsidR="00155F54" w:rsidRPr="00D54A11" w:rsidRDefault="00763331" w:rsidP="00155F5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</w:tbl>
    <w:p w14:paraId="0CDA9F75" w14:textId="77777777" w:rsidR="0017696D" w:rsidRDefault="0017696D" w:rsidP="00BE571A"/>
    <w:p w14:paraId="3A23F278" w14:textId="77777777" w:rsidR="00357453" w:rsidRDefault="0017696D" w:rsidP="00BE571A">
      <w:r>
        <w:br w:type="page"/>
      </w:r>
    </w:p>
    <w:p w14:paraId="1019AA75" w14:textId="77777777" w:rsidR="006A1701" w:rsidRDefault="00357453" w:rsidP="003C1E0F">
      <w:pPr>
        <w:pStyle w:val="3"/>
        <w:tabs>
          <w:tab w:val="clear" w:pos="1647"/>
          <w:tab w:val="num" w:pos="200"/>
        </w:tabs>
        <w:ind w:left="567"/>
      </w:pPr>
      <w:bookmarkStart w:id="14" w:name="_Toc287096156"/>
      <w:bookmarkStart w:id="15" w:name="_Toc447209009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</w:t>
      </w:r>
      <w:bookmarkEnd w:id="14"/>
      <w:bookmarkEnd w:id="15"/>
    </w:p>
    <w:p w14:paraId="43ACFB35" w14:textId="77777777" w:rsidR="00420E54" w:rsidRPr="00420E54" w:rsidRDefault="00420E54" w:rsidP="00420E54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420E54" w:rsidRPr="00BA2195" w14:paraId="2541F7FF" w14:textId="77777777" w:rsidTr="00BA2195">
        <w:tc>
          <w:tcPr>
            <w:tcW w:w="8524" w:type="dxa"/>
          </w:tcPr>
          <w:p w14:paraId="5E2DFCA4" w14:textId="77777777" w:rsidR="00420E54" w:rsidRPr="00BA2195" w:rsidRDefault="00420E54" w:rsidP="003A2AF1">
            <w:pPr>
              <w:rPr>
                <w:color w:val="C00000"/>
              </w:rPr>
            </w:pPr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목록에서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3A2AF1">
              <w:rPr>
                <w:rStyle w:val="ae"/>
                <w:rFonts w:hint="eastAsia"/>
              </w:rPr>
              <w:t>유스케이스와</w:t>
            </w:r>
            <w:proofErr w:type="spellEnd"/>
            <w:r w:rsidR="003A2AF1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액터들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간의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관계를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나타낸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다이어그램을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6ED3B1FF" w14:textId="77777777" w:rsidR="0017696D" w:rsidRDefault="0017696D" w:rsidP="00420E54"/>
    <w:p w14:paraId="4A6084F6" w14:textId="77777777" w:rsidR="004221DF" w:rsidRDefault="004221DF" w:rsidP="008A302C"/>
    <w:p w14:paraId="73D9BEFC" w14:textId="77777777" w:rsidR="001723F7" w:rsidRPr="001723F7" w:rsidRDefault="001723F7" w:rsidP="003A2AF1">
      <w:bookmarkStart w:id="16" w:name="_Toc287096158"/>
    </w:p>
    <w:p w14:paraId="0380BFCA" w14:textId="15A4C040" w:rsidR="001723F7" w:rsidRPr="001723F7" w:rsidRDefault="00797B4A" w:rsidP="001723F7">
      <w:r>
        <w:pict w14:anchorId="34125D55">
          <v:shape id="_x0000_i1046" type="#_x0000_t75" style="width:476.4pt;height:273.6pt">
            <v:imagedata r:id="rId10" o:title="스크린샷(2)"/>
          </v:shape>
        </w:pict>
      </w:r>
      <w:r w:rsidR="001723F7">
        <w:br w:type="page"/>
      </w:r>
    </w:p>
    <w:p w14:paraId="7D4A4DC5" w14:textId="77777777" w:rsidR="000C1642" w:rsidRDefault="001723F7" w:rsidP="003C1E0F">
      <w:pPr>
        <w:pStyle w:val="3"/>
        <w:tabs>
          <w:tab w:val="clear" w:pos="1647"/>
          <w:tab w:val="num" w:pos="200"/>
        </w:tabs>
        <w:ind w:left="567"/>
      </w:pPr>
      <w:bookmarkStart w:id="17" w:name="_Toc447209010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기술</w:t>
      </w:r>
      <w:bookmarkEnd w:id="16"/>
      <w:bookmarkEnd w:id="17"/>
    </w:p>
    <w:p w14:paraId="269670E9" w14:textId="01FB66EE" w:rsidR="000C1642" w:rsidRPr="00C25FFA" w:rsidRDefault="003A2AF1" w:rsidP="003C1E0F">
      <w:pPr>
        <w:pStyle w:val="4"/>
      </w:pPr>
      <w:r w:rsidRPr="00C25FFA">
        <w:rPr>
          <w:rFonts w:hint="eastAsia"/>
        </w:rPr>
        <w:t xml:space="preserve">ID: </w:t>
      </w:r>
      <w:proofErr w:type="spellStart"/>
      <w:r w:rsidRPr="00C25FFA">
        <w:rPr>
          <w:rFonts w:hint="eastAsia"/>
        </w:rPr>
        <w:t>유스케이스</w:t>
      </w:r>
      <w:proofErr w:type="spellEnd"/>
      <w:r w:rsidRPr="00C25FFA">
        <w:rPr>
          <w:rFonts w:hint="eastAsia"/>
        </w:rPr>
        <w:t xml:space="preserve"> 명</w:t>
      </w:r>
      <w:r w:rsidR="007E70C2">
        <w:rPr>
          <w:rFonts w:hint="eastAsia"/>
        </w:rPr>
        <w:t xml:space="preserve"> </w:t>
      </w:r>
    </w:p>
    <w:p w14:paraId="7476554F" w14:textId="77777777" w:rsidR="004221DF" w:rsidRDefault="004221DF" w:rsidP="004221DF"/>
    <w:p w14:paraId="75826516" w14:textId="2AA637E8" w:rsidR="003C76EE" w:rsidRPr="00045B83" w:rsidRDefault="00904B65" w:rsidP="00761A18">
      <w:r>
        <w:rPr>
          <w:rFonts w:hint="eastAsia"/>
        </w:rPr>
        <w:t>U</w:t>
      </w:r>
      <w:r>
        <w:t xml:space="preserve">C001: </w:t>
      </w:r>
      <w:r w:rsidR="000A3014">
        <w:rPr>
          <w:rFonts w:hint="eastAsia"/>
        </w:rPr>
        <w:t>회원가입을</w:t>
      </w:r>
      <w:r w:rsidR="000A3014">
        <w:rPr>
          <w:rFonts w:hint="eastAsia"/>
        </w:rPr>
        <w:t xml:space="preserve"> </w:t>
      </w:r>
      <w:r w:rsidR="000A3014">
        <w:rPr>
          <w:rFonts w:hint="eastAsia"/>
        </w:rPr>
        <w:t>한다</w:t>
      </w:r>
      <w:r w:rsidR="000A3014"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F6823" w14:paraId="5F848C25" w14:textId="77777777" w:rsidTr="00DE576C">
        <w:tc>
          <w:tcPr>
            <w:tcW w:w="1514" w:type="dxa"/>
            <w:shd w:val="clear" w:color="auto" w:fill="CCCCCC"/>
            <w:vAlign w:val="center"/>
          </w:tcPr>
          <w:p w14:paraId="04A0B8F4" w14:textId="77777777" w:rsidR="001F6823" w:rsidRDefault="001F6823" w:rsidP="00DE576C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14:paraId="24E425A2" w14:textId="77777777" w:rsidR="001F6823" w:rsidRPr="00DD6324" w:rsidRDefault="001F6823" w:rsidP="00DE576C">
            <w:pPr>
              <w:rPr>
                <w:rStyle w:val="ae"/>
                <w:rFonts w:ascii="돋움" w:eastAsia="돋움" w:hAnsi="돋움"/>
              </w:rPr>
            </w:pPr>
            <w:r w:rsidRPr="00DD6324">
              <w:rPr>
                <w:rFonts w:ascii="돋움" w:eastAsia="돋움" w:hAnsi="돋움" w:hint="eastAsia"/>
              </w:rPr>
              <w:t>사용자에게 사용자정보를 입력 받아 회원가입을 한다.</w:t>
            </w:r>
          </w:p>
        </w:tc>
      </w:tr>
      <w:tr w:rsidR="001F6823" w14:paraId="326A2D21" w14:textId="77777777" w:rsidTr="00DE576C">
        <w:tc>
          <w:tcPr>
            <w:tcW w:w="1514" w:type="dxa"/>
            <w:shd w:val="clear" w:color="auto" w:fill="CCCCCC"/>
            <w:vAlign w:val="center"/>
          </w:tcPr>
          <w:p w14:paraId="7B014E8A" w14:textId="77777777" w:rsidR="001F6823" w:rsidRDefault="001F6823" w:rsidP="00DE576C">
            <w:pPr>
              <w:pStyle w:val="af"/>
            </w:pPr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7C2F01EF" w14:textId="77777777" w:rsidR="001F6823" w:rsidRPr="00DD6324" w:rsidRDefault="001F6823" w:rsidP="00DE576C">
            <w:pPr>
              <w:rPr>
                <w:rStyle w:val="ae"/>
                <w:rFonts w:ascii="돋움" w:eastAsia="돋움" w:hAnsi="돋움" w:cs="함초롬바탕"/>
                <w:color w:val="000000"/>
                <w:szCs w:val="20"/>
              </w:rPr>
            </w:pPr>
            <w:r w:rsidRPr="00DD6324">
              <w:rPr>
                <w:rStyle w:val="ae"/>
                <w:rFonts w:ascii="돋움" w:eastAsia="돋움" w:hAnsi="돋움" w:cs="함초롬바탕" w:hint="eastAsia"/>
                <w:color w:val="000000"/>
                <w:szCs w:val="20"/>
              </w:rPr>
              <w:t>사용자</w:t>
            </w:r>
          </w:p>
        </w:tc>
      </w:tr>
      <w:tr w:rsidR="001F6823" w14:paraId="50AD4132" w14:textId="77777777" w:rsidTr="00DE576C">
        <w:tc>
          <w:tcPr>
            <w:tcW w:w="1514" w:type="dxa"/>
            <w:shd w:val="clear" w:color="auto" w:fill="CCCCCC"/>
            <w:vAlign w:val="center"/>
          </w:tcPr>
          <w:p w14:paraId="2E5215D8" w14:textId="77777777" w:rsidR="001F6823" w:rsidRDefault="001F6823" w:rsidP="00DE576C"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1E1CC48E" w14:textId="77777777" w:rsidR="001F6823" w:rsidRPr="00DD6324" w:rsidRDefault="001F6823" w:rsidP="00DE576C">
            <w:pPr>
              <w:rPr>
                <w:rStyle w:val="ae"/>
                <w:rFonts w:ascii="돋움" w:eastAsia="돋움" w:hAnsi="돋움"/>
              </w:rPr>
            </w:pPr>
            <w:r w:rsidRPr="00DD6324">
              <w:rPr>
                <w:rStyle w:val="ae"/>
                <w:rFonts w:ascii="돋움" w:eastAsia="돋움" w:hAnsi="돋움" w:cs="함초롬바탕" w:hint="eastAsia"/>
                <w:color w:val="000000"/>
                <w:szCs w:val="20"/>
              </w:rPr>
              <w:t>로그인 화면에서 회원가입 버튼을 누른다.</w:t>
            </w:r>
          </w:p>
        </w:tc>
      </w:tr>
      <w:tr w:rsidR="001F6823" w14:paraId="5EA777FB" w14:textId="77777777" w:rsidTr="00DE576C">
        <w:tc>
          <w:tcPr>
            <w:tcW w:w="1514" w:type="dxa"/>
            <w:shd w:val="clear" w:color="auto" w:fill="CCCCCC"/>
            <w:vAlign w:val="center"/>
          </w:tcPr>
          <w:p w14:paraId="21AAEB31" w14:textId="77777777" w:rsidR="001F6823" w:rsidRDefault="001F6823" w:rsidP="00DE576C"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350D69FA" w14:textId="77777777" w:rsidR="001F6823" w:rsidRPr="00DD6324" w:rsidRDefault="001F6823" w:rsidP="00DE576C">
            <w:pPr>
              <w:rPr>
                <w:rStyle w:val="ae"/>
                <w:rFonts w:ascii="돋움" w:eastAsia="돋움" w:hAnsi="돋움"/>
              </w:rPr>
            </w:pPr>
            <w:r w:rsidRPr="00DD6324">
              <w:rPr>
                <w:rStyle w:val="ae"/>
                <w:rFonts w:ascii="돋움" w:eastAsia="돋움" w:hAnsi="돋움" w:cs="함초롬바탕" w:hint="eastAsia"/>
                <w:color w:val="000000"/>
                <w:szCs w:val="20"/>
              </w:rPr>
              <w:t>DB에 회원정보가 추가된다.</w:t>
            </w:r>
          </w:p>
        </w:tc>
      </w:tr>
      <w:tr w:rsidR="001F6823" w14:paraId="767C711B" w14:textId="77777777" w:rsidTr="00DE576C">
        <w:tc>
          <w:tcPr>
            <w:tcW w:w="1514" w:type="dxa"/>
            <w:vMerge w:val="restart"/>
            <w:shd w:val="clear" w:color="auto" w:fill="CCCCCC"/>
            <w:vAlign w:val="center"/>
          </w:tcPr>
          <w:p w14:paraId="59B2C20E" w14:textId="77777777" w:rsidR="001F6823" w:rsidRDefault="001F6823" w:rsidP="00DE576C"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39CB862D" w14:textId="77777777" w:rsidR="001F6823" w:rsidRPr="00DD6324" w:rsidRDefault="001F6823" w:rsidP="00DE576C">
            <w:pPr>
              <w:pStyle w:val="af"/>
              <w:rPr>
                <w:rStyle w:val="ae"/>
                <w:rFonts w:cs="Times New Roman"/>
                <w:b w:val="0"/>
                <w:color w:val="000000"/>
                <w:szCs w:val="24"/>
              </w:rPr>
            </w:pPr>
            <w:r w:rsidRPr="00DD6324">
              <w:rPr>
                <w:rStyle w:val="ae"/>
                <w:rFonts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4FE74630" w14:textId="77777777" w:rsidR="001F6823" w:rsidRPr="00DD6324" w:rsidRDefault="001F6823" w:rsidP="00DE576C">
            <w:pPr>
              <w:pStyle w:val="af"/>
              <w:jc w:val="both"/>
              <w:rPr>
                <w:rStyle w:val="ae"/>
                <w:rFonts w:cs="Times New Roman"/>
                <w:b w:val="0"/>
                <w:color w:val="000000"/>
              </w:rPr>
            </w:pPr>
            <w:r w:rsidRPr="00DD6324">
              <w:rPr>
                <w:rStyle w:val="ae"/>
                <w:rFonts w:cs="Times New Roman" w:hint="eastAsia"/>
                <w:b w:val="0"/>
                <w:color w:val="000000"/>
              </w:rPr>
              <w:t>아이디와 패스워드를 입력 받는다.</w:t>
            </w:r>
          </w:p>
        </w:tc>
      </w:tr>
      <w:tr w:rsidR="001F6823" w14:paraId="00E99956" w14:textId="77777777" w:rsidTr="00DE576C">
        <w:tc>
          <w:tcPr>
            <w:tcW w:w="1514" w:type="dxa"/>
            <w:vMerge/>
            <w:shd w:val="clear" w:color="auto" w:fill="CCCCCC"/>
            <w:vAlign w:val="center"/>
          </w:tcPr>
          <w:p w14:paraId="1F0C1890" w14:textId="77777777" w:rsidR="001F6823" w:rsidRDefault="001F6823" w:rsidP="00DE576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14:paraId="2E171A9D" w14:textId="77777777" w:rsidR="001F6823" w:rsidRPr="00DD6324" w:rsidRDefault="001F6823" w:rsidP="00DE576C">
            <w:pPr>
              <w:jc w:val="center"/>
              <w:rPr>
                <w:rStyle w:val="ae"/>
                <w:rFonts w:ascii="돋움" w:eastAsia="돋움" w:hAnsi="돋움"/>
                <w:color w:val="000000"/>
              </w:rPr>
            </w:pPr>
            <w:r w:rsidRPr="00DD6324">
              <w:rPr>
                <w:rStyle w:val="ae"/>
                <w:rFonts w:ascii="돋움" w:eastAsia="돋움" w:hAnsi="돋움" w:hint="eastAsia"/>
                <w:color w:val="000000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4764CBC2" w14:textId="77777777" w:rsidR="001F6823" w:rsidRPr="00DD6324" w:rsidRDefault="001F6823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DD6324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회원가입 버튼을 누른다.</w:t>
            </w:r>
          </w:p>
        </w:tc>
      </w:tr>
      <w:tr w:rsidR="001F6823" w14:paraId="10E6CFB4" w14:textId="77777777" w:rsidTr="00DE576C">
        <w:tc>
          <w:tcPr>
            <w:tcW w:w="1514" w:type="dxa"/>
            <w:vMerge w:val="restart"/>
            <w:shd w:val="clear" w:color="auto" w:fill="CCCCCC"/>
            <w:vAlign w:val="center"/>
          </w:tcPr>
          <w:p w14:paraId="1CAC3323" w14:textId="77777777" w:rsidR="001F6823" w:rsidRDefault="001F6823" w:rsidP="00DE576C"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153296B7" w14:textId="77777777" w:rsidR="001F6823" w:rsidRPr="00DD6324" w:rsidRDefault="001F6823" w:rsidP="00DE576C">
            <w:pPr>
              <w:pStyle w:val="af"/>
              <w:rPr>
                <w:rStyle w:val="ae"/>
                <w:rFonts w:cs="Times New Roman"/>
                <w:b w:val="0"/>
                <w:color w:val="000000"/>
                <w:szCs w:val="24"/>
              </w:rPr>
            </w:pPr>
            <w:r w:rsidRPr="00DD6324">
              <w:rPr>
                <w:rStyle w:val="ae"/>
                <w:rFonts w:cs="Times New Roman" w:hint="eastAsia"/>
                <w:b w:val="0"/>
                <w:color w:val="000000"/>
                <w:szCs w:val="24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50CCB705" w14:textId="5949F0B3" w:rsidR="001F6823" w:rsidRPr="00DD6324" w:rsidRDefault="00EB5A03" w:rsidP="00DE576C">
            <w:pPr>
              <w:pStyle w:val="af"/>
              <w:jc w:val="both"/>
              <w:rPr>
                <w:rStyle w:val="ae"/>
                <w:rFonts w:cs="함초롬바탕"/>
                <w:b w:val="0"/>
                <w:color w:val="000000"/>
              </w:rPr>
            </w:pPr>
            <w:r>
              <w:rPr>
                <w:rStyle w:val="ae"/>
                <w:rFonts w:cs="함초롬바탕" w:hint="eastAsia"/>
                <w:b w:val="0"/>
                <w:color w:val="000000"/>
              </w:rPr>
              <w:t xml:space="preserve">입력 받은 </w:t>
            </w:r>
            <w:r w:rsidR="001F6823" w:rsidRPr="00DD6324">
              <w:rPr>
                <w:rStyle w:val="ae"/>
                <w:rFonts w:cs="함초롬바탕" w:hint="eastAsia"/>
                <w:b w:val="0"/>
                <w:color w:val="000000"/>
              </w:rPr>
              <w:t>아이디</w:t>
            </w:r>
            <w:r>
              <w:rPr>
                <w:rStyle w:val="ae"/>
                <w:rFonts w:cs="함초롬바탕" w:hint="eastAsia"/>
                <w:b w:val="0"/>
                <w:color w:val="000000"/>
              </w:rPr>
              <w:t>를 사용하는 사용자가</w:t>
            </w:r>
            <w:r w:rsidR="001F6823" w:rsidRPr="00DD6324">
              <w:rPr>
                <w:rStyle w:val="ae"/>
                <w:rFonts w:cs="함초롬바탕" w:hint="eastAsia"/>
                <w:b w:val="0"/>
                <w:color w:val="000000"/>
              </w:rPr>
              <w:t xml:space="preserve"> </w:t>
            </w:r>
            <w:r w:rsidR="00772450">
              <w:rPr>
                <w:rStyle w:val="ae"/>
                <w:rFonts w:cs="함초롬바탕" w:hint="eastAsia"/>
                <w:b w:val="0"/>
                <w:color w:val="000000"/>
              </w:rPr>
              <w:t xml:space="preserve">이미 있는 </w:t>
            </w:r>
            <w:r w:rsidR="001F6823" w:rsidRPr="00DD6324">
              <w:rPr>
                <w:rStyle w:val="ae"/>
                <w:rFonts w:cs="함초롬바탕" w:hint="eastAsia"/>
                <w:b w:val="0"/>
                <w:color w:val="000000"/>
              </w:rPr>
              <w:t>경우</w:t>
            </w:r>
          </w:p>
          <w:p w14:paraId="469AC175" w14:textId="77777777" w:rsidR="00030F68" w:rsidRDefault="001F6823" w:rsidP="00DE576C">
            <w:pPr>
              <w:pStyle w:val="af"/>
              <w:jc w:val="both"/>
              <w:rPr>
                <w:rStyle w:val="ae"/>
                <w:rFonts w:cs="함초롬바탕"/>
                <w:b w:val="0"/>
                <w:color w:val="000000"/>
              </w:rPr>
            </w:pPr>
            <w:r w:rsidRPr="00DD6324">
              <w:rPr>
                <w:rStyle w:val="ae"/>
                <w:rFonts w:cs="함초롬바탕" w:hint="eastAsia"/>
                <w:b w:val="0"/>
                <w:color w:val="000000"/>
              </w:rPr>
              <w:t>-1.</w:t>
            </w:r>
            <w:r w:rsidRPr="00DD6324">
              <w:rPr>
                <w:rStyle w:val="ae"/>
                <w:rFonts w:cs="함초롬바탕"/>
                <w:b w:val="0"/>
                <w:color w:val="000000"/>
              </w:rPr>
              <w:t xml:space="preserve"> </w:t>
            </w:r>
            <w:r w:rsidR="003E05C4">
              <w:rPr>
                <w:rStyle w:val="ae"/>
                <w:rFonts w:cs="함초롬바탕" w:hint="eastAsia"/>
                <w:b w:val="0"/>
                <w:color w:val="000000"/>
              </w:rPr>
              <w:t xml:space="preserve">시스템은 사용자에게 </w:t>
            </w:r>
            <w:r w:rsidR="001C22B9">
              <w:rPr>
                <w:rStyle w:val="ae"/>
                <w:rFonts w:cs="함초롬바탕"/>
                <w:b w:val="0"/>
                <w:color w:val="000000"/>
              </w:rPr>
              <w:t>“</w:t>
            </w:r>
            <w:r w:rsidR="003E05C4">
              <w:rPr>
                <w:rStyle w:val="ae"/>
                <w:rFonts w:cs="함초롬바탕" w:hint="eastAsia"/>
                <w:b w:val="0"/>
                <w:color w:val="000000"/>
              </w:rPr>
              <w:t>이미 있는 아이디</w:t>
            </w:r>
            <w:r w:rsidR="001C22B9">
              <w:rPr>
                <w:rStyle w:val="ae"/>
                <w:rFonts w:cs="함초롬바탕" w:hint="eastAsia"/>
                <w:b w:val="0"/>
                <w:color w:val="000000"/>
              </w:rPr>
              <w:t>입니다.</w:t>
            </w:r>
            <w:r w:rsidR="001C22B9">
              <w:rPr>
                <w:rStyle w:val="ae"/>
                <w:rFonts w:cs="함초롬바탕"/>
                <w:b w:val="0"/>
                <w:color w:val="000000"/>
              </w:rPr>
              <w:t>”</w:t>
            </w:r>
            <w:r w:rsidR="003E05C4">
              <w:rPr>
                <w:rStyle w:val="ae"/>
                <w:rFonts w:cs="함초롬바탕" w:hint="eastAsia"/>
                <w:b w:val="0"/>
                <w:color w:val="000000"/>
              </w:rPr>
              <w:t xml:space="preserve"> 출력</w:t>
            </w:r>
            <w:r w:rsidR="00030F68">
              <w:rPr>
                <w:rStyle w:val="ae"/>
                <w:rFonts w:cs="함초롬바탕" w:hint="eastAsia"/>
                <w:b w:val="0"/>
                <w:color w:val="000000"/>
              </w:rPr>
              <w:t>한다.</w:t>
            </w:r>
          </w:p>
          <w:p w14:paraId="5896166A" w14:textId="245FBDF6" w:rsidR="001F6823" w:rsidRPr="00DD6324" w:rsidRDefault="00030F68" w:rsidP="00DE576C">
            <w:pPr>
              <w:pStyle w:val="af"/>
              <w:jc w:val="both"/>
              <w:rPr>
                <w:rStyle w:val="ae"/>
                <w:rFonts w:cs="Times New Roman"/>
                <w:b w:val="0"/>
                <w:szCs w:val="24"/>
              </w:rPr>
            </w:pPr>
            <w:r>
              <w:rPr>
                <w:rStyle w:val="ae"/>
                <w:rFonts w:cs="함초롬바탕"/>
                <w:b w:val="0"/>
                <w:color w:val="000000"/>
              </w:rPr>
              <w:t xml:space="preserve">-2. </w:t>
            </w:r>
            <w:r w:rsidR="001F6823" w:rsidRPr="00DD6324">
              <w:rPr>
                <w:rStyle w:val="ae"/>
                <w:rFonts w:cs="함초롬바탕" w:hint="eastAsia"/>
                <w:b w:val="0"/>
                <w:color w:val="000000"/>
              </w:rPr>
              <w:t>B01부터 다시 진행한다.</w:t>
            </w:r>
          </w:p>
        </w:tc>
      </w:tr>
      <w:tr w:rsidR="001F6823" w14:paraId="725C1B86" w14:textId="77777777" w:rsidTr="00DE576C">
        <w:tc>
          <w:tcPr>
            <w:tcW w:w="1514" w:type="dxa"/>
            <w:vMerge/>
            <w:shd w:val="clear" w:color="auto" w:fill="CCCCCC"/>
            <w:vAlign w:val="center"/>
          </w:tcPr>
          <w:p w14:paraId="01BAF526" w14:textId="77777777" w:rsidR="001F6823" w:rsidRDefault="001F6823" w:rsidP="00DE576C">
            <w:pPr>
              <w:pStyle w:val="af"/>
            </w:pPr>
          </w:p>
        </w:tc>
        <w:tc>
          <w:tcPr>
            <w:tcW w:w="930" w:type="dxa"/>
            <w:shd w:val="clear" w:color="auto" w:fill="auto"/>
          </w:tcPr>
          <w:p w14:paraId="7C5B7497" w14:textId="77777777" w:rsidR="001F6823" w:rsidRPr="00DD6324" w:rsidRDefault="001F6823" w:rsidP="00DE576C">
            <w:pPr>
              <w:jc w:val="center"/>
              <w:rPr>
                <w:rStyle w:val="ae"/>
                <w:rFonts w:ascii="돋움" w:eastAsia="돋움" w:hAnsi="돋움"/>
                <w:color w:val="000000"/>
              </w:rPr>
            </w:pPr>
            <w:r w:rsidRPr="00DD6324">
              <w:rPr>
                <w:rStyle w:val="ae"/>
                <w:rFonts w:ascii="돋움" w:eastAsia="돋움" w:hAnsi="돋움" w:hint="eastAsia"/>
                <w:color w:val="000000"/>
              </w:rPr>
              <w:t>E02</w:t>
            </w:r>
          </w:p>
        </w:tc>
        <w:tc>
          <w:tcPr>
            <w:tcW w:w="5872" w:type="dxa"/>
            <w:shd w:val="clear" w:color="auto" w:fill="auto"/>
          </w:tcPr>
          <w:p w14:paraId="5B94B121" w14:textId="4032C670" w:rsidR="001F6823" w:rsidRPr="00DD6324" w:rsidRDefault="001F6823" w:rsidP="00DE576C">
            <w:pPr>
              <w:rPr>
                <w:rStyle w:val="ae"/>
                <w:rFonts w:ascii="돋움" w:eastAsia="돋움" w:hAnsi="돋움"/>
                <w:sz w:val="16"/>
                <w:szCs w:val="20"/>
              </w:rPr>
            </w:pPr>
            <w:r w:rsidRPr="00DD6324">
              <w:rPr>
                <w:rStyle w:val="2Char"/>
                <w:rFonts w:ascii="돋움" w:eastAsia="돋움" w:hAnsi="돋움" w:cs="함초롬바탕" w:hint="eastAsia"/>
                <w:color w:val="000000"/>
                <w:sz w:val="20"/>
                <w:szCs w:val="12"/>
              </w:rPr>
              <w:t xml:space="preserve">비밀번호와 비밀번호 확인을 입력 받아 값이 다르면 </w:t>
            </w:r>
            <w:r w:rsidRPr="00DD6324">
              <w:rPr>
                <w:rStyle w:val="2Char"/>
                <w:rFonts w:ascii="돋움" w:eastAsia="돋움" w:hAnsi="돋움" w:cs="함초롬바탕"/>
                <w:color w:val="000000"/>
                <w:sz w:val="20"/>
                <w:szCs w:val="12"/>
              </w:rPr>
              <w:t>“</w:t>
            </w:r>
            <w:r w:rsidRPr="00DD6324">
              <w:rPr>
                <w:rStyle w:val="2Char"/>
                <w:rFonts w:ascii="돋움" w:eastAsia="돋움" w:hAnsi="돋움" w:cs="함초롬바탕" w:hint="eastAsia"/>
                <w:color w:val="000000"/>
                <w:sz w:val="20"/>
                <w:szCs w:val="12"/>
              </w:rPr>
              <w:t>비밀번호가 일치하지 않습니다.</w:t>
            </w:r>
            <w:r w:rsidRPr="00DD6324">
              <w:rPr>
                <w:rStyle w:val="2Char"/>
                <w:rFonts w:ascii="돋움" w:eastAsia="돋움" w:hAnsi="돋움" w:cs="함초롬바탕"/>
                <w:color w:val="000000"/>
                <w:sz w:val="20"/>
                <w:szCs w:val="12"/>
              </w:rPr>
              <w:t xml:space="preserve">” </w:t>
            </w:r>
            <w:r w:rsidR="004B561A">
              <w:rPr>
                <w:rStyle w:val="2Char"/>
                <w:rFonts w:ascii="돋움" w:eastAsia="돋움" w:hAnsi="돋움" w:cs="함초롬바탕" w:hint="eastAsia"/>
                <w:color w:val="000000"/>
                <w:sz w:val="20"/>
                <w:szCs w:val="12"/>
              </w:rPr>
              <w:t xml:space="preserve">메시지를 </w:t>
            </w:r>
            <w:r w:rsidRPr="00DD6324">
              <w:rPr>
                <w:rStyle w:val="2Char"/>
                <w:rFonts w:ascii="돋움" w:eastAsia="돋움" w:hAnsi="돋움" w:cs="함초롬바탕" w:hint="eastAsia"/>
                <w:color w:val="000000"/>
                <w:sz w:val="20"/>
                <w:szCs w:val="12"/>
              </w:rPr>
              <w:t>출력</w:t>
            </w:r>
            <w:r w:rsidR="00280A36">
              <w:rPr>
                <w:rStyle w:val="2Char"/>
                <w:rFonts w:ascii="돋움" w:eastAsia="돋움" w:hAnsi="돋움" w:cs="함초롬바탕" w:hint="eastAsia"/>
                <w:color w:val="000000"/>
                <w:sz w:val="20"/>
                <w:szCs w:val="12"/>
              </w:rPr>
              <w:t>한다.</w:t>
            </w:r>
          </w:p>
        </w:tc>
      </w:tr>
      <w:tr w:rsidR="001F6823" w14:paraId="3B2CFCD7" w14:textId="77777777" w:rsidTr="00DE576C">
        <w:tc>
          <w:tcPr>
            <w:tcW w:w="1514" w:type="dxa"/>
            <w:vMerge w:val="restart"/>
            <w:shd w:val="clear" w:color="auto" w:fill="CCCCCC"/>
            <w:vAlign w:val="center"/>
          </w:tcPr>
          <w:p w14:paraId="5298CA08" w14:textId="77777777" w:rsidR="001F6823" w:rsidRDefault="001F6823" w:rsidP="00DE576C"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14:paraId="4A8B738A" w14:textId="77777777" w:rsidR="001F6823" w:rsidRPr="00DD6324" w:rsidRDefault="001F6823" w:rsidP="00DE576C">
            <w:pPr>
              <w:rPr>
                <w:rStyle w:val="ae"/>
                <w:rFonts w:ascii="돋움" w:eastAsia="돋움" w:hAnsi="돋움"/>
                <w:color w:val="000000"/>
              </w:rPr>
            </w:pPr>
            <w:r w:rsidRPr="00DD6324">
              <w:rPr>
                <w:rStyle w:val="ae"/>
                <w:rFonts w:ascii="돋움" w:eastAsia="돋움" w:hAnsi="돋움" w:hint="eastAsia"/>
                <w:color w:val="000000"/>
              </w:rPr>
              <w:t>SN001</w:t>
            </w:r>
          </w:p>
        </w:tc>
        <w:tc>
          <w:tcPr>
            <w:tcW w:w="5872" w:type="dxa"/>
          </w:tcPr>
          <w:p w14:paraId="62DC5EC8" w14:textId="77777777" w:rsidR="001F6823" w:rsidRPr="00DD6324" w:rsidRDefault="001F6823" w:rsidP="00DE576C">
            <w:pPr>
              <w:rPr>
                <w:rStyle w:val="ae"/>
                <w:rFonts w:ascii="돋움" w:eastAsia="돋움" w:hAnsi="돋움"/>
                <w:color w:val="000000"/>
              </w:rPr>
            </w:pPr>
            <w:r w:rsidRPr="00DD6324">
              <w:rPr>
                <w:rStyle w:val="ae"/>
                <w:rFonts w:ascii="돋움" w:eastAsia="돋움" w:hAnsi="돋움" w:hint="eastAsia"/>
                <w:color w:val="000000"/>
              </w:rPr>
              <w:t>B01→B02</w:t>
            </w:r>
          </w:p>
        </w:tc>
      </w:tr>
      <w:tr w:rsidR="001F6823" w14:paraId="3FD712C9" w14:textId="77777777" w:rsidTr="00DE576C">
        <w:tc>
          <w:tcPr>
            <w:tcW w:w="1514" w:type="dxa"/>
            <w:vMerge/>
            <w:shd w:val="clear" w:color="auto" w:fill="CCCCCC"/>
            <w:vAlign w:val="center"/>
          </w:tcPr>
          <w:p w14:paraId="47ECAA4F" w14:textId="77777777" w:rsidR="001F6823" w:rsidRDefault="001F6823" w:rsidP="00DE576C">
            <w:pPr>
              <w:pStyle w:val="af"/>
            </w:pPr>
          </w:p>
        </w:tc>
        <w:tc>
          <w:tcPr>
            <w:tcW w:w="930" w:type="dxa"/>
          </w:tcPr>
          <w:p w14:paraId="5D4E693F" w14:textId="77777777" w:rsidR="001F6823" w:rsidRPr="00DD6324" w:rsidRDefault="001F6823" w:rsidP="00DE576C">
            <w:pPr>
              <w:rPr>
                <w:rStyle w:val="ae"/>
                <w:rFonts w:ascii="돋움" w:eastAsia="돋움" w:hAnsi="돋움"/>
                <w:color w:val="000000"/>
              </w:rPr>
            </w:pPr>
            <w:r w:rsidRPr="00DD6324">
              <w:rPr>
                <w:rStyle w:val="ae"/>
                <w:rFonts w:ascii="돋움" w:eastAsia="돋움" w:hAnsi="돋움" w:hint="eastAsia"/>
                <w:color w:val="000000"/>
              </w:rPr>
              <w:t>S</w:t>
            </w:r>
            <w:r w:rsidRPr="00DD6324">
              <w:rPr>
                <w:rStyle w:val="ae"/>
                <w:rFonts w:ascii="돋움" w:eastAsia="돋움" w:hAnsi="돋움"/>
                <w:color w:val="000000"/>
              </w:rPr>
              <w:t>N002</w:t>
            </w:r>
          </w:p>
        </w:tc>
        <w:tc>
          <w:tcPr>
            <w:tcW w:w="5872" w:type="dxa"/>
          </w:tcPr>
          <w:p w14:paraId="242879D8" w14:textId="77777777" w:rsidR="001F6823" w:rsidRPr="00DD6324" w:rsidRDefault="001F6823" w:rsidP="00DE576C">
            <w:pPr>
              <w:rPr>
                <w:rStyle w:val="ae"/>
                <w:rFonts w:ascii="돋움" w:eastAsia="돋움" w:hAnsi="돋움"/>
                <w:color w:val="000000"/>
              </w:rPr>
            </w:pPr>
            <w:r w:rsidRPr="00DD6324">
              <w:rPr>
                <w:rStyle w:val="ae"/>
                <w:rFonts w:ascii="돋움" w:eastAsia="돋움" w:hAnsi="돋움" w:hint="eastAsia"/>
                <w:color w:val="000000"/>
              </w:rPr>
              <w:t>B</w:t>
            </w:r>
            <w:r w:rsidRPr="00DD6324">
              <w:rPr>
                <w:rStyle w:val="ae"/>
                <w:rFonts w:ascii="돋움" w:eastAsia="돋움" w:hAnsi="돋움"/>
                <w:color w:val="000000"/>
              </w:rPr>
              <w:t>01</w:t>
            </w:r>
            <w:r w:rsidRPr="00DD6324">
              <w:rPr>
                <w:rStyle w:val="ae"/>
                <w:rFonts w:ascii="돋움" w:eastAsia="돋움" w:hAnsi="돋움" w:hint="eastAsia"/>
                <w:color w:val="000000"/>
              </w:rPr>
              <w:t>→B</w:t>
            </w:r>
            <w:r w:rsidRPr="00DD6324">
              <w:rPr>
                <w:rStyle w:val="ae"/>
                <w:rFonts w:ascii="돋움" w:eastAsia="돋움" w:hAnsi="돋움"/>
                <w:color w:val="000000"/>
              </w:rPr>
              <w:t>02</w:t>
            </w:r>
            <w:r w:rsidRPr="00DD6324">
              <w:rPr>
                <w:rStyle w:val="ae"/>
                <w:rFonts w:ascii="돋움" w:eastAsia="돋움" w:hAnsi="돋움" w:hint="eastAsia"/>
                <w:color w:val="000000"/>
              </w:rPr>
              <w:t>→</w:t>
            </w:r>
            <w:r w:rsidRPr="00DD6324">
              <w:rPr>
                <w:rStyle w:val="ae"/>
                <w:rFonts w:ascii="돋움" w:eastAsia="돋움" w:hAnsi="돋움"/>
                <w:color w:val="000000"/>
              </w:rPr>
              <w:t>E01</w:t>
            </w:r>
          </w:p>
        </w:tc>
      </w:tr>
      <w:tr w:rsidR="001F6823" w14:paraId="61314491" w14:textId="77777777" w:rsidTr="00DE576C">
        <w:tc>
          <w:tcPr>
            <w:tcW w:w="1514" w:type="dxa"/>
            <w:vMerge/>
            <w:shd w:val="clear" w:color="auto" w:fill="CCCCCC"/>
            <w:vAlign w:val="center"/>
          </w:tcPr>
          <w:p w14:paraId="38F86F27" w14:textId="77777777" w:rsidR="001F6823" w:rsidRDefault="001F6823" w:rsidP="00DE576C">
            <w:pPr>
              <w:pStyle w:val="af"/>
            </w:pPr>
          </w:p>
        </w:tc>
        <w:tc>
          <w:tcPr>
            <w:tcW w:w="930" w:type="dxa"/>
          </w:tcPr>
          <w:p w14:paraId="2DCD059C" w14:textId="77777777" w:rsidR="001F6823" w:rsidRPr="00DD6324" w:rsidRDefault="001F6823" w:rsidP="00DE576C">
            <w:pPr>
              <w:rPr>
                <w:rStyle w:val="ae"/>
                <w:rFonts w:ascii="돋움" w:eastAsia="돋움" w:hAnsi="돋움"/>
                <w:color w:val="000000"/>
              </w:rPr>
            </w:pPr>
            <w:r w:rsidRPr="00DD6324">
              <w:rPr>
                <w:rStyle w:val="ae"/>
                <w:rFonts w:ascii="돋움" w:eastAsia="돋움" w:hAnsi="돋움" w:hint="eastAsia"/>
                <w:color w:val="000000"/>
              </w:rPr>
              <w:t>S</w:t>
            </w:r>
            <w:r w:rsidRPr="00DD6324">
              <w:rPr>
                <w:rStyle w:val="ae"/>
                <w:rFonts w:ascii="돋움" w:eastAsia="돋움" w:hAnsi="돋움"/>
                <w:color w:val="000000"/>
              </w:rPr>
              <w:t>N003</w:t>
            </w:r>
          </w:p>
        </w:tc>
        <w:tc>
          <w:tcPr>
            <w:tcW w:w="5872" w:type="dxa"/>
          </w:tcPr>
          <w:p w14:paraId="2D5CEE5E" w14:textId="77777777" w:rsidR="001F6823" w:rsidRPr="00DD6324" w:rsidRDefault="001F6823" w:rsidP="00DE576C">
            <w:pPr>
              <w:rPr>
                <w:rStyle w:val="ae"/>
                <w:rFonts w:ascii="돋움" w:eastAsia="돋움" w:hAnsi="돋움"/>
                <w:color w:val="000000"/>
              </w:rPr>
            </w:pPr>
            <w:r w:rsidRPr="00DD6324">
              <w:rPr>
                <w:rStyle w:val="ae"/>
                <w:rFonts w:ascii="돋움" w:eastAsia="돋움" w:hAnsi="돋움" w:hint="eastAsia"/>
                <w:color w:val="000000"/>
              </w:rPr>
              <w:t>B</w:t>
            </w:r>
            <w:r w:rsidRPr="00DD6324">
              <w:rPr>
                <w:rStyle w:val="ae"/>
                <w:rFonts w:ascii="돋움" w:eastAsia="돋움" w:hAnsi="돋움"/>
                <w:color w:val="000000"/>
              </w:rPr>
              <w:t>01</w:t>
            </w:r>
            <w:r w:rsidRPr="00DD6324">
              <w:rPr>
                <w:rStyle w:val="ae"/>
                <w:rFonts w:ascii="돋움" w:eastAsia="돋움" w:hAnsi="돋움" w:hint="eastAsia"/>
                <w:color w:val="000000"/>
              </w:rPr>
              <w:t>→B</w:t>
            </w:r>
            <w:r w:rsidRPr="00DD6324">
              <w:rPr>
                <w:rStyle w:val="ae"/>
                <w:rFonts w:ascii="돋움" w:eastAsia="돋움" w:hAnsi="돋움"/>
                <w:color w:val="000000"/>
              </w:rPr>
              <w:t>02</w:t>
            </w:r>
            <w:r w:rsidRPr="00DD6324">
              <w:rPr>
                <w:rStyle w:val="ae"/>
                <w:rFonts w:ascii="돋움" w:eastAsia="돋움" w:hAnsi="돋움" w:hint="eastAsia"/>
                <w:color w:val="000000"/>
              </w:rPr>
              <w:t>→E</w:t>
            </w:r>
            <w:r w:rsidRPr="00DD6324">
              <w:rPr>
                <w:rStyle w:val="ae"/>
                <w:rFonts w:ascii="돋움" w:eastAsia="돋움" w:hAnsi="돋움"/>
                <w:color w:val="000000"/>
              </w:rPr>
              <w:t>02</w:t>
            </w:r>
          </w:p>
        </w:tc>
      </w:tr>
    </w:tbl>
    <w:p w14:paraId="3D37848D" w14:textId="77777777" w:rsidR="003C76EE" w:rsidRDefault="003C76EE" w:rsidP="00761A18"/>
    <w:p w14:paraId="00F917A2" w14:textId="46AA0F3E" w:rsidR="00223BD6" w:rsidRDefault="00223BD6" w:rsidP="00761A18">
      <w:r>
        <w:rPr>
          <w:rFonts w:hint="eastAsia"/>
        </w:rPr>
        <w:t>U</w:t>
      </w:r>
      <w:r>
        <w:t xml:space="preserve">C002: </w:t>
      </w:r>
      <w:r>
        <w:rPr>
          <w:rFonts w:hint="eastAsia"/>
        </w:rPr>
        <w:t>로그인을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tbl>
      <w:tblPr>
        <w:tblW w:w="834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932"/>
        <w:gridCol w:w="5893"/>
      </w:tblGrid>
      <w:tr w:rsidR="002F7E51" w14:paraId="75C5C611" w14:textId="77777777" w:rsidTr="00DE576C">
        <w:trPr>
          <w:trHeight w:val="371"/>
        </w:trPr>
        <w:tc>
          <w:tcPr>
            <w:tcW w:w="1520" w:type="dxa"/>
            <w:shd w:val="clear" w:color="auto" w:fill="CCCCCC"/>
            <w:vAlign w:val="center"/>
          </w:tcPr>
          <w:p w14:paraId="2DDFFD85" w14:textId="77777777" w:rsidR="002F7E51" w:rsidRDefault="002F7E51" w:rsidP="00DE576C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825" w:type="dxa"/>
            <w:gridSpan w:val="2"/>
          </w:tcPr>
          <w:p w14:paraId="050D997B" w14:textId="77777777" w:rsidR="002F7E51" w:rsidRPr="00064C5A" w:rsidRDefault="002F7E51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64C5A">
              <w:rPr>
                <w:rFonts w:ascii="돋움" w:eastAsia="돋움" w:hAnsi="돋움" w:hint="eastAsia"/>
                <w:color w:val="000000"/>
                <w:szCs w:val="20"/>
              </w:rPr>
              <w:t>아이디와 패스워드를 입력 받아 로그인을 한다.</w:t>
            </w:r>
          </w:p>
        </w:tc>
      </w:tr>
      <w:tr w:rsidR="002F7E51" w14:paraId="0D420FA0" w14:textId="77777777" w:rsidTr="00DE576C">
        <w:trPr>
          <w:trHeight w:val="355"/>
        </w:trPr>
        <w:tc>
          <w:tcPr>
            <w:tcW w:w="1520" w:type="dxa"/>
            <w:shd w:val="clear" w:color="auto" w:fill="CCCCCC"/>
            <w:vAlign w:val="center"/>
          </w:tcPr>
          <w:p w14:paraId="3F4C77D5" w14:textId="77777777" w:rsidR="002F7E51" w:rsidRDefault="002F7E51" w:rsidP="00DE576C">
            <w:pPr>
              <w:pStyle w:val="af"/>
            </w:pPr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25" w:type="dxa"/>
            <w:gridSpan w:val="2"/>
          </w:tcPr>
          <w:p w14:paraId="739DF161" w14:textId="77777777" w:rsidR="002F7E51" w:rsidRPr="00064C5A" w:rsidRDefault="002F7E51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64C5A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사용자</w:t>
            </w:r>
          </w:p>
        </w:tc>
      </w:tr>
      <w:tr w:rsidR="002F7E51" w:rsidRPr="00973B92" w14:paraId="5902715B" w14:textId="77777777" w:rsidTr="00DE576C">
        <w:trPr>
          <w:trHeight w:val="371"/>
        </w:trPr>
        <w:tc>
          <w:tcPr>
            <w:tcW w:w="1520" w:type="dxa"/>
            <w:shd w:val="clear" w:color="auto" w:fill="CCCCCC"/>
            <w:vAlign w:val="center"/>
          </w:tcPr>
          <w:p w14:paraId="3A5E2A7E" w14:textId="77777777" w:rsidR="002F7E51" w:rsidRDefault="002F7E51" w:rsidP="00DE576C"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825" w:type="dxa"/>
            <w:gridSpan w:val="2"/>
          </w:tcPr>
          <w:p w14:paraId="4990F48C" w14:textId="77777777" w:rsidR="002F7E51" w:rsidRPr="00064C5A" w:rsidRDefault="002F7E51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64C5A">
              <w:rPr>
                <w:rStyle w:val="2Char"/>
                <w:rFonts w:ascii="돋움" w:eastAsia="돋움" w:hAnsi="돋움" w:cs="함초롬바탕" w:hint="eastAsia"/>
                <w:color w:val="000000"/>
                <w:sz w:val="20"/>
                <w:szCs w:val="20"/>
              </w:rPr>
              <w:t>사용자가 로그인을 하지 않은 상태이다.</w:t>
            </w:r>
          </w:p>
        </w:tc>
      </w:tr>
      <w:tr w:rsidR="002F7E51" w:rsidRPr="00973B92" w14:paraId="1DD7BB3A" w14:textId="77777777" w:rsidTr="00DE576C">
        <w:trPr>
          <w:trHeight w:val="371"/>
        </w:trPr>
        <w:tc>
          <w:tcPr>
            <w:tcW w:w="1520" w:type="dxa"/>
            <w:shd w:val="clear" w:color="auto" w:fill="CCCCCC"/>
            <w:vAlign w:val="center"/>
          </w:tcPr>
          <w:p w14:paraId="4DC3895F" w14:textId="77777777" w:rsidR="002F7E51" w:rsidRDefault="002F7E51" w:rsidP="00DE576C"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825" w:type="dxa"/>
            <w:gridSpan w:val="2"/>
          </w:tcPr>
          <w:p w14:paraId="6179EF21" w14:textId="77777777" w:rsidR="002F7E51" w:rsidRPr="00064C5A" w:rsidRDefault="002F7E51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64C5A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로그인이 된다.</w:t>
            </w:r>
          </w:p>
        </w:tc>
      </w:tr>
      <w:tr w:rsidR="002F7E51" w:rsidRPr="00973B92" w14:paraId="32E31EA0" w14:textId="77777777" w:rsidTr="00DE576C">
        <w:trPr>
          <w:trHeight w:val="355"/>
        </w:trPr>
        <w:tc>
          <w:tcPr>
            <w:tcW w:w="1520" w:type="dxa"/>
            <w:vMerge w:val="restart"/>
            <w:shd w:val="clear" w:color="auto" w:fill="CCCCCC"/>
            <w:vAlign w:val="center"/>
          </w:tcPr>
          <w:p w14:paraId="78366BAB" w14:textId="77777777" w:rsidR="002F7E51" w:rsidRDefault="002F7E51" w:rsidP="00DE576C"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5ACD89E3" w14:textId="77777777" w:rsidR="002F7E51" w:rsidRPr="00064C5A" w:rsidRDefault="002F7E51" w:rsidP="00DE576C">
            <w:pPr>
              <w:pStyle w:val="af"/>
              <w:rPr>
                <w:rStyle w:val="ae"/>
                <w:rFonts w:cs="Times New Roman"/>
                <w:b w:val="0"/>
                <w:color w:val="000000"/>
              </w:rPr>
            </w:pPr>
            <w:r w:rsidRPr="00064C5A">
              <w:rPr>
                <w:rStyle w:val="ae"/>
                <w:rFonts w:cs="Times New Roman" w:hint="eastAsia"/>
                <w:b w:val="0"/>
                <w:color w:val="000000"/>
              </w:rPr>
              <w:t>B01</w:t>
            </w:r>
          </w:p>
        </w:tc>
        <w:tc>
          <w:tcPr>
            <w:tcW w:w="5893" w:type="dxa"/>
            <w:shd w:val="clear" w:color="auto" w:fill="auto"/>
          </w:tcPr>
          <w:p w14:paraId="1A2FB298" w14:textId="77777777" w:rsidR="002F7E51" w:rsidRPr="00064C5A" w:rsidRDefault="002F7E51" w:rsidP="00DE576C">
            <w:pPr>
              <w:pStyle w:val="af"/>
              <w:jc w:val="both"/>
              <w:rPr>
                <w:rStyle w:val="ae"/>
                <w:rFonts w:cs="Times New Roman"/>
                <w:b w:val="0"/>
                <w:color w:val="000000"/>
              </w:rPr>
            </w:pPr>
            <w:r w:rsidRPr="00064C5A">
              <w:rPr>
                <w:rStyle w:val="2Char"/>
                <w:rFonts w:ascii="돋움" w:eastAsia="돋움" w:hAnsi="돋움" w:cs="함초롬바탕" w:hint="eastAsia"/>
                <w:b w:val="0"/>
                <w:color w:val="000000"/>
                <w:sz w:val="20"/>
              </w:rPr>
              <w:t>사용자는 아이디와 패스워드를 입력한다.</w:t>
            </w:r>
          </w:p>
        </w:tc>
      </w:tr>
      <w:tr w:rsidR="002F7E51" w:rsidRPr="00973B92" w14:paraId="15E4BD35" w14:textId="77777777" w:rsidTr="00DE576C">
        <w:trPr>
          <w:trHeight w:val="386"/>
        </w:trPr>
        <w:tc>
          <w:tcPr>
            <w:tcW w:w="1520" w:type="dxa"/>
            <w:vMerge/>
            <w:shd w:val="clear" w:color="auto" w:fill="CCCCCC"/>
            <w:vAlign w:val="center"/>
          </w:tcPr>
          <w:p w14:paraId="4E1ABCD0" w14:textId="77777777" w:rsidR="002F7E51" w:rsidRDefault="002F7E51" w:rsidP="00DE576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72CA457C" w14:textId="77777777" w:rsidR="002F7E51" w:rsidRPr="00064C5A" w:rsidRDefault="002F7E51" w:rsidP="00DE576C">
            <w:pPr>
              <w:jc w:val="center"/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64C5A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B02</w:t>
            </w:r>
          </w:p>
        </w:tc>
        <w:tc>
          <w:tcPr>
            <w:tcW w:w="5893" w:type="dxa"/>
            <w:shd w:val="clear" w:color="auto" w:fill="auto"/>
          </w:tcPr>
          <w:p w14:paraId="54D8A2A7" w14:textId="77777777" w:rsidR="002F7E51" w:rsidRPr="00064C5A" w:rsidRDefault="002F7E51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64C5A">
              <w:rPr>
                <w:rStyle w:val="2Char"/>
                <w:rFonts w:ascii="돋움" w:eastAsia="돋움" w:hAnsi="돋움" w:cs="함초롬바탕" w:hint="eastAsia"/>
                <w:color w:val="000000"/>
                <w:sz w:val="20"/>
                <w:szCs w:val="20"/>
              </w:rPr>
              <w:t>DB에서 일치하는 정보가 있는지 확인한다.</w:t>
            </w:r>
          </w:p>
        </w:tc>
      </w:tr>
      <w:tr w:rsidR="002F7E51" w:rsidRPr="00973B92" w14:paraId="36F9411E" w14:textId="77777777" w:rsidTr="00DE576C">
        <w:trPr>
          <w:trHeight w:val="386"/>
        </w:trPr>
        <w:tc>
          <w:tcPr>
            <w:tcW w:w="1520" w:type="dxa"/>
            <w:vMerge/>
            <w:shd w:val="clear" w:color="auto" w:fill="CCCCCC"/>
          </w:tcPr>
          <w:p w14:paraId="033B5A3F" w14:textId="77777777" w:rsidR="002F7E51" w:rsidRDefault="002F7E51" w:rsidP="00DE576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1701DB03" w14:textId="77777777" w:rsidR="002F7E51" w:rsidRPr="00064C5A" w:rsidRDefault="002F7E51" w:rsidP="00DE576C">
            <w:pPr>
              <w:pStyle w:val="af"/>
              <w:rPr>
                <w:rStyle w:val="ae"/>
                <w:rFonts w:cs="Times New Roman"/>
                <w:b w:val="0"/>
                <w:color w:val="000000"/>
              </w:rPr>
            </w:pPr>
            <w:r w:rsidRPr="00064C5A">
              <w:rPr>
                <w:rStyle w:val="ae"/>
                <w:rFonts w:cs="Times New Roman" w:hint="eastAsia"/>
                <w:b w:val="0"/>
                <w:color w:val="000000"/>
              </w:rPr>
              <w:t>B03</w:t>
            </w:r>
          </w:p>
        </w:tc>
        <w:tc>
          <w:tcPr>
            <w:tcW w:w="5893" w:type="dxa"/>
            <w:shd w:val="clear" w:color="auto" w:fill="auto"/>
          </w:tcPr>
          <w:p w14:paraId="3D3BB771" w14:textId="38084AB6" w:rsidR="002F7E51" w:rsidRPr="00064C5A" w:rsidRDefault="002F7E51" w:rsidP="00DE576C">
            <w:pPr>
              <w:pStyle w:val="af"/>
              <w:jc w:val="left"/>
              <w:rPr>
                <w:rStyle w:val="ae"/>
                <w:rFonts w:cs="Times New Roman"/>
                <w:b w:val="0"/>
                <w:color w:val="000000"/>
              </w:rPr>
            </w:pPr>
            <w:r w:rsidRPr="00064C5A">
              <w:rPr>
                <w:rStyle w:val="2Char"/>
                <w:rFonts w:ascii="돋움" w:eastAsia="돋움" w:hAnsi="돋움" w:cs="함초롬바탕" w:hint="eastAsia"/>
                <w:b w:val="0"/>
                <w:color w:val="000000"/>
                <w:sz w:val="20"/>
              </w:rPr>
              <w:t xml:space="preserve">로그인 상태로 </w:t>
            </w:r>
            <w:r w:rsidR="000E1A9F">
              <w:rPr>
                <w:rStyle w:val="2Char"/>
                <w:rFonts w:ascii="돋움" w:eastAsia="돋움" w:hAnsi="돋움" w:cs="함초롬바탕" w:hint="eastAsia"/>
                <w:b w:val="0"/>
                <w:color w:val="000000"/>
                <w:sz w:val="20"/>
              </w:rPr>
              <w:t>바뀌고</w:t>
            </w:r>
            <w:r w:rsidRPr="00064C5A">
              <w:rPr>
                <w:rStyle w:val="2Char"/>
                <w:rFonts w:ascii="돋움" w:eastAsia="돋움" w:hAnsi="돋움" w:cs="함초롬바탕" w:hint="eastAsia"/>
                <w:b w:val="0"/>
                <w:color w:val="000000"/>
                <w:sz w:val="20"/>
              </w:rPr>
              <w:t xml:space="preserve"> 메인</w:t>
            </w:r>
            <w:r w:rsidR="000E1A9F">
              <w:rPr>
                <w:rStyle w:val="2Char"/>
                <w:rFonts w:ascii="돋움" w:eastAsia="돋움" w:hAnsi="돋움" w:cs="함초롬바탕" w:hint="eastAsia"/>
                <w:b w:val="0"/>
                <w:color w:val="000000"/>
                <w:sz w:val="20"/>
              </w:rPr>
              <w:t xml:space="preserve"> 화면으</w:t>
            </w:r>
            <w:r w:rsidRPr="00064C5A">
              <w:rPr>
                <w:rStyle w:val="2Char"/>
                <w:rFonts w:ascii="돋움" w:eastAsia="돋움" w:hAnsi="돋움" w:cs="함초롬바탕" w:hint="eastAsia"/>
                <w:b w:val="0"/>
                <w:color w:val="000000"/>
                <w:sz w:val="20"/>
              </w:rPr>
              <w:t>로 이동한다.</w:t>
            </w:r>
          </w:p>
        </w:tc>
      </w:tr>
      <w:tr w:rsidR="002F7E51" w14:paraId="622B938B" w14:textId="77777777" w:rsidTr="00DE576C">
        <w:trPr>
          <w:trHeight w:val="1098"/>
        </w:trPr>
        <w:tc>
          <w:tcPr>
            <w:tcW w:w="1520" w:type="dxa"/>
            <w:shd w:val="clear" w:color="auto" w:fill="CCCCCC"/>
            <w:vAlign w:val="center"/>
          </w:tcPr>
          <w:p w14:paraId="1343F84A" w14:textId="77777777" w:rsidR="002F7E51" w:rsidRDefault="002F7E51" w:rsidP="00DE576C"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3198E0F0" w14:textId="77777777" w:rsidR="002F7E51" w:rsidRPr="00064C5A" w:rsidRDefault="002F7E51" w:rsidP="00DE576C">
            <w:pPr>
              <w:pStyle w:val="af"/>
              <w:rPr>
                <w:rStyle w:val="ae"/>
                <w:rFonts w:cs="Times New Roman"/>
                <w:b w:val="0"/>
                <w:color w:val="000000"/>
              </w:rPr>
            </w:pPr>
            <w:r w:rsidRPr="00064C5A">
              <w:rPr>
                <w:rStyle w:val="ae"/>
                <w:rFonts w:cs="Times New Roman" w:hint="eastAsia"/>
                <w:b w:val="0"/>
                <w:color w:val="000000"/>
              </w:rPr>
              <w:t>E01</w:t>
            </w:r>
          </w:p>
        </w:tc>
        <w:tc>
          <w:tcPr>
            <w:tcW w:w="5893" w:type="dxa"/>
            <w:shd w:val="clear" w:color="auto" w:fill="auto"/>
          </w:tcPr>
          <w:p w14:paraId="50FA178D" w14:textId="2F7BFB6C" w:rsidR="002F7E51" w:rsidRPr="00064C5A" w:rsidRDefault="002F7E51" w:rsidP="00DE576C">
            <w:pPr>
              <w:pStyle w:val="af"/>
              <w:jc w:val="both"/>
              <w:rPr>
                <w:rStyle w:val="ae"/>
                <w:rFonts w:cs="함초롬바탕"/>
                <w:b w:val="0"/>
                <w:color w:val="000000"/>
              </w:rPr>
            </w:pPr>
            <w:r w:rsidRPr="00064C5A">
              <w:rPr>
                <w:rStyle w:val="ae"/>
                <w:rFonts w:cs="함초롬바탕" w:hint="eastAsia"/>
                <w:b w:val="0"/>
                <w:color w:val="000000"/>
              </w:rPr>
              <w:t>등록된 아이디가 없거나 비밀번호가 틀</w:t>
            </w:r>
            <w:r w:rsidR="00030F68">
              <w:rPr>
                <w:rStyle w:val="ae"/>
                <w:rFonts w:cs="함초롬바탕" w:hint="eastAsia"/>
                <w:b w:val="0"/>
                <w:color w:val="000000"/>
              </w:rPr>
              <w:t>린</w:t>
            </w:r>
            <w:r w:rsidRPr="00064C5A">
              <w:rPr>
                <w:rStyle w:val="ae"/>
                <w:rFonts w:cs="함초롬바탕" w:hint="eastAsia"/>
                <w:b w:val="0"/>
                <w:color w:val="000000"/>
              </w:rPr>
              <w:t xml:space="preserve"> 경우</w:t>
            </w:r>
          </w:p>
          <w:p w14:paraId="25665730" w14:textId="3F7064C6" w:rsidR="002F7E51" w:rsidRPr="00064C5A" w:rsidRDefault="002F7E51" w:rsidP="00DE576C">
            <w:pPr>
              <w:pStyle w:val="af"/>
              <w:jc w:val="both"/>
              <w:rPr>
                <w:rStyle w:val="ae"/>
                <w:rFonts w:cs="Times New Roman"/>
                <w:b w:val="0"/>
                <w:color w:val="000000"/>
              </w:rPr>
            </w:pPr>
            <w:r w:rsidRPr="00064C5A">
              <w:rPr>
                <w:rStyle w:val="ae"/>
                <w:rFonts w:cs="함초롬바탕" w:hint="eastAsia"/>
                <w:b w:val="0"/>
                <w:color w:val="000000"/>
              </w:rPr>
              <w:t xml:space="preserve">-1. </w:t>
            </w:r>
            <w:r w:rsidRPr="00064C5A">
              <w:rPr>
                <w:rFonts w:hint="eastAsia"/>
                <w:b w:val="0"/>
              </w:rPr>
              <w:t>시스템은</w:t>
            </w:r>
            <w:r w:rsidRPr="00064C5A">
              <w:rPr>
                <w:rStyle w:val="ae"/>
                <w:rFonts w:cs="함초롬바탕" w:hint="eastAsia"/>
                <w:b w:val="0"/>
                <w:color w:val="000000"/>
              </w:rPr>
              <w:t xml:space="preserve"> 사용자에게 </w:t>
            </w:r>
            <w:r w:rsidR="00D609DE">
              <w:rPr>
                <w:rStyle w:val="ae"/>
                <w:rFonts w:cs="함초롬바탕"/>
                <w:b w:val="0"/>
                <w:color w:val="000000"/>
              </w:rPr>
              <w:t>“</w:t>
            </w:r>
            <w:r w:rsidR="00FC1418">
              <w:rPr>
                <w:rStyle w:val="ae"/>
                <w:rFonts w:cs="함초롬바탕" w:hint="eastAsia"/>
                <w:b w:val="0"/>
                <w:color w:val="000000"/>
              </w:rPr>
              <w:t>입력한 정보가 맞는지 다시 확인하세요.</w:t>
            </w:r>
            <w:r w:rsidR="00D609DE">
              <w:rPr>
                <w:rStyle w:val="ae"/>
                <w:rFonts w:cs="함초롬바탕"/>
                <w:b w:val="0"/>
                <w:color w:val="000000"/>
              </w:rPr>
              <w:t>”</w:t>
            </w:r>
            <w:r w:rsidR="004B561A">
              <w:rPr>
                <w:rStyle w:val="ae"/>
                <w:rFonts w:cs="함초롬바탕"/>
                <w:b w:val="0"/>
                <w:color w:val="000000"/>
              </w:rPr>
              <w:t xml:space="preserve"> </w:t>
            </w:r>
            <w:r w:rsidR="004B561A">
              <w:rPr>
                <w:rStyle w:val="ae"/>
                <w:rFonts w:cs="함초롬바탕" w:hint="eastAsia"/>
                <w:b w:val="0"/>
                <w:color w:val="000000"/>
              </w:rPr>
              <w:t>메시지를</w:t>
            </w:r>
            <w:r w:rsidRPr="00064C5A">
              <w:rPr>
                <w:rStyle w:val="ae"/>
                <w:rFonts w:cs="함초롬바탕" w:hint="eastAsia"/>
                <w:b w:val="0"/>
                <w:color w:val="000000"/>
              </w:rPr>
              <w:t xml:space="preserve"> 출력한다.</w:t>
            </w:r>
            <w:r w:rsidRPr="00064C5A">
              <w:rPr>
                <w:rStyle w:val="ae"/>
                <w:rFonts w:cs="함초롬바탕"/>
                <w:b w:val="0"/>
                <w:color w:val="000000"/>
              </w:rPr>
              <w:br/>
            </w:r>
            <w:r w:rsidRPr="00064C5A">
              <w:rPr>
                <w:rStyle w:val="ae"/>
                <w:rFonts w:cs="함초롬바탕" w:hint="eastAsia"/>
                <w:b w:val="0"/>
                <w:color w:val="000000"/>
              </w:rPr>
              <w:t>-</w:t>
            </w:r>
            <w:r w:rsidRPr="00064C5A">
              <w:rPr>
                <w:rStyle w:val="ae"/>
                <w:rFonts w:cs="함초롬바탕"/>
                <w:b w:val="0"/>
                <w:color w:val="000000"/>
              </w:rPr>
              <w:t xml:space="preserve">2. </w:t>
            </w:r>
            <w:r w:rsidRPr="00064C5A">
              <w:rPr>
                <w:rStyle w:val="ae"/>
                <w:rFonts w:cs="함초롬바탕" w:hint="eastAsia"/>
                <w:b w:val="0"/>
                <w:color w:val="000000"/>
              </w:rPr>
              <w:t>B01부터</w:t>
            </w:r>
            <w:r w:rsidR="00EF5AEF">
              <w:rPr>
                <w:rStyle w:val="ae"/>
                <w:rFonts w:cs="함초롬바탕" w:hint="eastAsia"/>
                <w:b w:val="0"/>
                <w:color w:val="000000"/>
              </w:rPr>
              <w:t xml:space="preserve"> 다시</w:t>
            </w:r>
            <w:r w:rsidRPr="00064C5A">
              <w:rPr>
                <w:rStyle w:val="ae"/>
                <w:rFonts w:cs="함초롬바탕" w:hint="eastAsia"/>
                <w:b w:val="0"/>
                <w:color w:val="000000"/>
              </w:rPr>
              <w:t xml:space="preserve"> 진행한다.</w:t>
            </w:r>
          </w:p>
        </w:tc>
      </w:tr>
      <w:tr w:rsidR="002F7E51" w14:paraId="712B4D69" w14:textId="77777777" w:rsidTr="00DE576C">
        <w:trPr>
          <w:trHeight w:val="355"/>
        </w:trPr>
        <w:tc>
          <w:tcPr>
            <w:tcW w:w="1520" w:type="dxa"/>
            <w:vMerge w:val="restart"/>
            <w:shd w:val="clear" w:color="auto" w:fill="CCCCCC"/>
            <w:vAlign w:val="center"/>
          </w:tcPr>
          <w:p w14:paraId="3CC823CC" w14:textId="77777777" w:rsidR="002F7E51" w:rsidRDefault="002F7E51" w:rsidP="00DE576C"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65121CF4" w14:textId="77777777" w:rsidR="002F7E51" w:rsidRPr="00064C5A" w:rsidRDefault="002F7E51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64C5A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SN001</w:t>
            </w:r>
          </w:p>
        </w:tc>
        <w:tc>
          <w:tcPr>
            <w:tcW w:w="5893" w:type="dxa"/>
          </w:tcPr>
          <w:p w14:paraId="02EDA04D" w14:textId="77777777" w:rsidR="002F7E51" w:rsidRPr="00064C5A" w:rsidRDefault="002F7E51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64C5A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B01→B02→B03</w:t>
            </w:r>
          </w:p>
        </w:tc>
      </w:tr>
      <w:tr w:rsidR="002F7E51" w14:paraId="49783C18" w14:textId="77777777" w:rsidTr="00DE576C">
        <w:trPr>
          <w:trHeight w:val="355"/>
        </w:trPr>
        <w:tc>
          <w:tcPr>
            <w:tcW w:w="1520" w:type="dxa"/>
            <w:vMerge/>
            <w:shd w:val="clear" w:color="auto" w:fill="CCCCCC"/>
            <w:vAlign w:val="center"/>
          </w:tcPr>
          <w:p w14:paraId="2545B221" w14:textId="77777777" w:rsidR="002F7E51" w:rsidRDefault="002F7E51" w:rsidP="00DE576C">
            <w:pPr>
              <w:pStyle w:val="af"/>
            </w:pPr>
          </w:p>
        </w:tc>
        <w:tc>
          <w:tcPr>
            <w:tcW w:w="932" w:type="dxa"/>
          </w:tcPr>
          <w:p w14:paraId="7DCF65A4" w14:textId="77777777" w:rsidR="002F7E51" w:rsidRPr="00064C5A" w:rsidRDefault="002F7E51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64C5A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S</w:t>
            </w:r>
            <w:r w:rsidRPr="00064C5A">
              <w:rPr>
                <w:rStyle w:val="ae"/>
                <w:rFonts w:ascii="돋움" w:eastAsia="돋움" w:hAnsi="돋움"/>
                <w:color w:val="000000"/>
                <w:szCs w:val="20"/>
              </w:rPr>
              <w:t>N002</w:t>
            </w:r>
          </w:p>
        </w:tc>
        <w:tc>
          <w:tcPr>
            <w:tcW w:w="5893" w:type="dxa"/>
          </w:tcPr>
          <w:p w14:paraId="187B33A0" w14:textId="77777777" w:rsidR="002F7E51" w:rsidRPr="00064C5A" w:rsidRDefault="002F7E51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64C5A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B</w:t>
            </w:r>
            <w:r w:rsidRPr="00064C5A">
              <w:rPr>
                <w:rStyle w:val="ae"/>
                <w:rFonts w:ascii="돋움" w:eastAsia="돋움" w:hAnsi="돋움"/>
                <w:color w:val="000000"/>
                <w:szCs w:val="20"/>
              </w:rPr>
              <w:t>01</w:t>
            </w:r>
            <w:r w:rsidRPr="00064C5A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→</w:t>
            </w:r>
            <w:r w:rsidRPr="00064C5A">
              <w:rPr>
                <w:rStyle w:val="ae"/>
                <w:rFonts w:ascii="돋움" w:eastAsia="돋움" w:hAnsi="돋움"/>
                <w:color w:val="000000"/>
                <w:szCs w:val="20"/>
              </w:rPr>
              <w:t>B02</w:t>
            </w:r>
            <w:r w:rsidRPr="00064C5A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→</w:t>
            </w:r>
            <w:r w:rsidRPr="00064C5A">
              <w:rPr>
                <w:rStyle w:val="ae"/>
                <w:rFonts w:ascii="돋움" w:eastAsia="돋움" w:hAnsi="돋움"/>
                <w:color w:val="000000"/>
                <w:szCs w:val="20"/>
              </w:rPr>
              <w:t>E01</w:t>
            </w:r>
          </w:p>
        </w:tc>
      </w:tr>
    </w:tbl>
    <w:p w14:paraId="77E53C1F" w14:textId="77777777" w:rsidR="00223BD6" w:rsidRDefault="00223BD6" w:rsidP="00761A18"/>
    <w:p w14:paraId="34112B2F" w14:textId="6C8FA337" w:rsidR="00223BD6" w:rsidRDefault="002F7E51" w:rsidP="00761A18">
      <w:r>
        <w:t xml:space="preserve">UC003: </w:t>
      </w:r>
      <w:r>
        <w:rPr>
          <w:rFonts w:hint="eastAsia"/>
        </w:rPr>
        <w:t>로그아웃을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3A1CCC" w:rsidRPr="000F54DD" w14:paraId="79630C3A" w14:textId="77777777" w:rsidTr="00DE576C">
        <w:tc>
          <w:tcPr>
            <w:tcW w:w="1550" w:type="dxa"/>
            <w:shd w:val="clear" w:color="auto" w:fill="CCCCCC"/>
            <w:vAlign w:val="center"/>
          </w:tcPr>
          <w:p w14:paraId="0438648A" w14:textId="77777777" w:rsidR="003A1CCC" w:rsidRDefault="003A1CCC" w:rsidP="00DE576C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0275B9BC" w14:textId="77777777" w:rsidR="003A1CCC" w:rsidRPr="000F54DD" w:rsidRDefault="003A1CCC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F54DD">
              <w:rPr>
                <w:rFonts w:ascii="돋움" w:eastAsia="돋움" w:hAnsi="돋움" w:hint="eastAsia"/>
                <w:color w:val="000000"/>
                <w:szCs w:val="20"/>
              </w:rPr>
              <w:t>사용을 종료하기 위해 로그아웃을 한다.</w:t>
            </w:r>
          </w:p>
        </w:tc>
      </w:tr>
      <w:tr w:rsidR="003A1CCC" w:rsidRPr="000F54DD" w14:paraId="1002F486" w14:textId="77777777" w:rsidTr="00DE576C">
        <w:tc>
          <w:tcPr>
            <w:tcW w:w="1550" w:type="dxa"/>
            <w:shd w:val="clear" w:color="auto" w:fill="CCCCCC"/>
            <w:vAlign w:val="center"/>
          </w:tcPr>
          <w:p w14:paraId="67D91058" w14:textId="77777777" w:rsidR="003A1CCC" w:rsidRDefault="003A1CCC" w:rsidP="00DE576C">
            <w:pPr>
              <w:pStyle w:val="af"/>
            </w:pPr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0D54F9E1" w14:textId="77777777" w:rsidR="003A1CCC" w:rsidRPr="000F54DD" w:rsidRDefault="003A1CCC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F54DD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사용자</w:t>
            </w:r>
          </w:p>
        </w:tc>
      </w:tr>
      <w:tr w:rsidR="003A1CCC" w:rsidRPr="000F54DD" w14:paraId="44847BA0" w14:textId="77777777" w:rsidTr="00DE576C">
        <w:tc>
          <w:tcPr>
            <w:tcW w:w="1550" w:type="dxa"/>
            <w:shd w:val="clear" w:color="auto" w:fill="CCCCCC"/>
            <w:vAlign w:val="center"/>
          </w:tcPr>
          <w:p w14:paraId="5C6B6C9B" w14:textId="77777777" w:rsidR="003A1CCC" w:rsidRDefault="003A1CCC" w:rsidP="00DE576C"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20324B6E" w14:textId="77777777" w:rsidR="003A1CCC" w:rsidRPr="000F54DD" w:rsidRDefault="003A1CCC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F54DD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로그아웃 버튼을 누른다.</w:t>
            </w:r>
          </w:p>
        </w:tc>
      </w:tr>
      <w:tr w:rsidR="003A1CCC" w:rsidRPr="000F54DD" w14:paraId="2DD2077A" w14:textId="77777777" w:rsidTr="00DE576C">
        <w:tc>
          <w:tcPr>
            <w:tcW w:w="1550" w:type="dxa"/>
            <w:shd w:val="clear" w:color="auto" w:fill="CCCCCC"/>
            <w:vAlign w:val="center"/>
          </w:tcPr>
          <w:p w14:paraId="2987799A" w14:textId="77777777" w:rsidR="003A1CCC" w:rsidRDefault="003A1CCC" w:rsidP="00DE576C"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4D50BF91" w14:textId="125869CF" w:rsidR="003A1CCC" w:rsidRPr="000F54DD" w:rsidRDefault="003A1CCC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F54DD">
              <w:rPr>
                <w:rStyle w:val="2Char"/>
                <w:rFonts w:ascii="돋움" w:eastAsia="돋움" w:hAnsi="돋움" w:cs="함초롬바탕" w:hint="eastAsia"/>
                <w:color w:val="000000"/>
                <w:sz w:val="20"/>
                <w:szCs w:val="20"/>
              </w:rPr>
              <w:t>로그인</w:t>
            </w:r>
            <w:r w:rsidR="002E01B9">
              <w:rPr>
                <w:rStyle w:val="2Char"/>
                <w:rFonts w:ascii="돋움" w:eastAsia="돋움" w:hAnsi="돋움" w:cs="함초롬바탕" w:hint="eastAsia"/>
                <w:color w:val="000000"/>
                <w:sz w:val="20"/>
                <w:szCs w:val="20"/>
              </w:rPr>
              <w:t xml:space="preserve"> </w:t>
            </w:r>
            <w:r w:rsidRPr="000F54DD">
              <w:rPr>
                <w:rStyle w:val="2Char"/>
                <w:rFonts w:ascii="돋움" w:eastAsia="돋움" w:hAnsi="돋움" w:cs="함초롬바탕" w:hint="eastAsia"/>
                <w:color w:val="000000"/>
                <w:sz w:val="20"/>
                <w:szCs w:val="20"/>
              </w:rPr>
              <w:t>상태를 해제하고 로그인 페이지로 돌아간다.</w:t>
            </w:r>
          </w:p>
        </w:tc>
      </w:tr>
      <w:tr w:rsidR="003A1CCC" w:rsidRPr="000F54DD" w14:paraId="19AE6ECE" w14:textId="77777777" w:rsidTr="00DE576C">
        <w:tc>
          <w:tcPr>
            <w:tcW w:w="1550" w:type="dxa"/>
            <w:vMerge w:val="restart"/>
            <w:shd w:val="clear" w:color="auto" w:fill="CCCCCC"/>
            <w:vAlign w:val="center"/>
          </w:tcPr>
          <w:p w14:paraId="6D759913" w14:textId="77777777" w:rsidR="003A1CCC" w:rsidRDefault="003A1CCC" w:rsidP="00DE576C"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537E723A" w14:textId="77777777" w:rsidR="003A1CCC" w:rsidRPr="000F54DD" w:rsidRDefault="003A1CCC" w:rsidP="00DE576C">
            <w:pPr>
              <w:pStyle w:val="af"/>
              <w:rPr>
                <w:rStyle w:val="ae"/>
                <w:rFonts w:cs="Times New Roman"/>
                <w:b w:val="0"/>
                <w:color w:val="000000"/>
              </w:rPr>
            </w:pPr>
            <w:r w:rsidRPr="000F54DD">
              <w:rPr>
                <w:rStyle w:val="ae"/>
                <w:rFonts w:cs="Times New Roman" w:hint="eastAsia"/>
                <w:b w:val="0"/>
                <w:color w:val="000000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34F0EC85" w14:textId="77777777" w:rsidR="003A1CCC" w:rsidRPr="000F54DD" w:rsidRDefault="003A1CCC" w:rsidP="00DE576C">
            <w:pPr>
              <w:pStyle w:val="af"/>
              <w:jc w:val="both"/>
              <w:rPr>
                <w:rStyle w:val="ae"/>
                <w:rFonts w:cs="Times New Roman"/>
                <w:b w:val="0"/>
                <w:color w:val="000000"/>
              </w:rPr>
            </w:pPr>
            <w:r w:rsidRPr="000F54DD">
              <w:rPr>
                <w:rStyle w:val="ae"/>
                <w:rFonts w:cs="Times New Roman" w:hint="eastAsia"/>
                <w:b w:val="0"/>
                <w:color w:val="000000"/>
              </w:rPr>
              <w:t>로그아웃 버튼을 누른다.</w:t>
            </w:r>
          </w:p>
        </w:tc>
      </w:tr>
      <w:tr w:rsidR="003A1CCC" w:rsidRPr="000F54DD" w14:paraId="46EA8744" w14:textId="77777777" w:rsidTr="00DE576C">
        <w:tc>
          <w:tcPr>
            <w:tcW w:w="1550" w:type="dxa"/>
            <w:vMerge/>
            <w:shd w:val="clear" w:color="auto" w:fill="CCCCCC"/>
            <w:vAlign w:val="center"/>
          </w:tcPr>
          <w:p w14:paraId="53DD890F" w14:textId="77777777" w:rsidR="003A1CCC" w:rsidRDefault="003A1CCC" w:rsidP="00DE576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74DFF570" w14:textId="77777777" w:rsidR="003A1CCC" w:rsidRPr="000F54DD" w:rsidRDefault="003A1CCC" w:rsidP="00DE576C">
            <w:pPr>
              <w:jc w:val="center"/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F54DD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4ED7C698" w14:textId="77777777" w:rsidR="003A1CCC" w:rsidRPr="000F54DD" w:rsidRDefault="003A1CCC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F54DD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로그인 상태를 해제한다.</w:t>
            </w:r>
          </w:p>
        </w:tc>
      </w:tr>
      <w:tr w:rsidR="003A1CCC" w:rsidRPr="000F54DD" w14:paraId="056AA492" w14:textId="77777777" w:rsidTr="00DE576C">
        <w:tc>
          <w:tcPr>
            <w:tcW w:w="1550" w:type="dxa"/>
            <w:shd w:val="clear" w:color="auto" w:fill="CCCCCC"/>
            <w:vAlign w:val="center"/>
          </w:tcPr>
          <w:p w14:paraId="2E541193" w14:textId="77777777" w:rsidR="003A1CCC" w:rsidRDefault="003A1CCC" w:rsidP="00DE576C"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6A32EE05" w14:textId="77777777" w:rsidR="003A1CCC" w:rsidRPr="000F54DD" w:rsidRDefault="003A1CCC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F54DD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SN001</w:t>
            </w:r>
          </w:p>
        </w:tc>
        <w:tc>
          <w:tcPr>
            <w:tcW w:w="6042" w:type="dxa"/>
          </w:tcPr>
          <w:p w14:paraId="3EE229CE" w14:textId="77777777" w:rsidR="003A1CCC" w:rsidRPr="000F54DD" w:rsidRDefault="003A1CCC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F54DD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B01→B02</w:t>
            </w:r>
          </w:p>
        </w:tc>
      </w:tr>
    </w:tbl>
    <w:p w14:paraId="7968F3EE" w14:textId="77777777" w:rsidR="002F7E51" w:rsidRDefault="002F7E51" w:rsidP="00761A18"/>
    <w:p w14:paraId="50DAF8B5" w14:textId="43B263DF" w:rsidR="002F7E51" w:rsidRDefault="003A1CCC" w:rsidP="00761A18">
      <w:r>
        <w:rPr>
          <w:rFonts w:hint="eastAsia"/>
        </w:rPr>
        <w:t>U</w:t>
      </w:r>
      <w:r>
        <w:t xml:space="preserve">C004: </w:t>
      </w:r>
      <w:r>
        <w:rPr>
          <w:rFonts w:hint="eastAsia"/>
        </w:rPr>
        <w:t>회원</w:t>
      </w:r>
      <w:r w:rsidR="007C515A">
        <w:rPr>
          <w:rFonts w:hint="eastAsia"/>
        </w:rPr>
        <w:t>탈퇴</w:t>
      </w:r>
      <w:r w:rsidR="001A2FB9">
        <w:rPr>
          <w:rFonts w:hint="eastAsia"/>
        </w:rPr>
        <w:t>를</w:t>
      </w:r>
      <w:r w:rsidR="001A2FB9">
        <w:rPr>
          <w:rFonts w:hint="eastAsia"/>
        </w:rPr>
        <w:t xml:space="preserve"> </w:t>
      </w:r>
      <w:r w:rsidR="007C515A">
        <w:rPr>
          <w:rFonts w:hint="eastAsia"/>
        </w:rPr>
        <w:t>한</w:t>
      </w:r>
      <w:r>
        <w:rPr>
          <w:rFonts w:hint="eastAsia"/>
        </w:rPr>
        <w:t>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3D7D44" w14:paraId="0F6F81DF" w14:textId="77777777" w:rsidTr="00DE576C">
        <w:tc>
          <w:tcPr>
            <w:tcW w:w="1550" w:type="dxa"/>
            <w:shd w:val="clear" w:color="auto" w:fill="CCCCCC"/>
            <w:vAlign w:val="center"/>
          </w:tcPr>
          <w:p w14:paraId="1BD48A43" w14:textId="77777777" w:rsidR="003D7D44" w:rsidRDefault="003D7D44" w:rsidP="00DE576C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43C8F518" w14:textId="5CDB3B90" w:rsidR="003D7D44" w:rsidRPr="00064C5A" w:rsidRDefault="003D7D44" w:rsidP="00DE576C">
            <w:pPr>
              <w:rPr>
                <w:rStyle w:val="ae"/>
                <w:rFonts w:ascii="돋움" w:eastAsia="돋움" w:hAnsi="돋움"/>
              </w:rPr>
            </w:pPr>
            <w:r w:rsidRPr="00064C5A">
              <w:rPr>
                <w:rFonts w:ascii="돋움" w:eastAsia="돋움" w:hAnsi="돋움" w:hint="eastAsia"/>
              </w:rPr>
              <w:t>계정을 삭제하기 위해 회원 탈퇴를 한다.</w:t>
            </w:r>
          </w:p>
        </w:tc>
      </w:tr>
      <w:tr w:rsidR="003D7D44" w14:paraId="1E6F0C20" w14:textId="77777777" w:rsidTr="00DE576C">
        <w:tc>
          <w:tcPr>
            <w:tcW w:w="1550" w:type="dxa"/>
            <w:shd w:val="clear" w:color="auto" w:fill="CCCCCC"/>
            <w:vAlign w:val="center"/>
          </w:tcPr>
          <w:p w14:paraId="43D60DEB" w14:textId="77777777" w:rsidR="003D7D44" w:rsidRDefault="003D7D44" w:rsidP="00DE576C">
            <w:pPr>
              <w:pStyle w:val="af"/>
            </w:pPr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05E0DC46" w14:textId="77777777" w:rsidR="003D7D44" w:rsidRPr="00064C5A" w:rsidRDefault="003D7D44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64C5A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사용자</w:t>
            </w:r>
          </w:p>
        </w:tc>
      </w:tr>
      <w:tr w:rsidR="003D7D44" w14:paraId="0D5FDEB7" w14:textId="77777777" w:rsidTr="00DE576C">
        <w:tc>
          <w:tcPr>
            <w:tcW w:w="1550" w:type="dxa"/>
            <w:shd w:val="clear" w:color="auto" w:fill="CCCCCC"/>
            <w:vAlign w:val="center"/>
          </w:tcPr>
          <w:p w14:paraId="2530DEED" w14:textId="77777777" w:rsidR="003D7D44" w:rsidRDefault="003D7D44" w:rsidP="00DE576C"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5EE4DF85" w14:textId="77777777" w:rsidR="003D7D44" w:rsidRPr="00064C5A" w:rsidRDefault="003D7D44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64C5A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회원탈퇴 버튼을 누른다.</w:t>
            </w:r>
          </w:p>
        </w:tc>
      </w:tr>
      <w:tr w:rsidR="003D7D44" w14:paraId="1E89384E" w14:textId="77777777" w:rsidTr="00DE576C">
        <w:tc>
          <w:tcPr>
            <w:tcW w:w="1550" w:type="dxa"/>
            <w:shd w:val="clear" w:color="auto" w:fill="CCCCCC"/>
            <w:vAlign w:val="center"/>
          </w:tcPr>
          <w:p w14:paraId="31EFCD73" w14:textId="77777777" w:rsidR="003D7D44" w:rsidRDefault="003D7D44" w:rsidP="00DE576C"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57A98CBE" w14:textId="77777777" w:rsidR="003D7D44" w:rsidRPr="00064C5A" w:rsidRDefault="003D7D44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64C5A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DB에서 회원정보가 삭제된다.</w:t>
            </w:r>
          </w:p>
        </w:tc>
      </w:tr>
      <w:tr w:rsidR="003D7D44" w14:paraId="05787C9F" w14:textId="77777777" w:rsidTr="00DE576C">
        <w:tc>
          <w:tcPr>
            <w:tcW w:w="1550" w:type="dxa"/>
            <w:vMerge w:val="restart"/>
            <w:shd w:val="clear" w:color="auto" w:fill="CCCCCC"/>
            <w:vAlign w:val="center"/>
          </w:tcPr>
          <w:p w14:paraId="1141D5AA" w14:textId="77777777" w:rsidR="003D7D44" w:rsidRDefault="003D7D44" w:rsidP="00DE576C"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25AE9F9E" w14:textId="77777777" w:rsidR="003D7D44" w:rsidRPr="00064C5A" w:rsidRDefault="003D7D44" w:rsidP="00DE576C">
            <w:pPr>
              <w:pStyle w:val="af"/>
              <w:rPr>
                <w:rStyle w:val="ae"/>
                <w:rFonts w:cs="Times New Roman"/>
                <w:b w:val="0"/>
                <w:color w:val="000000"/>
              </w:rPr>
            </w:pPr>
            <w:r w:rsidRPr="00064C5A">
              <w:rPr>
                <w:rStyle w:val="ae"/>
                <w:rFonts w:cs="Times New Roman" w:hint="eastAsia"/>
                <w:b w:val="0"/>
                <w:color w:val="000000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372E4777" w14:textId="77777777" w:rsidR="003D7D44" w:rsidRPr="00064C5A" w:rsidRDefault="003D7D44" w:rsidP="00DE576C">
            <w:pPr>
              <w:pStyle w:val="af"/>
              <w:jc w:val="both"/>
              <w:rPr>
                <w:rStyle w:val="ae"/>
                <w:rFonts w:cs="Times New Roman"/>
                <w:b w:val="0"/>
                <w:color w:val="000000"/>
              </w:rPr>
            </w:pPr>
            <w:r w:rsidRPr="00064C5A">
              <w:rPr>
                <w:rStyle w:val="ae"/>
                <w:rFonts w:cs="Times New Roman" w:hint="eastAsia"/>
                <w:b w:val="0"/>
                <w:color w:val="000000"/>
              </w:rPr>
              <w:t>회원탈퇴 버튼을 누른다.</w:t>
            </w:r>
          </w:p>
        </w:tc>
      </w:tr>
      <w:tr w:rsidR="003D7D44" w14:paraId="6D6CAFCF" w14:textId="77777777" w:rsidTr="00DE576C">
        <w:tc>
          <w:tcPr>
            <w:tcW w:w="1550" w:type="dxa"/>
            <w:vMerge/>
            <w:shd w:val="clear" w:color="auto" w:fill="CCCCCC"/>
            <w:vAlign w:val="center"/>
          </w:tcPr>
          <w:p w14:paraId="7A5191D0" w14:textId="77777777" w:rsidR="003D7D44" w:rsidRDefault="003D7D44" w:rsidP="00DE576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2653BF4B" w14:textId="77777777" w:rsidR="003D7D44" w:rsidRPr="00064C5A" w:rsidRDefault="003D7D44" w:rsidP="00DE576C">
            <w:pPr>
              <w:jc w:val="center"/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64C5A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75DE54EB" w14:textId="77777777" w:rsidR="003D7D44" w:rsidRPr="00064C5A" w:rsidRDefault="003D7D44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64C5A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사용자에게 확인 메시지를 출력한다.</w:t>
            </w:r>
          </w:p>
        </w:tc>
      </w:tr>
      <w:tr w:rsidR="00E26930" w14:paraId="58E24750" w14:textId="77777777" w:rsidTr="00DE576C">
        <w:tc>
          <w:tcPr>
            <w:tcW w:w="1550" w:type="dxa"/>
            <w:vMerge/>
            <w:shd w:val="clear" w:color="auto" w:fill="CCCCCC"/>
            <w:vAlign w:val="center"/>
          </w:tcPr>
          <w:p w14:paraId="74867B72" w14:textId="77777777" w:rsidR="00E26930" w:rsidRDefault="00E26930" w:rsidP="00DE576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663ABD7F" w14:textId="4CFEC3E9" w:rsidR="00E26930" w:rsidRPr="00064C5A" w:rsidRDefault="00E26930" w:rsidP="00DE576C">
            <w:pPr>
              <w:jc w:val="center"/>
              <w:rPr>
                <w:rStyle w:val="ae"/>
                <w:rFonts w:ascii="돋움" w:eastAsia="돋움" w:hAnsi="돋움" w:hint="eastAsia"/>
                <w:color w:val="000000"/>
                <w:szCs w:val="20"/>
              </w:rPr>
            </w:pPr>
            <w:r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B</w:t>
            </w:r>
            <w:r>
              <w:rPr>
                <w:rStyle w:val="ae"/>
                <w:rFonts w:ascii="돋움" w:eastAsia="돋움" w:hAnsi="돋움"/>
                <w:color w:val="000000"/>
                <w:szCs w:val="2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76849F5A" w14:textId="4F444783" w:rsidR="00E26930" w:rsidRPr="00064C5A" w:rsidRDefault="00FA4BB9" w:rsidP="00DE576C">
            <w:pPr>
              <w:rPr>
                <w:rStyle w:val="ae"/>
                <w:rFonts w:ascii="돋움" w:eastAsia="돋움" w:hAnsi="돋움" w:hint="eastAsia"/>
                <w:color w:val="000000"/>
                <w:szCs w:val="20"/>
              </w:rPr>
            </w:pPr>
            <w:r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사용자가 확인 버튼을 클릭한다.</w:t>
            </w:r>
          </w:p>
        </w:tc>
      </w:tr>
      <w:tr w:rsidR="003D7D44" w14:paraId="1DAF6BF2" w14:textId="77777777" w:rsidTr="00DE576C">
        <w:tc>
          <w:tcPr>
            <w:tcW w:w="1550" w:type="dxa"/>
            <w:vMerge/>
            <w:shd w:val="clear" w:color="auto" w:fill="CCCCCC"/>
          </w:tcPr>
          <w:p w14:paraId="7DA17C86" w14:textId="77777777" w:rsidR="003D7D44" w:rsidRDefault="003D7D44" w:rsidP="00DE576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37332946" w14:textId="78803960" w:rsidR="003D7D44" w:rsidRPr="00064C5A" w:rsidRDefault="003D7D44" w:rsidP="00DE576C">
            <w:pPr>
              <w:jc w:val="center"/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64C5A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B0</w:t>
            </w:r>
            <w:r w:rsidR="00E26930">
              <w:rPr>
                <w:rStyle w:val="ae"/>
                <w:rFonts w:ascii="돋움" w:eastAsia="돋움" w:hAnsi="돋움"/>
                <w:color w:val="000000"/>
                <w:szCs w:val="20"/>
              </w:rPr>
              <w:t>4</w:t>
            </w:r>
          </w:p>
        </w:tc>
        <w:tc>
          <w:tcPr>
            <w:tcW w:w="6042" w:type="dxa"/>
            <w:shd w:val="clear" w:color="auto" w:fill="auto"/>
          </w:tcPr>
          <w:p w14:paraId="40C3415D" w14:textId="77777777" w:rsidR="003D7D44" w:rsidRPr="00064C5A" w:rsidRDefault="003D7D44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64C5A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로그인 상태가 해제되고 DB에서 회원정보가 삭제된다.</w:t>
            </w:r>
          </w:p>
        </w:tc>
      </w:tr>
      <w:tr w:rsidR="003D7D44" w14:paraId="696D3285" w14:textId="77777777" w:rsidTr="00DE576C">
        <w:tc>
          <w:tcPr>
            <w:tcW w:w="1550" w:type="dxa"/>
            <w:shd w:val="clear" w:color="auto" w:fill="CCCCCC"/>
            <w:vAlign w:val="center"/>
          </w:tcPr>
          <w:p w14:paraId="6DCCF09D" w14:textId="44804838" w:rsidR="003D7D44" w:rsidRDefault="00FA4BB9" w:rsidP="00DE576C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</w:tcPr>
          <w:p w14:paraId="6A379EBC" w14:textId="07ECD004" w:rsidR="003D7D44" w:rsidRPr="00064C5A" w:rsidRDefault="00FA4BB9" w:rsidP="00FA4BB9">
            <w:pPr>
              <w:jc w:val="center"/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C</w:t>
            </w:r>
            <w:r>
              <w:rPr>
                <w:rStyle w:val="ae"/>
                <w:rFonts w:ascii="돋움" w:eastAsia="돋움" w:hAnsi="돋움"/>
                <w:color w:val="000000"/>
                <w:szCs w:val="20"/>
              </w:rPr>
              <w:t>01</w:t>
            </w:r>
          </w:p>
        </w:tc>
        <w:tc>
          <w:tcPr>
            <w:tcW w:w="6042" w:type="dxa"/>
          </w:tcPr>
          <w:p w14:paraId="72D17B1E" w14:textId="11FBC637" w:rsidR="003D7D44" w:rsidRPr="00064C5A" w:rsidRDefault="007A6F79" w:rsidP="00FA4BB9">
            <w:pPr>
              <w:jc w:val="left"/>
              <w:rPr>
                <w:rStyle w:val="ae"/>
                <w:rFonts w:ascii="돋움" w:eastAsia="돋움" w:hAnsi="돋움" w:hint="eastAsia"/>
                <w:color w:val="000000"/>
                <w:szCs w:val="20"/>
              </w:rPr>
            </w:pPr>
            <w:r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B</w:t>
            </w:r>
            <w:r>
              <w:rPr>
                <w:rStyle w:val="ae"/>
                <w:rFonts w:ascii="돋움" w:eastAsia="돋움" w:hAnsi="돋움"/>
                <w:color w:val="000000"/>
                <w:szCs w:val="20"/>
              </w:rPr>
              <w:t>02</w:t>
            </w:r>
            <w:r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에서 취소 버튼을 클릭할 경우,</w:t>
            </w:r>
            <w:r>
              <w:rPr>
                <w:rStyle w:val="ae"/>
                <w:rFonts w:ascii="돋움" w:eastAsia="돋움" w:hAnsi="돋움"/>
                <w:color w:val="000000"/>
                <w:szCs w:val="20"/>
              </w:rPr>
              <w:t xml:space="preserve"> </w:t>
            </w:r>
            <w:r w:rsidR="001F4D99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 xml:space="preserve">메인 </w:t>
            </w:r>
            <w:r w:rsidR="000B5B6F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화면을 표시한다.</w:t>
            </w:r>
          </w:p>
        </w:tc>
      </w:tr>
      <w:tr w:rsidR="001F4D99" w14:paraId="66C6BFB9" w14:textId="77777777" w:rsidTr="00DE576C">
        <w:tc>
          <w:tcPr>
            <w:tcW w:w="1550" w:type="dxa"/>
            <w:vMerge w:val="restart"/>
            <w:shd w:val="clear" w:color="auto" w:fill="CCCCCC"/>
            <w:vAlign w:val="center"/>
          </w:tcPr>
          <w:p w14:paraId="5631FB37" w14:textId="769CE0F4" w:rsidR="001F4D99" w:rsidRDefault="001F4D99" w:rsidP="00DE576C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567F4578" w14:textId="6F5D0B88" w:rsidR="001F4D99" w:rsidRPr="00064C5A" w:rsidRDefault="001F4D99" w:rsidP="00DE576C">
            <w:pPr>
              <w:rPr>
                <w:rStyle w:val="ae"/>
                <w:rFonts w:ascii="돋움" w:eastAsia="돋움" w:hAnsi="돋움" w:hint="eastAsia"/>
                <w:color w:val="000000"/>
                <w:szCs w:val="20"/>
              </w:rPr>
            </w:pPr>
            <w:r w:rsidRPr="00064C5A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SN001</w:t>
            </w:r>
          </w:p>
        </w:tc>
        <w:tc>
          <w:tcPr>
            <w:tcW w:w="6042" w:type="dxa"/>
          </w:tcPr>
          <w:p w14:paraId="6B98FA49" w14:textId="5DA8735F" w:rsidR="001F4D99" w:rsidRPr="00064C5A" w:rsidRDefault="001F4D99" w:rsidP="00DE576C">
            <w:pPr>
              <w:rPr>
                <w:rStyle w:val="ae"/>
                <w:rFonts w:ascii="돋움" w:eastAsia="돋움" w:hAnsi="돋움" w:hint="eastAsia"/>
                <w:color w:val="000000"/>
                <w:szCs w:val="20"/>
              </w:rPr>
            </w:pPr>
            <w:r w:rsidRPr="00064C5A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B01→B02→B03→</w:t>
            </w:r>
            <w:r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B</w:t>
            </w:r>
            <w:r>
              <w:rPr>
                <w:rStyle w:val="ae"/>
                <w:rFonts w:ascii="돋움" w:eastAsia="돋움" w:hAnsi="돋움"/>
                <w:color w:val="000000"/>
                <w:szCs w:val="20"/>
              </w:rPr>
              <w:t>04</w:t>
            </w:r>
          </w:p>
        </w:tc>
      </w:tr>
      <w:tr w:rsidR="001F4D99" w14:paraId="63ED56E9" w14:textId="77777777" w:rsidTr="00DE576C">
        <w:tc>
          <w:tcPr>
            <w:tcW w:w="1550" w:type="dxa"/>
            <w:vMerge/>
            <w:shd w:val="clear" w:color="auto" w:fill="CCCCCC"/>
            <w:vAlign w:val="center"/>
          </w:tcPr>
          <w:p w14:paraId="78002F6D" w14:textId="77777777" w:rsidR="001F4D99" w:rsidRDefault="001F4D99" w:rsidP="00DE576C">
            <w:pPr>
              <w:pStyle w:val="af"/>
              <w:rPr>
                <w:rFonts w:hint="eastAsia"/>
              </w:rPr>
            </w:pPr>
          </w:p>
        </w:tc>
        <w:tc>
          <w:tcPr>
            <w:tcW w:w="932" w:type="dxa"/>
          </w:tcPr>
          <w:p w14:paraId="3A285578" w14:textId="00DEB0F6" w:rsidR="001F4D99" w:rsidRPr="00064C5A" w:rsidRDefault="001F4D99" w:rsidP="00DE576C">
            <w:pPr>
              <w:rPr>
                <w:rStyle w:val="ae"/>
                <w:rFonts w:ascii="돋움" w:eastAsia="돋움" w:hAnsi="돋움" w:hint="eastAsia"/>
                <w:color w:val="000000"/>
                <w:szCs w:val="20"/>
              </w:rPr>
            </w:pPr>
            <w:r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S</w:t>
            </w:r>
            <w:r>
              <w:rPr>
                <w:rStyle w:val="ae"/>
                <w:rFonts w:ascii="돋움" w:eastAsia="돋움" w:hAnsi="돋움"/>
                <w:color w:val="000000"/>
                <w:szCs w:val="20"/>
              </w:rPr>
              <w:t>N002</w:t>
            </w:r>
          </w:p>
        </w:tc>
        <w:tc>
          <w:tcPr>
            <w:tcW w:w="6042" w:type="dxa"/>
          </w:tcPr>
          <w:p w14:paraId="3863B396" w14:textId="750BB4B4" w:rsidR="001F4D99" w:rsidRPr="00064C5A" w:rsidRDefault="001F4D99" w:rsidP="00DE576C">
            <w:pPr>
              <w:rPr>
                <w:rStyle w:val="ae"/>
                <w:rFonts w:ascii="돋움" w:eastAsia="돋움" w:hAnsi="돋움" w:hint="eastAsia"/>
                <w:color w:val="000000"/>
                <w:szCs w:val="20"/>
              </w:rPr>
            </w:pPr>
            <w:r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B</w:t>
            </w:r>
            <w:r>
              <w:rPr>
                <w:rStyle w:val="ae"/>
                <w:rFonts w:ascii="돋움" w:eastAsia="돋움" w:hAnsi="돋움"/>
                <w:color w:val="000000"/>
                <w:szCs w:val="20"/>
              </w:rPr>
              <w:t>01</w:t>
            </w:r>
            <w:r w:rsidRPr="00064C5A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→</w:t>
            </w:r>
            <w:r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B</w:t>
            </w:r>
            <w:r>
              <w:rPr>
                <w:rStyle w:val="ae"/>
                <w:rFonts w:ascii="돋움" w:eastAsia="돋움" w:hAnsi="돋움"/>
                <w:color w:val="000000"/>
                <w:szCs w:val="20"/>
              </w:rPr>
              <w:t>02</w:t>
            </w:r>
            <w:r w:rsidRPr="00064C5A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→</w:t>
            </w:r>
            <w:r w:rsidR="00AA57AC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C</w:t>
            </w:r>
            <w:r w:rsidR="00AA57AC">
              <w:rPr>
                <w:rStyle w:val="ae"/>
                <w:rFonts w:ascii="돋움" w:eastAsia="돋움" w:hAnsi="돋움"/>
                <w:color w:val="000000"/>
                <w:szCs w:val="20"/>
              </w:rPr>
              <w:t>01</w:t>
            </w:r>
          </w:p>
        </w:tc>
      </w:tr>
    </w:tbl>
    <w:p w14:paraId="764B69A3" w14:textId="77777777" w:rsidR="003A1CCC" w:rsidRDefault="003A1CCC" w:rsidP="00761A18"/>
    <w:p w14:paraId="6BF1155B" w14:textId="52F54B70" w:rsidR="003A1CCC" w:rsidRDefault="003D7D44" w:rsidP="00761A18">
      <w:r>
        <w:rPr>
          <w:rFonts w:hint="eastAsia"/>
        </w:rPr>
        <w:t>U</w:t>
      </w:r>
      <w:r>
        <w:t xml:space="preserve">C005: </w:t>
      </w:r>
      <w:r w:rsidR="00DA068D">
        <w:rPr>
          <w:rFonts w:hint="eastAsia"/>
        </w:rPr>
        <w:t>할</w:t>
      </w:r>
      <w:r w:rsidR="00DA068D">
        <w:rPr>
          <w:rFonts w:hint="eastAsia"/>
        </w:rPr>
        <w:t xml:space="preserve"> </w:t>
      </w:r>
      <w:r w:rsidR="00DA068D">
        <w:rPr>
          <w:rFonts w:hint="eastAsia"/>
        </w:rPr>
        <w:t>일을</w:t>
      </w:r>
      <w:r w:rsidR="00DA068D">
        <w:rPr>
          <w:rFonts w:hint="eastAsia"/>
        </w:rPr>
        <w:t xml:space="preserve"> </w:t>
      </w:r>
      <w:r w:rsidR="00DA068D">
        <w:rPr>
          <w:rFonts w:hint="eastAsia"/>
        </w:rPr>
        <w:t>나눈</w:t>
      </w:r>
      <w:r w:rsidR="00DA068D">
        <w:rPr>
          <w:rFonts w:hint="eastAsia"/>
        </w:rPr>
        <w:t xml:space="preserve"> </w:t>
      </w:r>
      <w:r w:rsidR="00DA068D">
        <w:rPr>
          <w:rFonts w:hint="eastAsia"/>
        </w:rPr>
        <w:t>카테고리를</w:t>
      </w:r>
      <w:r w:rsidR="00DA068D">
        <w:rPr>
          <w:rFonts w:hint="eastAsia"/>
        </w:rPr>
        <w:t xml:space="preserve"> </w:t>
      </w:r>
      <w:r w:rsidR="00DA068D">
        <w:rPr>
          <w:rFonts w:hint="eastAsia"/>
        </w:rPr>
        <w:t>생성한다</w:t>
      </w:r>
      <w:r w:rsidR="00DA068D"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322ACC" w:rsidRPr="001F3263" w14:paraId="0E826CAF" w14:textId="77777777" w:rsidTr="00322ACC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C24B39E" w14:textId="77777777" w:rsidR="00322ACC" w:rsidRDefault="00322ACC" w:rsidP="005339A2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B7B34" w14:textId="77777777" w:rsidR="00322ACC" w:rsidRPr="00322ACC" w:rsidRDefault="00322ACC" w:rsidP="005339A2">
            <w:pPr>
              <w:rPr>
                <w:rStyle w:val="ae"/>
                <w:rFonts w:ascii="돋움" w:eastAsia="돋움" w:hAnsi="돋움"/>
                <w:color w:val="auto"/>
              </w:rPr>
            </w:pPr>
            <w:r w:rsidRPr="001F3263">
              <w:rPr>
                <w:rStyle w:val="ae"/>
                <w:rFonts w:ascii="돋움" w:eastAsia="돋움" w:hAnsi="돋움" w:hint="eastAsia"/>
                <w:color w:val="auto"/>
              </w:rPr>
              <w:t>사용자는 할 일을 구별하기 위해 카테고리를 생성한다.</w:t>
            </w:r>
          </w:p>
        </w:tc>
      </w:tr>
      <w:tr w:rsidR="00322ACC" w:rsidRPr="001F3263" w14:paraId="018849C7" w14:textId="77777777" w:rsidTr="00322ACC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C90338A" w14:textId="77777777" w:rsidR="00322ACC" w:rsidRDefault="00322ACC" w:rsidP="005339A2">
            <w:pPr>
              <w:pStyle w:val="af"/>
            </w:pPr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6174B" w14:textId="77777777" w:rsidR="00322ACC" w:rsidRPr="00322ACC" w:rsidRDefault="00322ACC" w:rsidP="005339A2">
            <w:pPr>
              <w:rPr>
                <w:rStyle w:val="ae"/>
                <w:rFonts w:ascii="돋움" w:eastAsia="돋움" w:hAnsi="돋움"/>
                <w:color w:val="auto"/>
              </w:rPr>
            </w:pPr>
            <w:r w:rsidRPr="00322ACC">
              <w:rPr>
                <w:rStyle w:val="ae"/>
                <w:rFonts w:ascii="돋움" w:eastAsia="돋움" w:hAnsi="돋움" w:hint="eastAsia"/>
                <w:color w:val="auto"/>
              </w:rPr>
              <w:t>사용자</w:t>
            </w:r>
          </w:p>
        </w:tc>
      </w:tr>
      <w:tr w:rsidR="00322ACC" w:rsidRPr="001F3263" w14:paraId="1C2C57C5" w14:textId="77777777" w:rsidTr="00322ACC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4830D3E" w14:textId="77777777" w:rsidR="00322ACC" w:rsidRDefault="00322ACC" w:rsidP="005339A2"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EBF9" w14:textId="77777777" w:rsidR="00322ACC" w:rsidRPr="00322ACC" w:rsidRDefault="00322ACC" w:rsidP="005339A2">
            <w:pPr>
              <w:rPr>
                <w:rStyle w:val="ae"/>
                <w:rFonts w:ascii="돋움" w:eastAsia="돋움" w:hAnsi="돋움"/>
                <w:color w:val="auto"/>
              </w:rPr>
            </w:pPr>
            <w:r w:rsidRPr="001F3263">
              <w:rPr>
                <w:rStyle w:val="ae"/>
                <w:rFonts w:ascii="돋움" w:eastAsia="돋움" w:hAnsi="돋움" w:hint="eastAsia"/>
                <w:color w:val="auto"/>
              </w:rPr>
              <w:t>로그인 한다</w:t>
            </w:r>
            <w:r w:rsidRPr="00322ACC">
              <w:rPr>
                <w:rStyle w:val="ae"/>
                <w:rFonts w:ascii="돋움" w:eastAsia="돋움" w:hAnsi="돋움" w:hint="eastAsia"/>
                <w:color w:val="auto"/>
              </w:rPr>
              <w:t>.</w:t>
            </w:r>
          </w:p>
        </w:tc>
      </w:tr>
      <w:tr w:rsidR="00322ACC" w:rsidRPr="001F3263" w14:paraId="63E8340E" w14:textId="77777777" w:rsidTr="00322ACC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C2FEFC3" w14:textId="77777777" w:rsidR="00322ACC" w:rsidRDefault="00322ACC" w:rsidP="005339A2"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0BD2" w14:textId="77777777" w:rsidR="00322ACC" w:rsidRPr="00322ACC" w:rsidRDefault="00322ACC" w:rsidP="005339A2">
            <w:pPr>
              <w:rPr>
                <w:rStyle w:val="ae"/>
                <w:rFonts w:ascii="돋움" w:eastAsia="돋움" w:hAnsi="돋움"/>
                <w:color w:val="auto"/>
              </w:rPr>
            </w:pPr>
            <w:r w:rsidRPr="001F3263">
              <w:rPr>
                <w:rStyle w:val="ae"/>
                <w:rFonts w:ascii="돋움" w:eastAsia="돋움" w:hAnsi="돋움" w:hint="eastAsia"/>
                <w:color w:val="auto"/>
              </w:rPr>
              <w:t>생성된 카테고리를 포함한 카테고리 목록을 보여준다</w:t>
            </w:r>
            <w:r w:rsidRPr="00322ACC">
              <w:rPr>
                <w:rStyle w:val="ae"/>
                <w:rFonts w:ascii="돋움" w:eastAsia="돋움" w:hAnsi="돋움" w:hint="eastAsia"/>
                <w:color w:val="auto"/>
              </w:rPr>
              <w:t>.</w:t>
            </w:r>
          </w:p>
        </w:tc>
      </w:tr>
      <w:tr w:rsidR="00322ACC" w:rsidRPr="001F3263" w14:paraId="6A7C6677" w14:textId="77777777" w:rsidTr="005339A2">
        <w:tc>
          <w:tcPr>
            <w:tcW w:w="1550" w:type="dxa"/>
            <w:vMerge w:val="restart"/>
            <w:shd w:val="clear" w:color="auto" w:fill="CCCCCC"/>
            <w:vAlign w:val="center"/>
          </w:tcPr>
          <w:p w14:paraId="5E21E2D6" w14:textId="77777777" w:rsidR="00322ACC" w:rsidRPr="001F3263" w:rsidRDefault="00322ACC" w:rsidP="005339A2">
            <w:pPr>
              <w:pStyle w:val="af"/>
            </w:pPr>
            <w:r w:rsidRPr="001F3263"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55081F35" w14:textId="77777777" w:rsidR="00322ACC" w:rsidRPr="001F3263" w:rsidRDefault="00322ACC" w:rsidP="005339A2">
            <w:pPr>
              <w:pStyle w:val="af"/>
              <w:rPr>
                <w:rStyle w:val="ae"/>
                <w:rFonts w:cs="Times New Roman"/>
                <w:b w:val="0"/>
                <w:color w:val="000000"/>
              </w:rPr>
            </w:pPr>
            <w:r w:rsidRPr="001F3263">
              <w:rPr>
                <w:rStyle w:val="ae"/>
                <w:rFonts w:cs="Times New Roman" w:hint="eastAsia"/>
                <w:b w:val="0"/>
                <w:color w:val="000000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33A20A93" w14:textId="77777777" w:rsidR="00322ACC" w:rsidRPr="001F3263" w:rsidRDefault="00322ACC" w:rsidP="005339A2">
            <w:pPr>
              <w:pStyle w:val="af"/>
              <w:jc w:val="both"/>
              <w:rPr>
                <w:rStyle w:val="ae"/>
                <w:rFonts w:cs="Times New Roman"/>
                <w:b w:val="0"/>
                <w:color w:val="000000"/>
              </w:rPr>
            </w:pPr>
            <w:r w:rsidRPr="001F3263">
              <w:rPr>
                <w:rStyle w:val="ae"/>
                <w:rFonts w:cs="Times New Roman" w:hint="eastAsia"/>
                <w:b w:val="0"/>
                <w:color w:val="auto"/>
                <w:szCs w:val="24"/>
              </w:rPr>
              <w:t>사용자는 카테고리 생성 버튼을 클릭한다</w:t>
            </w:r>
            <w:r w:rsidRPr="001F3263">
              <w:rPr>
                <w:rStyle w:val="ae"/>
                <w:rFonts w:cs="Times New Roman" w:hint="eastAsia"/>
                <w:b w:val="0"/>
                <w:color w:val="000000"/>
              </w:rPr>
              <w:t>.</w:t>
            </w:r>
          </w:p>
        </w:tc>
      </w:tr>
      <w:tr w:rsidR="00322ACC" w:rsidRPr="001F3263" w14:paraId="0E4658A0" w14:textId="77777777" w:rsidTr="005339A2">
        <w:tc>
          <w:tcPr>
            <w:tcW w:w="1550" w:type="dxa"/>
            <w:vMerge/>
            <w:shd w:val="clear" w:color="auto" w:fill="CCCCCC"/>
            <w:vAlign w:val="center"/>
          </w:tcPr>
          <w:p w14:paraId="4173E4DB" w14:textId="77777777" w:rsidR="00322ACC" w:rsidRPr="001F3263" w:rsidRDefault="00322ACC" w:rsidP="005339A2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32" w:type="dxa"/>
            <w:shd w:val="clear" w:color="auto" w:fill="auto"/>
          </w:tcPr>
          <w:p w14:paraId="161F888B" w14:textId="77777777" w:rsidR="00322ACC" w:rsidRPr="001F3263" w:rsidRDefault="00322ACC" w:rsidP="005339A2">
            <w:pPr>
              <w:jc w:val="center"/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1F3263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52C5EDF3" w14:textId="77777777" w:rsidR="00322ACC" w:rsidRPr="001F3263" w:rsidRDefault="00322ACC" w:rsidP="005339A2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1F3263">
              <w:rPr>
                <w:rStyle w:val="ae"/>
                <w:rFonts w:ascii="돋움" w:eastAsia="돋움" w:hAnsi="돋움" w:hint="eastAsia"/>
                <w:color w:val="auto"/>
              </w:rPr>
              <w:t>사용자는 카테고리의 이름을 입력한다</w:t>
            </w:r>
            <w:r w:rsidRPr="001F3263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.</w:t>
            </w:r>
          </w:p>
        </w:tc>
      </w:tr>
      <w:tr w:rsidR="00322ACC" w:rsidRPr="001F3263" w14:paraId="0C4AEC0E" w14:textId="77777777" w:rsidTr="005339A2">
        <w:tc>
          <w:tcPr>
            <w:tcW w:w="1550" w:type="dxa"/>
            <w:vMerge/>
            <w:shd w:val="clear" w:color="auto" w:fill="CCCCCC"/>
          </w:tcPr>
          <w:p w14:paraId="3BC2A155" w14:textId="77777777" w:rsidR="00322ACC" w:rsidRPr="001F3263" w:rsidRDefault="00322ACC" w:rsidP="005339A2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32" w:type="dxa"/>
            <w:shd w:val="clear" w:color="auto" w:fill="auto"/>
          </w:tcPr>
          <w:p w14:paraId="34B3FDFD" w14:textId="77777777" w:rsidR="00322ACC" w:rsidRPr="001F3263" w:rsidRDefault="00322ACC" w:rsidP="005339A2">
            <w:pPr>
              <w:jc w:val="center"/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1F3263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14:paraId="7823B104" w14:textId="77777777" w:rsidR="00322ACC" w:rsidRPr="001F3263" w:rsidRDefault="00322ACC" w:rsidP="005339A2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1F3263">
              <w:rPr>
                <w:rStyle w:val="ae"/>
                <w:rFonts w:ascii="돋움" w:eastAsia="돋움" w:hAnsi="돋움" w:hint="eastAsia"/>
                <w:color w:val="auto"/>
              </w:rPr>
              <w:t>사용자는 생성 버튼을 클릭한다</w:t>
            </w:r>
            <w:r w:rsidRPr="001F3263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.</w:t>
            </w:r>
          </w:p>
        </w:tc>
      </w:tr>
      <w:tr w:rsidR="00322ACC" w:rsidRPr="001F3263" w14:paraId="15D118A1" w14:textId="77777777" w:rsidTr="005339A2">
        <w:tc>
          <w:tcPr>
            <w:tcW w:w="1550" w:type="dxa"/>
            <w:vMerge/>
            <w:shd w:val="clear" w:color="auto" w:fill="CCCCCC"/>
          </w:tcPr>
          <w:p w14:paraId="314E8378" w14:textId="77777777" w:rsidR="00322ACC" w:rsidRPr="001F3263" w:rsidRDefault="00322ACC" w:rsidP="005339A2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32" w:type="dxa"/>
            <w:shd w:val="clear" w:color="auto" w:fill="auto"/>
          </w:tcPr>
          <w:p w14:paraId="2C1656C8" w14:textId="77777777" w:rsidR="00322ACC" w:rsidRPr="001F3263" w:rsidRDefault="00322ACC" w:rsidP="005339A2">
            <w:pPr>
              <w:jc w:val="center"/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1F3263">
              <w:rPr>
                <w:rStyle w:val="ae"/>
                <w:rFonts w:ascii="돋움" w:eastAsia="돋움" w:hAnsi="돋움" w:hint="eastAsia"/>
                <w:color w:val="auto"/>
              </w:rPr>
              <w:t>B</w:t>
            </w:r>
            <w:r w:rsidRPr="001F3263">
              <w:rPr>
                <w:rStyle w:val="ae"/>
                <w:rFonts w:ascii="돋움" w:eastAsia="돋움" w:hAnsi="돋움"/>
                <w:color w:val="auto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700BF55E" w14:textId="59B68DBF" w:rsidR="00322ACC" w:rsidRPr="001F3263" w:rsidRDefault="00322ACC" w:rsidP="005339A2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1F3263">
              <w:rPr>
                <w:rStyle w:val="ae"/>
                <w:rFonts w:ascii="돋움" w:eastAsia="돋움" w:hAnsi="돋움" w:hint="eastAsia"/>
                <w:color w:val="auto"/>
              </w:rPr>
              <w:t xml:space="preserve">시스템은 카테고리를 </w:t>
            </w:r>
            <w:r w:rsidR="006C4F0B">
              <w:rPr>
                <w:rStyle w:val="ae"/>
                <w:rFonts w:ascii="돋움" w:eastAsia="돋움" w:hAnsi="돋움" w:hint="eastAsia"/>
                <w:color w:val="auto"/>
              </w:rPr>
              <w:t>D</w:t>
            </w:r>
            <w:r w:rsidR="006C4F0B">
              <w:rPr>
                <w:rStyle w:val="ae"/>
                <w:rFonts w:ascii="돋움" w:eastAsia="돋움" w:hAnsi="돋움"/>
                <w:color w:val="auto"/>
              </w:rPr>
              <w:t>B</w:t>
            </w:r>
            <w:r w:rsidRPr="001F3263">
              <w:rPr>
                <w:rStyle w:val="ae"/>
                <w:rFonts w:ascii="돋움" w:eastAsia="돋움" w:hAnsi="돋움" w:hint="eastAsia"/>
                <w:color w:val="auto"/>
              </w:rPr>
              <w:t>에 저장한다.</w:t>
            </w:r>
          </w:p>
        </w:tc>
      </w:tr>
      <w:tr w:rsidR="00322ACC" w:rsidRPr="001F3263" w14:paraId="095BE273" w14:textId="77777777" w:rsidTr="005339A2">
        <w:tc>
          <w:tcPr>
            <w:tcW w:w="1550" w:type="dxa"/>
            <w:shd w:val="clear" w:color="auto" w:fill="CCCCCC"/>
            <w:vAlign w:val="center"/>
          </w:tcPr>
          <w:p w14:paraId="11AA872C" w14:textId="77777777" w:rsidR="00322ACC" w:rsidRPr="001F3263" w:rsidRDefault="00322ACC" w:rsidP="005339A2">
            <w:pPr>
              <w:jc w:val="center"/>
              <w:rPr>
                <w:rFonts w:ascii="돋움" w:eastAsia="돋움" w:hAnsi="돋움"/>
                <w:b/>
              </w:rPr>
            </w:pPr>
            <w:r w:rsidRPr="001F3263">
              <w:rPr>
                <w:rFonts w:ascii="돋움" w:eastAsia="돋움" w:hAnsi="돋움" w:hint="eastAsia"/>
                <w:b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56105CAE" w14:textId="77777777" w:rsidR="00322ACC" w:rsidRPr="001F3263" w:rsidRDefault="00322ACC" w:rsidP="005339A2">
            <w:pPr>
              <w:jc w:val="center"/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1F3263">
              <w:rPr>
                <w:rStyle w:val="ae"/>
                <w:rFonts w:ascii="돋움" w:eastAsia="돋움" w:hAnsi="돋움" w:hint="eastAsia"/>
                <w:color w:val="auto"/>
              </w:rPr>
              <w:t>C</w:t>
            </w:r>
            <w:r w:rsidRPr="001F3263">
              <w:rPr>
                <w:rStyle w:val="ae"/>
                <w:rFonts w:ascii="돋움" w:eastAsia="돋움" w:hAnsi="돋움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4CC053CE" w14:textId="19F1A648" w:rsidR="00322ACC" w:rsidRPr="001F3263" w:rsidRDefault="00322ACC" w:rsidP="005339A2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1F3263">
              <w:rPr>
                <w:rStyle w:val="ae"/>
                <w:rFonts w:ascii="돋움" w:eastAsia="돋움" w:hAnsi="돋움" w:hint="eastAsia"/>
                <w:color w:val="auto"/>
              </w:rPr>
              <w:t>B</w:t>
            </w:r>
            <w:r w:rsidRPr="001F3263">
              <w:rPr>
                <w:rStyle w:val="ae"/>
                <w:rFonts w:ascii="돋움" w:eastAsia="돋움" w:hAnsi="돋움"/>
                <w:color w:val="auto"/>
              </w:rPr>
              <w:t>02</w:t>
            </w:r>
            <w:r w:rsidRPr="001F3263">
              <w:rPr>
                <w:rStyle w:val="ae"/>
                <w:rFonts w:ascii="돋움" w:eastAsia="돋움" w:hAnsi="돋움" w:hint="eastAsia"/>
                <w:color w:val="auto"/>
              </w:rPr>
              <w:t xml:space="preserve">에서 취소 버튼을 </w:t>
            </w:r>
            <w:r w:rsidR="000B5B6F">
              <w:rPr>
                <w:rStyle w:val="ae"/>
                <w:rFonts w:ascii="돋움" w:eastAsia="돋움" w:hAnsi="돋움" w:hint="eastAsia"/>
                <w:color w:val="auto"/>
              </w:rPr>
              <w:t>클릭</w:t>
            </w:r>
            <w:r w:rsidRPr="001F3263">
              <w:rPr>
                <w:rStyle w:val="ae"/>
                <w:rFonts w:ascii="돋움" w:eastAsia="돋움" w:hAnsi="돋움" w:hint="eastAsia"/>
                <w:color w:val="auto"/>
              </w:rPr>
              <w:t>할 경우,</w:t>
            </w:r>
            <w:r w:rsidRPr="001F3263">
              <w:rPr>
                <w:rStyle w:val="ae"/>
                <w:rFonts w:ascii="돋움" w:eastAsia="돋움" w:hAnsi="돋움"/>
                <w:color w:val="auto"/>
              </w:rPr>
              <w:t xml:space="preserve"> </w:t>
            </w:r>
            <w:r w:rsidRPr="001F3263">
              <w:rPr>
                <w:rStyle w:val="ae"/>
                <w:rFonts w:ascii="돋움" w:eastAsia="돋움" w:hAnsi="돋움" w:hint="eastAsia"/>
                <w:color w:val="auto"/>
              </w:rPr>
              <w:t>카테고리 목록 화면을 표시한다.</w:t>
            </w:r>
          </w:p>
        </w:tc>
      </w:tr>
      <w:tr w:rsidR="00322ACC" w:rsidRPr="001F3263" w14:paraId="34B3A697" w14:textId="77777777" w:rsidTr="005339A2">
        <w:tc>
          <w:tcPr>
            <w:tcW w:w="1550" w:type="dxa"/>
            <w:shd w:val="clear" w:color="auto" w:fill="CCCCCC"/>
          </w:tcPr>
          <w:p w14:paraId="250B1CBD" w14:textId="77777777" w:rsidR="00322ACC" w:rsidRPr="001F3263" w:rsidRDefault="00322ACC" w:rsidP="005339A2">
            <w:pPr>
              <w:jc w:val="center"/>
              <w:rPr>
                <w:rFonts w:ascii="돋움" w:eastAsia="돋움" w:hAnsi="돋움"/>
                <w:b/>
              </w:rPr>
            </w:pPr>
            <w:r w:rsidRPr="001F3263">
              <w:rPr>
                <w:rFonts w:ascii="돋움" w:eastAsia="돋움" w:hAnsi="돋움" w:hint="eastAsia"/>
                <w:b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365A32A9" w14:textId="77777777" w:rsidR="00322ACC" w:rsidRPr="001F3263" w:rsidRDefault="00322ACC" w:rsidP="005339A2">
            <w:pPr>
              <w:jc w:val="center"/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1F3263">
              <w:rPr>
                <w:rStyle w:val="ae"/>
                <w:rFonts w:ascii="돋움" w:eastAsia="돋움" w:hAnsi="돋움" w:hint="eastAsia"/>
                <w:color w:val="auto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3D56597B" w14:textId="77777777" w:rsidR="00322ACC" w:rsidRPr="001F3263" w:rsidRDefault="00322ACC" w:rsidP="005339A2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1F3263">
              <w:rPr>
                <w:rStyle w:val="ae"/>
                <w:rFonts w:ascii="돋움" w:eastAsia="돋움" w:hAnsi="돋움" w:hint="eastAsia"/>
                <w:color w:val="auto"/>
              </w:rPr>
              <w:t>B</w:t>
            </w:r>
            <w:r w:rsidRPr="001F3263">
              <w:rPr>
                <w:rStyle w:val="ae"/>
                <w:rFonts w:ascii="돋움" w:eastAsia="돋움" w:hAnsi="돋움"/>
                <w:color w:val="auto"/>
              </w:rPr>
              <w:t>03</w:t>
            </w:r>
            <w:r w:rsidRPr="001F3263">
              <w:rPr>
                <w:rStyle w:val="ae"/>
                <w:rFonts w:ascii="돋움" w:eastAsia="돋움" w:hAnsi="돋움" w:hint="eastAsia"/>
                <w:color w:val="auto"/>
              </w:rPr>
              <w:t>에서 이름을 입력하지 않고 확인 버튼을 클릭할 경우,</w:t>
            </w:r>
            <w:r w:rsidRPr="001F3263">
              <w:rPr>
                <w:rStyle w:val="ae"/>
                <w:rFonts w:ascii="돋움" w:eastAsia="돋움" w:hAnsi="돋움"/>
                <w:color w:val="auto"/>
              </w:rPr>
              <w:t xml:space="preserve"> “</w:t>
            </w:r>
            <w:r w:rsidRPr="001F3263">
              <w:rPr>
                <w:rStyle w:val="ae"/>
                <w:rFonts w:ascii="돋움" w:eastAsia="돋움" w:hAnsi="돋움" w:hint="eastAsia"/>
                <w:color w:val="auto"/>
              </w:rPr>
              <w:t>이</w:t>
            </w:r>
            <w:r w:rsidRPr="001F3263">
              <w:rPr>
                <w:rStyle w:val="ae"/>
                <w:rFonts w:ascii="돋움" w:eastAsia="돋움" w:hAnsi="돋움" w:hint="eastAsia"/>
                <w:color w:val="auto"/>
              </w:rPr>
              <w:lastRenderedPageBreak/>
              <w:t>름을 입력해주세요.</w:t>
            </w:r>
            <w:r w:rsidRPr="001F3263">
              <w:rPr>
                <w:rStyle w:val="ae"/>
                <w:rFonts w:ascii="돋움" w:eastAsia="돋움" w:hAnsi="돋움"/>
                <w:color w:val="auto"/>
              </w:rPr>
              <w:t xml:space="preserve">” </w:t>
            </w:r>
            <w:r w:rsidRPr="001F3263">
              <w:rPr>
                <w:rStyle w:val="ae"/>
                <w:rFonts w:ascii="돋움" w:eastAsia="돋움" w:hAnsi="돋움" w:hint="eastAsia"/>
                <w:color w:val="auto"/>
              </w:rPr>
              <w:t>라는 메시지를 표시한다.</w:t>
            </w:r>
          </w:p>
        </w:tc>
      </w:tr>
      <w:tr w:rsidR="00322ACC" w:rsidRPr="001F3263" w14:paraId="11245E7D" w14:textId="77777777" w:rsidTr="005339A2">
        <w:tc>
          <w:tcPr>
            <w:tcW w:w="1550" w:type="dxa"/>
            <w:vMerge w:val="restart"/>
            <w:shd w:val="clear" w:color="auto" w:fill="CCCCCC"/>
            <w:vAlign w:val="center"/>
          </w:tcPr>
          <w:p w14:paraId="6B0ABFB3" w14:textId="77777777" w:rsidR="00322ACC" w:rsidRDefault="00322ACC" w:rsidP="005339A2">
            <w:pPr>
              <w:pStyle w:val="af"/>
            </w:pPr>
            <w:r>
              <w:rPr>
                <w:rFonts w:hint="eastAsia"/>
              </w:rPr>
              <w:lastRenderedPageBreak/>
              <w:t>시나리오</w:t>
            </w:r>
          </w:p>
        </w:tc>
        <w:tc>
          <w:tcPr>
            <w:tcW w:w="932" w:type="dxa"/>
          </w:tcPr>
          <w:p w14:paraId="166935DC" w14:textId="77777777" w:rsidR="00322ACC" w:rsidRPr="001F3263" w:rsidRDefault="00322ACC" w:rsidP="005339A2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1F3263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SN001</w:t>
            </w:r>
          </w:p>
        </w:tc>
        <w:tc>
          <w:tcPr>
            <w:tcW w:w="6042" w:type="dxa"/>
          </w:tcPr>
          <w:p w14:paraId="5D43E7E7" w14:textId="77777777" w:rsidR="00322ACC" w:rsidRPr="001F3263" w:rsidRDefault="00322ACC" w:rsidP="005339A2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1F3263">
              <w:rPr>
                <w:rStyle w:val="ae"/>
                <w:rFonts w:ascii="돋움" w:eastAsia="돋움" w:hAnsi="돋움" w:hint="eastAsia"/>
                <w:color w:val="auto"/>
              </w:rPr>
              <w:t>B</w:t>
            </w:r>
            <w:r w:rsidRPr="001F3263">
              <w:rPr>
                <w:rStyle w:val="ae"/>
                <w:rFonts w:ascii="돋움" w:eastAsia="돋움" w:hAnsi="돋움"/>
                <w:color w:val="auto"/>
              </w:rPr>
              <w:t>01</w:t>
            </w:r>
            <w:r w:rsidRPr="001F3263">
              <w:rPr>
                <w:rStyle w:val="ae"/>
                <w:rFonts w:ascii="돋움" w:eastAsia="돋움" w:hAnsi="돋움" w:hint="eastAsia"/>
                <w:color w:val="auto"/>
              </w:rPr>
              <w:t>→B</w:t>
            </w:r>
            <w:r w:rsidRPr="001F3263">
              <w:rPr>
                <w:rStyle w:val="ae"/>
                <w:rFonts w:ascii="돋움" w:eastAsia="돋움" w:hAnsi="돋움"/>
                <w:color w:val="auto"/>
              </w:rPr>
              <w:t>02</w:t>
            </w:r>
            <w:r w:rsidRPr="001F3263">
              <w:rPr>
                <w:rStyle w:val="ae"/>
                <w:rFonts w:ascii="돋움" w:eastAsia="돋움" w:hAnsi="돋움" w:hint="eastAsia"/>
                <w:color w:val="auto"/>
              </w:rPr>
              <w:t>→B</w:t>
            </w:r>
            <w:r w:rsidRPr="001F3263">
              <w:rPr>
                <w:rStyle w:val="ae"/>
                <w:rFonts w:ascii="돋움" w:eastAsia="돋움" w:hAnsi="돋움"/>
                <w:color w:val="auto"/>
              </w:rPr>
              <w:t>03</w:t>
            </w:r>
            <w:r w:rsidRPr="001F3263">
              <w:rPr>
                <w:rStyle w:val="ae"/>
                <w:rFonts w:ascii="돋움" w:eastAsia="돋움" w:hAnsi="돋움" w:hint="eastAsia"/>
                <w:color w:val="auto"/>
              </w:rPr>
              <w:t>→B</w:t>
            </w:r>
            <w:r w:rsidRPr="001F3263">
              <w:rPr>
                <w:rStyle w:val="ae"/>
                <w:rFonts w:ascii="돋움" w:eastAsia="돋움" w:hAnsi="돋움"/>
                <w:color w:val="auto"/>
              </w:rPr>
              <w:t>04</w:t>
            </w:r>
          </w:p>
        </w:tc>
      </w:tr>
      <w:tr w:rsidR="00322ACC" w:rsidRPr="001F3263" w14:paraId="3235090D" w14:textId="77777777" w:rsidTr="005339A2">
        <w:tc>
          <w:tcPr>
            <w:tcW w:w="1550" w:type="dxa"/>
            <w:vMerge/>
            <w:shd w:val="clear" w:color="auto" w:fill="CCCCCC"/>
            <w:vAlign w:val="center"/>
          </w:tcPr>
          <w:p w14:paraId="3B49A585" w14:textId="77777777" w:rsidR="00322ACC" w:rsidRDefault="00322ACC" w:rsidP="005339A2">
            <w:pPr>
              <w:pStyle w:val="af"/>
            </w:pPr>
          </w:p>
        </w:tc>
        <w:tc>
          <w:tcPr>
            <w:tcW w:w="932" w:type="dxa"/>
          </w:tcPr>
          <w:p w14:paraId="135FBD6E" w14:textId="77777777" w:rsidR="00322ACC" w:rsidRPr="001F3263" w:rsidRDefault="00322ACC" w:rsidP="005339A2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1F3263">
              <w:rPr>
                <w:rStyle w:val="ae"/>
                <w:rFonts w:ascii="돋움" w:eastAsia="돋움" w:hAnsi="돋움" w:hint="eastAsia"/>
                <w:color w:val="auto"/>
              </w:rPr>
              <w:t>S</w:t>
            </w:r>
            <w:r w:rsidRPr="001F3263">
              <w:rPr>
                <w:rStyle w:val="ae"/>
                <w:rFonts w:ascii="돋움" w:eastAsia="돋움" w:hAnsi="돋움"/>
                <w:color w:val="auto"/>
              </w:rPr>
              <w:t>N002</w:t>
            </w:r>
          </w:p>
        </w:tc>
        <w:tc>
          <w:tcPr>
            <w:tcW w:w="6042" w:type="dxa"/>
          </w:tcPr>
          <w:p w14:paraId="5AF2DDD5" w14:textId="77777777" w:rsidR="00322ACC" w:rsidRPr="001F3263" w:rsidRDefault="00322ACC" w:rsidP="005339A2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1F3263">
              <w:rPr>
                <w:rStyle w:val="ae"/>
                <w:rFonts w:ascii="돋움" w:eastAsia="돋움" w:hAnsi="돋움" w:hint="eastAsia"/>
                <w:color w:val="auto"/>
              </w:rPr>
              <w:t>B</w:t>
            </w:r>
            <w:r w:rsidRPr="001F3263">
              <w:rPr>
                <w:rStyle w:val="ae"/>
                <w:rFonts w:ascii="돋움" w:eastAsia="돋움" w:hAnsi="돋움"/>
                <w:color w:val="auto"/>
              </w:rPr>
              <w:t>01</w:t>
            </w:r>
            <w:r w:rsidRPr="001F3263">
              <w:rPr>
                <w:rStyle w:val="ae"/>
                <w:rFonts w:ascii="돋움" w:eastAsia="돋움" w:hAnsi="돋움" w:hint="eastAsia"/>
                <w:color w:val="auto"/>
              </w:rPr>
              <w:t>→B</w:t>
            </w:r>
            <w:r w:rsidRPr="001F3263">
              <w:rPr>
                <w:rStyle w:val="ae"/>
                <w:rFonts w:ascii="돋움" w:eastAsia="돋움" w:hAnsi="돋움"/>
                <w:color w:val="auto"/>
              </w:rPr>
              <w:t>02</w:t>
            </w:r>
            <w:r w:rsidRPr="001F3263">
              <w:rPr>
                <w:rStyle w:val="ae"/>
                <w:rFonts w:ascii="돋움" w:eastAsia="돋움" w:hAnsi="돋움" w:hint="eastAsia"/>
                <w:color w:val="auto"/>
              </w:rPr>
              <w:t>→C</w:t>
            </w:r>
            <w:r w:rsidRPr="001F3263">
              <w:rPr>
                <w:rStyle w:val="ae"/>
                <w:rFonts w:ascii="돋움" w:eastAsia="돋움" w:hAnsi="돋움"/>
                <w:color w:val="auto"/>
              </w:rPr>
              <w:t>01</w:t>
            </w:r>
          </w:p>
        </w:tc>
      </w:tr>
      <w:tr w:rsidR="00322ACC" w:rsidRPr="001F3263" w14:paraId="500365F5" w14:textId="77777777" w:rsidTr="005339A2">
        <w:tc>
          <w:tcPr>
            <w:tcW w:w="1550" w:type="dxa"/>
            <w:vMerge/>
            <w:shd w:val="clear" w:color="auto" w:fill="CCCCCC"/>
            <w:vAlign w:val="center"/>
          </w:tcPr>
          <w:p w14:paraId="37A8F4F1" w14:textId="77777777" w:rsidR="00322ACC" w:rsidRDefault="00322ACC" w:rsidP="005339A2">
            <w:pPr>
              <w:pStyle w:val="af"/>
            </w:pPr>
          </w:p>
        </w:tc>
        <w:tc>
          <w:tcPr>
            <w:tcW w:w="932" w:type="dxa"/>
          </w:tcPr>
          <w:p w14:paraId="67C98462" w14:textId="77777777" w:rsidR="00322ACC" w:rsidRPr="001F3263" w:rsidRDefault="00322ACC" w:rsidP="005339A2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1F3263">
              <w:rPr>
                <w:rStyle w:val="ae"/>
                <w:rFonts w:ascii="돋움" w:eastAsia="돋움" w:hAnsi="돋움" w:hint="eastAsia"/>
                <w:color w:val="auto"/>
              </w:rPr>
              <w:t>S</w:t>
            </w:r>
            <w:r w:rsidRPr="001F3263">
              <w:rPr>
                <w:rStyle w:val="ae"/>
                <w:rFonts w:ascii="돋움" w:eastAsia="돋움" w:hAnsi="돋움"/>
                <w:color w:val="auto"/>
              </w:rPr>
              <w:t>N003</w:t>
            </w:r>
          </w:p>
        </w:tc>
        <w:tc>
          <w:tcPr>
            <w:tcW w:w="6042" w:type="dxa"/>
          </w:tcPr>
          <w:p w14:paraId="38E8A4B4" w14:textId="77777777" w:rsidR="00322ACC" w:rsidRPr="001F3263" w:rsidRDefault="00322ACC" w:rsidP="005339A2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1F3263">
              <w:rPr>
                <w:rStyle w:val="ae"/>
                <w:rFonts w:ascii="돋움" w:eastAsia="돋움" w:hAnsi="돋움" w:hint="eastAsia"/>
                <w:color w:val="auto"/>
              </w:rPr>
              <w:t>B</w:t>
            </w:r>
            <w:r w:rsidRPr="001F3263">
              <w:rPr>
                <w:rStyle w:val="ae"/>
                <w:rFonts w:ascii="돋움" w:eastAsia="돋움" w:hAnsi="돋움"/>
                <w:color w:val="auto"/>
              </w:rPr>
              <w:t>01</w:t>
            </w:r>
            <w:r w:rsidRPr="001F3263">
              <w:rPr>
                <w:rStyle w:val="ae"/>
                <w:rFonts w:ascii="돋움" w:eastAsia="돋움" w:hAnsi="돋움" w:hint="eastAsia"/>
                <w:color w:val="auto"/>
              </w:rPr>
              <w:t>→B</w:t>
            </w:r>
            <w:r w:rsidRPr="001F3263">
              <w:rPr>
                <w:rStyle w:val="ae"/>
                <w:rFonts w:ascii="돋움" w:eastAsia="돋움" w:hAnsi="돋움"/>
                <w:color w:val="auto"/>
              </w:rPr>
              <w:t>02</w:t>
            </w:r>
            <w:r w:rsidRPr="001F3263">
              <w:rPr>
                <w:rStyle w:val="ae"/>
                <w:rFonts w:ascii="돋움" w:eastAsia="돋움" w:hAnsi="돋움" w:hint="eastAsia"/>
                <w:color w:val="auto"/>
              </w:rPr>
              <w:t>→B</w:t>
            </w:r>
            <w:r w:rsidRPr="001F3263">
              <w:rPr>
                <w:rStyle w:val="ae"/>
                <w:rFonts w:ascii="돋움" w:eastAsia="돋움" w:hAnsi="돋움"/>
                <w:color w:val="auto"/>
              </w:rPr>
              <w:t>03</w:t>
            </w:r>
            <w:r w:rsidRPr="001F3263">
              <w:rPr>
                <w:rStyle w:val="ae"/>
                <w:rFonts w:ascii="돋움" w:eastAsia="돋움" w:hAnsi="돋움" w:hint="eastAsia"/>
                <w:color w:val="auto"/>
              </w:rPr>
              <w:t>→E</w:t>
            </w:r>
            <w:r w:rsidRPr="001F3263">
              <w:rPr>
                <w:rStyle w:val="ae"/>
                <w:rFonts w:ascii="돋움" w:eastAsia="돋움" w:hAnsi="돋움"/>
                <w:color w:val="auto"/>
              </w:rPr>
              <w:t>01</w:t>
            </w:r>
          </w:p>
        </w:tc>
      </w:tr>
    </w:tbl>
    <w:p w14:paraId="0E8B1FD1" w14:textId="77777777" w:rsidR="00DA068D" w:rsidRDefault="00DA068D" w:rsidP="00761A18"/>
    <w:p w14:paraId="46049CEF" w14:textId="77777777" w:rsidR="00DA068D" w:rsidRDefault="00DA068D" w:rsidP="00761A18"/>
    <w:p w14:paraId="221E9301" w14:textId="628527E9" w:rsidR="003D7D44" w:rsidRDefault="003D7D44" w:rsidP="003D7D44">
      <w:r>
        <w:rPr>
          <w:rFonts w:hint="eastAsia"/>
        </w:rPr>
        <w:t>U</w:t>
      </w:r>
      <w:r>
        <w:t xml:space="preserve">C006: </w:t>
      </w:r>
      <w:r w:rsidR="00A26BAA">
        <w:rPr>
          <w:rFonts w:hint="eastAsia"/>
        </w:rPr>
        <w:t>카테고리에</w:t>
      </w:r>
      <w:r w:rsidR="00A26BAA">
        <w:rPr>
          <w:rFonts w:hint="eastAsia"/>
        </w:rPr>
        <w:t xml:space="preserve"> </w:t>
      </w:r>
      <w:r w:rsidR="00A26BAA">
        <w:rPr>
          <w:rFonts w:hint="eastAsia"/>
        </w:rPr>
        <w:t>할</w:t>
      </w:r>
      <w:r w:rsidR="00A26BAA">
        <w:rPr>
          <w:rFonts w:hint="eastAsia"/>
        </w:rPr>
        <w:t xml:space="preserve"> </w:t>
      </w:r>
      <w:r w:rsidR="00A26BAA">
        <w:rPr>
          <w:rFonts w:hint="eastAsia"/>
        </w:rPr>
        <w:t>일을</w:t>
      </w:r>
      <w:r w:rsidR="00A26BAA">
        <w:rPr>
          <w:rFonts w:hint="eastAsia"/>
        </w:rPr>
        <w:t xml:space="preserve"> </w:t>
      </w:r>
      <w:r w:rsidR="00A26BAA">
        <w:rPr>
          <w:rFonts w:hint="eastAsia"/>
        </w:rPr>
        <w:t>등록한다</w:t>
      </w:r>
      <w:r w:rsidR="00A26BAA"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322ACC" w:rsidRPr="00064C5A" w14:paraId="10317AC9" w14:textId="77777777" w:rsidTr="005339A2">
        <w:tc>
          <w:tcPr>
            <w:tcW w:w="1550" w:type="dxa"/>
            <w:shd w:val="clear" w:color="auto" w:fill="CCCCCC"/>
            <w:vAlign w:val="center"/>
          </w:tcPr>
          <w:p w14:paraId="1A14B4D0" w14:textId="77777777" w:rsidR="00322ACC" w:rsidRDefault="00322ACC" w:rsidP="005339A2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27695D6A" w14:textId="77777777" w:rsidR="00322ACC" w:rsidRPr="00064C5A" w:rsidRDefault="00322ACC" w:rsidP="005339A2">
            <w:pPr>
              <w:rPr>
                <w:rStyle w:val="ae"/>
                <w:rFonts w:ascii="돋움" w:eastAsia="돋움" w:hAnsi="돋움"/>
                <w:szCs w:val="20"/>
              </w:rPr>
            </w:pPr>
            <w:r w:rsidRPr="00064C5A">
              <w:rPr>
                <w:rStyle w:val="ae"/>
                <w:rFonts w:ascii="돋움" w:eastAsia="돋움" w:hAnsi="돋움" w:hint="eastAsia"/>
                <w:color w:val="auto"/>
              </w:rPr>
              <w:t>사용자는 카테고리에 할 일을 등록한다.</w:t>
            </w:r>
          </w:p>
        </w:tc>
      </w:tr>
      <w:tr w:rsidR="00322ACC" w:rsidRPr="00064C5A" w14:paraId="1AA531C0" w14:textId="77777777" w:rsidTr="005339A2">
        <w:tc>
          <w:tcPr>
            <w:tcW w:w="1550" w:type="dxa"/>
            <w:shd w:val="clear" w:color="auto" w:fill="CCCCCC"/>
            <w:vAlign w:val="center"/>
          </w:tcPr>
          <w:p w14:paraId="55402B3D" w14:textId="77777777" w:rsidR="00322ACC" w:rsidRDefault="00322ACC" w:rsidP="005339A2">
            <w:pPr>
              <w:pStyle w:val="af"/>
            </w:pPr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19C7A22C" w14:textId="77777777" w:rsidR="00322ACC" w:rsidRPr="00064C5A" w:rsidRDefault="00322ACC" w:rsidP="005339A2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64C5A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사용자</w:t>
            </w:r>
          </w:p>
        </w:tc>
      </w:tr>
      <w:tr w:rsidR="00322ACC" w:rsidRPr="00064C5A" w14:paraId="65D08828" w14:textId="77777777" w:rsidTr="005339A2">
        <w:tc>
          <w:tcPr>
            <w:tcW w:w="1550" w:type="dxa"/>
            <w:shd w:val="clear" w:color="auto" w:fill="CCCCCC"/>
            <w:vAlign w:val="center"/>
          </w:tcPr>
          <w:p w14:paraId="4E725C54" w14:textId="77777777" w:rsidR="00322ACC" w:rsidRDefault="00322ACC" w:rsidP="005339A2"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144CEA98" w14:textId="77777777" w:rsidR="00322ACC" w:rsidRPr="00064C5A" w:rsidRDefault="00322ACC" w:rsidP="005339A2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64C5A">
              <w:rPr>
                <w:rStyle w:val="ae"/>
                <w:rFonts w:ascii="돋움" w:eastAsia="돋움" w:hAnsi="돋움" w:hint="eastAsia"/>
                <w:color w:val="auto"/>
              </w:rPr>
              <w:t>카테고리를 생성한다</w:t>
            </w:r>
            <w:r w:rsidRPr="00064C5A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.</w:t>
            </w:r>
          </w:p>
        </w:tc>
      </w:tr>
      <w:tr w:rsidR="00322ACC" w:rsidRPr="00064C5A" w14:paraId="4BFCAA19" w14:textId="77777777" w:rsidTr="005339A2">
        <w:tc>
          <w:tcPr>
            <w:tcW w:w="1550" w:type="dxa"/>
            <w:shd w:val="clear" w:color="auto" w:fill="CCCCCC"/>
            <w:vAlign w:val="center"/>
          </w:tcPr>
          <w:p w14:paraId="0C04568D" w14:textId="77777777" w:rsidR="00322ACC" w:rsidRPr="001F3263" w:rsidRDefault="00322ACC" w:rsidP="005339A2">
            <w:pPr>
              <w:pStyle w:val="af"/>
            </w:pPr>
            <w:r w:rsidRPr="001F3263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1D7927E8" w14:textId="77777777" w:rsidR="00322ACC" w:rsidRPr="00064C5A" w:rsidRDefault="00322ACC" w:rsidP="005339A2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64C5A">
              <w:rPr>
                <w:rStyle w:val="ae"/>
                <w:rFonts w:ascii="돋움" w:eastAsia="돋움" w:hAnsi="돋움" w:hint="eastAsia"/>
                <w:color w:val="auto"/>
              </w:rPr>
              <w:t>등록된 할 일을 보여준다</w:t>
            </w:r>
            <w:r w:rsidRPr="00064C5A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.</w:t>
            </w:r>
          </w:p>
        </w:tc>
      </w:tr>
      <w:tr w:rsidR="00322ACC" w:rsidRPr="00064C5A" w14:paraId="41E3AF64" w14:textId="77777777" w:rsidTr="005339A2">
        <w:tc>
          <w:tcPr>
            <w:tcW w:w="1550" w:type="dxa"/>
            <w:vMerge w:val="restart"/>
            <w:shd w:val="clear" w:color="auto" w:fill="CCCCCC"/>
            <w:vAlign w:val="center"/>
          </w:tcPr>
          <w:p w14:paraId="3716717A" w14:textId="77777777" w:rsidR="00322ACC" w:rsidRPr="001F3263" w:rsidRDefault="00322ACC" w:rsidP="005339A2">
            <w:pPr>
              <w:pStyle w:val="af"/>
            </w:pPr>
            <w:r w:rsidRPr="001F3263"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730C1A7A" w14:textId="77777777" w:rsidR="00322ACC" w:rsidRPr="00064C5A" w:rsidRDefault="00322ACC" w:rsidP="005339A2">
            <w:pPr>
              <w:pStyle w:val="af"/>
              <w:rPr>
                <w:rStyle w:val="ae"/>
                <w:rFonts w:cs="Times New Roman"/>
                <w:b w:val="0"/>
                <w:color w:val="000000"/>
              </w:rPr>
            </w:pPr>
            <w:r w:rsidRPr="00064C5A">
              <w:rPr>
                <w:rStyle w:val="ae"/>
                <w:rFonts w:cs="Times New Roman" w:hint="eastAsia"/>
                <w:b w:val="0"/>
                <w:color w:val="000000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3260AD43" w14:textId="77777777" w:rsidR="00322ACC" w:rsidRPr="00064C5A" w:rsidRDefault="00322ACC" w:rsidP="005339A2">
            <w:pPr>
              <w:pStyle w:val="af"/>
              <w:jc w:val="both"/>
              <w:rPr>
                <w:rStyle w:val="ae"/>
                <w:rFonts w:cs="Times New Roman"/>
                <w:b w:val="0"/>
                <w:color w:val="000000"/>
              </w:rPr>
            </w:pPr>
            <w:r w:rsidRPr="00064C5A">
              <w:rPr>
                <w:rStyle w:val="ae"/>
                <w:rFonts w:cs="Times New Roman" w:hint="eastAsia"/>
                <w:b w:val="0"/>
                <w:color w:val="auto"/>
                <w:szCs w:val="24"/>
              </w:rPr>
              <w:t>사용자는 할 일 등록 버튼을 클릭한다</w:t>
            </w:r>
            <w:r w:rsidRPr="00064C5A">
              <w:rPr>
                <w:rStyle w:val="ae"/>
                <w:rFonts w:cs="Times New Roman" w:hint="eastAsia"/>
                <w:b w:val="0"/>
                <w:color w:val="000000"/>
              </w:rPr>
              <w:t>.</w:t>
            </w:r>
          </w:p>
        </w:tc>
      </w:tr>
      <w:tr w:rsidR="00322ACC" w:rsidRPr="00064C5A" w14:paraId="5584775B" w14:textId="77777777" w:rsidTr="005339A2">
        <w:tc>
          <w:tcPr>
            <w:tcW w:w="1550" w:type="dxa"/>
            <w:vMerge/>
            <w:shd w:val="clear" w:color="auto" w:fill="CCCCCC"/>
            <w:vAlign w:val="center"/>
          </w:tcPr>
          <w:p w14:paraId="56CC772D" w14:textId="77777777" w:rsidR="00322ACC" w:rsidRPr="001F3263" w:rsidRDefault="00322ACC" w:rsidP="005339A2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32" w:type="dxa"/>
            <w:shd w:val="clear" w:color="auto" w:fill="auto"/>
          </w:tcPr>
          <w:p w14:paraId="7D04F01B" w14:textId="77777777" w:rsidR="00322ACC" w:rsidRPr="00064C5A" w:rsidRDefault="00322ACC" w:rsidP="005339A2">
            <w:pPr>
              <w:jc w:val="center"/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64C5A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417C3831" w14:textId="77777777" w:rsidR="00322ACC" w:rsidRPr="00064C5A" w:rsidRDefault="00322ACC" w:rsidP="005339A2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64C5A">
              <w:rPr>
                <w:rStyle w:val="ae"/>
                <w:rFonts w:ascii="돋움" w:eastAsia="돋움" w:hAnsi="돋움" w:hint="eastAsia"/>
                <w:color w:val="auto"/>
              </w:rPr>
              <w:t>사용자는 카테고리 목록에서 카테고리를 클릭한다</w:t>
            </w:r>
            <w:r w:rsidRPr="00064C5A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.</w:t>
            </w:r>
          </w:p>
        </w:tc>
      </w:tr>
      <w:tr w:rsidR="00322ACC" w:rsidRPr="00064C5A" w14:paraId="5A1C638D" w14:textId="77777777" w:rsidTr="005339A2">
        <w:tc>
          <w:tcPr>
            <w:tcW w:w="1550" w:type="dxa"/>
            <w:vMerge/>
            <w:shd w:val="clear" w:color="auto" w:fill="CCCCCC"/>
          </w:tcPr>
          <w:p w14:paraId="55E3C9CE" w14:textId="77777777" w:rsidR="00322ACC" w:rsidRPr="001F3263" w:rsidRDefault="00322ACC" w:rsidP="005339A2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32" w:type="dxa"/>
            <w:shd w:val="clear" w:color="auto" w:fill="auto"/>
          </w:tcPr>
          <w:p w14:paraId="1EC1C552" w14:textId="77777777" w:rsidR="00322ACC" w:rsidRPr="00064C5A" w:rsidRDefault="00322ACC" w:rsidP="005339A2">
            <w:pPr>
              <w:jc w:val="center"/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64C5A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14:paraId="0ABB9A55" w14:textId="77777777" w:rsidR="00322ACC" w:rsidRPr="00064C5A" w:rsidRDefault="00322ACC" w:rsidP="005339A2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64C5A">
              <w:rPr>
                <w:rStyle w:val="ae"/>
                <w:rFonts w:ascii="돋움" w:eastAsia="돋움" w:hAnsi="돋움" w:hint="eastAsia"/>
                <w:color w:val="auto"/>
              </w:rPr>
              <w:t>사용자는 할 일을 입력한다</w:t>
            </w:r>
            <w:r w:rsidRPr="00064C5A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.</w:t>
            </w:r>
          </w:p>
        </w:tc>
      </w:tr>
      <w:tr w:rsidR="00322ACC" w:rsidRPr="00064C5A" w14:paraId="0800ADE6" w14:textId="77777777" w:rsidTr="005339A2">
        <w:tc>
          <w:tcPr>
            <w:tcW w:w="1550" w:type="dxa"/>
            <w:vMerge/>
            <w:shd w:val="clear" w:color="auto" w:fill="CCCCCC"/>
          </w:tcPr>
          <w:p w14:paraId="0E240CAA" w14:textId="77777777" w:rsidR="00322ACC" w:rsidRPr="001F3263" w:rsidRDefault="00322ACC" w:rsidP="005339A2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32" w:type="dxa"/>
            <w:shd w:val="clear" w:color="auto" w:fill="auto"/>
          </w:tcPr>
          <w:p w14:paraId="18069394" w14:textId="77777777" w:rsidR="00322ACC" w:rsidRPr="00064C5A" w:rsidRDefault="00322ACC" w:rsidP="005339A2">
            <w:pPr>
              <w:jc w:val="center"/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64C5A">
              <w:rPr>
                <w:rStyle w:val="ae"/>
                <w:rFonts w:ascii="돋움" w:eastAsia="돋움" w:hAnsi="돋움" w:hint="eastAsia"/>
                <w:color w:val="auto"/>
              </w:rPr>
              <w:t>B</w:t>
            </w:r>
            <w:r w:rsidRPr="00064C5A">
              <w:rPr>
                <w:rStyle w:val="ae"/>
                <w:rFonts w:ascii="돋움" w:eastAsia="돋움" w:hAnsi="돋움"/>
                <w:color w:val="auto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4F58429F" w14:textId="77777777" w:rsidR="00322ACC" w:rsidRPr="00064C5A" w:rsidRDefault="00322ACC" w:rsidP="005339A2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64C5A">
              <w:rPr>
                <w:rStyle w:val="ae"/>
                <w:rFonts w:ascii="돋움" w:eastAsia="돋움" w:hAnsi="돋움" w:hint="eastAsia"/>
                <w:color w:val="auto"/>
              </w:rPr>
              <w:t>사용자는 등록 버튼을 클릭한다.</w:t>
            </w:r>
          </w:p>
        </w:tc>
      </w:tr>
      <w:tr w:rsidR="00322ACC" w:rsidRPr="00064C5A" w14:paraId="4952C46B" w14:textId="77777777" w:rsidTr="005339A2">
        <w:tc>
          <w:tcPr>
            <w:tcW w:w="1550" w:type="dxa"/>
            <w:vMerge/>
            <w:shd w:val="clear" w:color="auto" w:fill="CCCCCC"/>
          </w:tcPr>
          <w:p w14:paraId="1D1C05C2" w14:textId="77777777" w:rsidR="00322ACC" w:rsidRPr="001F3263" w:rsidRDefault="00322ACC" w:rsidP="005339A2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32" w:type="dxa"/>
            <w:shd w:val="clear" w:color="auto" w:fill="auto"/>
          </w:tcPr>
          <w:p w14:paraId="5715959A" w14:textId="77777777" w:rsidR="00322ACC" w:rsidRPr="00064C5A" w:rsidRDefault="00322ACC" w:rsidP="005339A2">
            <w:pPr>
              <w:jc w:val="center"/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64C5A">
              <w:rPr>
                <w:rStyle w:val="ae"/>
                <w:rFonts w:ascii="돋움" w:eastAsia="돋움" w:hAnsi="돋움" w:hint="eastAsia"/>
                <w:color w:val="auto"/>
              </w:rPr>
              <w:t>B</w:t>
            </w:r>
            <w:r w:rsidRPr="00064C5A">
              <w:rPr>
                <w:rStyle w:val="ae"/>
                <w:rFonts w:ascii="돋움" w:eastAsia="돋움" w:hAnsi="돋움"/>
                <w:color w:val="auto"/>
              </w:rPr>
              <w:t>05</w:t>
            </w:r>
          </w:p>
        </w:tc>
        <w:tc>
          <w:tcPr>
            <w:tcW w:w="6042" w:type="dxa"/>
            <w:shd w:val="clear" w:color="auto" w:fill="auto"/>
          </w:tcPr>
          <w:p w14:paraId="721922A3" w14:textId="77777777" w:rsidR="00322ACC" w:rsidRPr="00064C5A" w:rsidRDefault="00322ACC" w:rsidP="005339A2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64C5A">
              <w:rPr>
                <w:rStyle w:val="ae"/>
                <w:rFonts w:ascii="돋움" w:eastAsia="돋움" w:hAnsi="돋움" w:hint="eastAsia"/>
                <w:color w:val="auto"/>
              </w:rPr>
              <w:t>시스템은 할 일을 D</w:t>
            </w:r>
            <w:r w:rsidRPr="00064C5A">
              <w:rPr>
                <w:rStyle w:val="ae"/>
                <w:rFonts w:ascii="돋움" w:eastAsia="돋움" w:hAnsi="돋움"/>
                <w:color w:val="auto"/>
              </w:rPr>
              <w:t>B</w:t>
            </w:r>
            <w:r w:rsidRPr="00064C5A">
              <w:rPr>
                <w:rStyle w:val="ae"/>
                <w:rFonts w:ascii="돋움" w:eastAsia="돋움" w:hAnsi="돋움" w:hint="eastAsia"/>
                <w:color w:val="auto"/>
              </w:rPr>
              <w:t>에 저장한다.</w:t>
            </w:r>
          </w:p>
        </w:tc>
      </w:tr>
      <w:tr w:rsidR="00322ACC" w:rsidRPr="00064C5A" w14:paraId="702FD37E" w14:textId="77777777" w:rsidTr="005339A2">
        <w:tc>
          <w:tcPr>
            <w:tcW w:w="1550" w:type="dxa"/>
            <w:shd w:val="clear" w:color="auto" w:fill="CCCCCC"/>
            <w:vAlign w:val="center"/>
          </w:tcPr>
          <w:p w14:paraId="07462ACB" w14:textId="77777777" w:rsidR="00322ACC" w:rsidRPr="001F3263" w:rsidRDefault="00322ACC" w:rsidP="005339A2">
            <w:pPr>
              <w:jc w:val="center"/>
              <w:rPr>
                <w:rFonts w:ascii="돋움" w:eastAsia="돋움" w:hAnsi="돋움"/>
                <w:b/>
              </w:rPr>
            </w:pPr>
            <w:r w:rsidRPr="001F3263">
              <w:rPr>
                <w:rFonts w:ascii="돋움" w:eastAsia="돋움" w:hAnsi="돋움" w:hint="eastAsia"/>
                <w:b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29E47322" w14:textId="77777777" w:rsidR="00322ACC" w:rsidRPr="00064C5A" w:rsidRDefault="00322ACC" w:rsidP="005339A2">
            <w:pPr>
              <w:jc w:val="center"/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64C5A">
              <w:rPr>
                <w:rStyle w:val="ae"/>
                <w:rFonts w:ascii="돋움" w:eastAsia="돋움" w:hAnsi="돋움" w:hint="eastAsia"/>
                <w:color w:val="auto"/>
              </w:rPr>
              <w:t>C</w:t>
            </w:r>
            <w:r w:rsidRPr="00064C5A">
              <w:rPr>
                <w:rStyle w:val="ae"/>
                <w:rFonts w:ascii="돋움" w:eastAsia="돋움" w:hAnsi="돋움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3C219A78" w14:textId="77777777" w:rsidR="00322ACC" w:rsidRPr="00064C5A" w:rsidRDefault="00322ACC" w:rsidP="005339A2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64C5A">
              <w:rPr>
                <w:rStyle w:val="ae"/>
                <w:rFonts w:ascii="돋움" w:eastAsia="돋움" w:hAnsi="돋움" w:hint="eastAsia"/>
                <w:color w:val="auto"/>
              </w:rPr>
              <w:t>B</w:t>
            </w:r>
            <w:r w:rsidRPr="00064C5A">
              <w:rPr>
                <w:rStyle w:val="ae"/>
                <w:rFonts w:ascii="돋움" w:eastAsia="돋움" w:hAnsi="돋움"/>
                <w:color w:val="auto"/>
              </w:rPr>
              <w:t>03</w:t>
            </w:r>
            <w:r w:rsidRPr="00064C5A">
              <w:rPr>
                <w:rStyle w:val="ae"/>
                <w:rFonts w:ascii="돋움" w:eastAsia="돋움" w:hAnsi="돋움" w:hint="eastAsia"/>
                <w:color w:val="auto"/>
              </w:rPr>
              <w:t>에서 뒤로 가기 버튼을 클릭할 경우,</w:t>
            </w:r>
            <w:r w:rsidRPr="00064C5A">
              <w:rPr>
                <w:rStyle w:val="ae"/>
                <w:rFonts w:ascii="돋움" w:eastAsia="돋움" w:hAnsi="돋움"/>
                <w:color w:val="auto"/>
              </w:rPr>
              <w:t xml:space="preserve"> </w:t>
            </w:r>
            <w:r w:rsidRPr="00064C5A">
              <w:rPr>
                <w:rStyle w:val="ae"/>
                <w:rFonts w:ascii="돋움" w:eastAsia="돋움" w:hAnsi="돋움" w:hint="eastAsia"/>
                <w:color w:val="auto"/>
              </w:rPr>
              <w:t>카테고리 목록을 표시한다.</w:t>
            </w:r>
          </w:p>
        </w:tc>
      </w:tr>
      <w:tr w:rsidR="00322ACC" w:rsidRPr="00064C5A" w14:paraId="1764857E" w14:textId="77777777" w:rsidTr="005339A2">
        <w:tc>
          <w:tcPr>
            <w:tcW w:w="1550" w:type="dxa"/>
            <w:shd w:val="clear" w:color="auto" w:fill="CCCCCC"/>
          </w:tcPr>
          <w:p w14:paraId="75D18A2C" w14:textId="77777777" w:rsidR="00322ACC" w:rsidRPr="001F3263" w:rsidRDefault="00322ACC" w:rsidP="005339A2">
            <w:pPr>
              <w:jc w:val="center"/>
              <w:rPr>
                <w:rFonts w:ascii="돋움" w:eastAsia="돋움" w:hAnsi="돋움"/>
                <w:b/>
              </w:rPr>
            </w:pPr>
            <w:r w:rsidRPr="001F3263">
              <w:rPr>
                <w:rFonts w:ascii="돋움" w:eastAsia="돋움" w:hAnsi="돋움" w:hint="eastAsia"/>
                <w:b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02AEAE80" w14:textId="77777777" w:rsidR="00322ACC" w:rsidRPr="00064C5A" w:rsidRDefault="00322ACC" w:rsidP="005339A2">
            <w:pPr>
              <w:jc w:val="center"/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64C5A">
              <w:rPr>
                <w:rStyle w:val="ae"/>
                <w:rFonts w:ascii="돋움" w:eastAsia="돋움" w:hAnsi="돋움" w:hint="eastAsia"/>
                <w:color w:val="auto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0269295D" w14:textId="77777777" w:rsidR="00322ACC" w:rsidRPr="00064C5A" w:rsidRDefault="00322ACC" w:rsidP="005339A2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64C5A">
              <w:rPr>
                <w:rStyle w:val="ae"/>
                <w:rFonts w:ascii="돋움" w:eastAsia="돋움" w:hAnsi="돋움"/>
                <w:color w:val="auto"/>
              </w:rPr>
              <w:t>B04</w:t>
            </w:r>
            <w:r w:rsidRPr="00064C5A">
              <w:rPr>
                <w:rStyle w:val="ae"/>
                <w:rFonts w:ascii="돋움" w:eastAsia="돋움" w:hAnsi="돋움" w:hint="eastAsia"/>
                <w:color w:val="auto"/>
              </w:rPr>
              <w:t xml:space="preserve">에서 할 일을 입력하지 않고 등록버튼을 클릭할 경우, </w:t>
            </w:r>
            <w:r w:rsidRPr="00064C5A">
              <w:rPr>
                <w:rStyle w:val="ae"/>
                <w:rFonts w:ascii="돋움" w:eastAsia="돋움" w:hAnsi="돋움"/>
                <w:color w:val="auto"/>
              </w:rPr>
              <w:t>“</w:t>
            </w:r>
            <w:r w:rsidRPr="00064C5A">
              <w:rPr>
                <w:rStyle w:val="ae"/>
                <w:rFonts w:ascii="돋움" w:eastAsia="돋움" w:hAnsi="돋움" w:hint="eastAsia"/>
                <w:color w:val="auto"/>
              </w:rPr>
              <w:t>할 일을 입력해주세요.</w:t>
            </w:r>
            <w:r w:rsidRPr="00064C5A">
              <w:rPr>
                <w:rStyle w:val="ae"/>
                <w:rFonts w:ascii="돋움" w:eastAsia="돋움" w:hAnsi="돋움"/>
                <w:color w:val="auto"/>
              </w:rPr>
              <w:t xml:space="preserve">” </w:t>
            </w:r>
            <w:r w:rsidRPr="00064C5A">
              <w:rPr>
                <w:rStyle w:val="ae"/>
                <w:rFonts w:ascii="돋움" w:eastAsia="돋움" w:hAnsi="돋움" w:hint="eastAsia"/>
                <w:color w:val="auto"/>
              </w:rPr>
              <w:t>라는 메시지를 표시한다.</w:t>
            </w:r>
          </w:p>
        </w:tc>
      </w:tr>
      <w:tr w:rsidR="00322ACC" w:rsidRPr="00064C5A" w14:paraId="3C0F31BB" w14:textId="77777777" w:rsidTr="005339A2">
        <w:tc>
          <w:tcPr>
            <w:tcW w:w="1550" w:type="dxa"/>
            <w:vMerge w:val="restart"/>
            <w:shd w:val="clear" w:color="auto" w:fill="CCCCCC"/>
            <w:vAlign w:val="center"/>
          </w:tcPr>
          <w:p w14:paraId="0661FFCD" w14:textId="77777777" w:rsidR="00322ACC" w:rsidRDefault="00322ACC" w:rsidP="005339A2"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789EFCD5" w14:textId="77777777" w:rsidR="00322ACC" w:rsidRPr="00064C5A" w:rsidRDefault="00322ACC" w:rsidP="005339A2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64C5A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SN001</w:t>
            </w:r>
          </w:p>
        </w:tc>
        <w:tc>
          <w:tcPr>
            <w:tcW w:w="6042" w:type="dxa"/>
          </w:tcPr>
          <w:p w14:paraId="06566938" w14:textId="77777777" w:rsidR="00322ACC" w:rsidRPr="00064C5A" w:rsidRDefault="00322ACC" w:rsidP="005339A2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64C5A">
              <w:rPr>
                <w:rStyle w:val="ae"/>
                <w:rFonts w:ascii="돋움" w:eastAsia="돋움" w:hAnsi="돋움" w:hint="eastAsia"/>
                <w:color w:val="auto"/>
              </w:rPr>
              <w:t>B</w:t>
            </w:r>
            <w:r w:rsidRPr="00064C5A">
              <w:rPr>
                <w:rStyle w:val="ae"/>
                <w:rFonts w:ascii="돋움" w:eastAsia="돋움" w:hAnsi="돋움"/>
                <w:color w:val="auto"/>
              </w:rPr>
              <w:t>01</w:t>
            </w:r>
            <w:r w:rsidRPr="00064C5A">
              <w:rPr>
                <w:rStyle w:val="ae"/>
                <w:rFonts w:ascii="돋움" w:eastAsia="돋움" w:hAnsi="돋움" w:hint="eastAsia"/>
                <w:color w:val="auto"/>
              </w:rPr>
              <w:t>→B</w:t>
            </w:r>
            <w:r w:rsidRPr="00064C5A">
              <w:rPr>
                <w:rStyle w:val="ae"/>
                <w:rFonts w:ascii="돋움" w:eastAsia="돋움" w:hAnsi="돋움"/>
                <w:color w:val="auto"/>
              </w:rPr>
              <w:t>02</w:t>
            </w:r>
            <w:r w:rsidRPr="00064C5A">
              <w:rPr>
                <w:rStyle w:val="ae"/>
                <w:rFonts w:ascii="돋움" w:eastAsia="돋움" w:hAnsi="돋움" w:hint="eastAsia"/>
                <w:color w:val="auto"/>
              </w:rPr>
              <w:t>→B</w:t>
            </w:r>
            <w:r w:rsidRPr="00064C5A">
              <w:rPr>
                <w:rStyle w:val="ae"/>
                <w:rFonts w:ascii="돋움" w:eastAsia="돋움" w:hAnsi="돋움"/>
                <w:color w:val="auto"/>
              </w:rPr>
              <w:t>03</w:t>
            </w:r>
            <w:r w:rsidRPr="00064C5A">
              <w:rPr>
                <w:rStyle w:val="ae"/>
                <w:rFonts w:ascii="돋움" w:eastAsia="돋움" w:hAnsi="돋움" w:hint="eastAsia"/>
                <w:color w:val="auto"/>
              </w:rPr>
              <w:t>→B</w:t>
            </w:r>
            <w:r w:rsidRPr="00064C5A">
              <w:rPr>
                <w:rStyle w:val="ae"/>
                <w:rFonts w:ascii="돋움" w:eastAsia="돋움" w:hAnsi="돋움"/>
                <w:color w:val="auto"/>
              </w:rPr>
              <w:t>04</w:t>
            </w:r>
            <w:r w:rsidRPr="00064C5A">
              <w:rPr>
                <w:rStyle w:val="ae"/>
                <w:rFonts w:ascii="돋움" w:eastAsia="돋움" w:hAnsi="돋움" w:hint="eastAsia"/>
                <w:color w:val="auto"/>
              </w:rPr>
              <w:t>→B</w:t>
            </w:r>
            <w:r w:rsidRPr="00064C5A">
              <w:rPr>
                <w:rStyle w:val="ae"/>
                <w:rFonts w:ascii="돋움" w:eastAsia="돋움" w:hAnsi="돋움"/>
                <w:color w:val="auto"/>
              </w:rPr>
              <w:t>05</w:t>
            </w:r>
          </w:p>
        </w:tc>
      </w:tr>
      <w:tr w:rsidR="00322ACC" w:rsidRPr="003D7D44" w14:paraId="2880F189" w14:textId="77777777" w:rsidTr="005339A2">
        <w:tc>
          <w:tcPr>
            <w:tcW w:w="1550" w:type="dxa"/>
            <w:vMerge/>
            <w:shd w:val="clear" w:color="auto" w:fill="CCCCCC"/>
            <w:vAlign w:val="center"/>
          </w:tcPr>
          <w:p w14:paraId="2DF3A91A" w14:textId="77777777" w:rsidR="00322ACC" w:rsidRDefault="00322ACC" w:rsidP="005339A2">
            <w:pPr>
              <w:pStyle w:val="af"/>
            </w:pPr>
          </w:p>
        </w:tc>
        <w:tc>
          <w:tcPr>
            <w:tcW w:w="932" w:type="dxa"/>
          </w:tcPr>
          <w:p w14:paraId="77AB1FEF" w14:textId="77777777" w:rsidR="00322ACC" w:rsidRPr="003D7D44" w:rsidRDefault="00322ACC" w:rsidP="005339A2">
            <w:pPr>
              <w:rPr>
                <w:rStyle w:val="ae"/>
                <w:rFonts w:eastAsia="바탕" w:hAnsi="바탕"/>
                <w:color w:val="000000"/>
                <w:szCs w:val="20"/>
              </w:rPr>
            </w:pPr>
            <w:r>
              <w:rPr>
                <w:rStyle w:val="ae"/>
                <w:rFonts w:hint="eastAsia"/>
                <w:color w:val="auto"/>
              </w:rPr>
              <w:t>S</w:t>
            </w:r>
            <w:r>
              <w:rPr>
                <w:rStyle w:val="ae"/>
                <w:color w:val="auto"/>
              </w:rPr>
              <w:t>N002</w:t>
            </w:r>
          </w:p>
        </w:tc>
        <w:tc>
          <w:tcPr>
            <w:tcW w:w="6042" w:type="dxa"/>
          </w:tcPr>
          <w:p w14:paraId="7AF51DB0" w14:textId="77777777" w:rsidR="00322ACC" w:rsidRPr="003D7D44" w:rsidRDefault="00322ACC" w:rsidP="005339A2">
            <w:pPr>
              <w:rPr>
                <w:rStyle w:val="ae"/>
                <w:rFonts w:eastAsia="바탕" w:hAnsi="바탕"/>
                <w:color w:val="000000"/>
                <w:szCs w:val="20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 w:rsidRPr="0041189B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 w:rsidRPr="0041189B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  <w:r w:rsidRPr="0041189B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C</w:t>
            </w:r>
            <w:r>
              <w:rPr>
                <w:rStyle w:val="ae"/>
                <w:color w:val="auto"/>
              </w:rPr>
              <w:t>01</w:t>
            </w:r>
          </w:p>
        </w:tc>
      </w:tr>
      <w:tr w:rsidR="00322ACC" w:rsidRPr="003D7D44" w14:paraId="0F906A5D" w14:textId="77777777" w:rsidTr="005339A2">
        <w:tc>
          <w:tcPr>
            <w:tcW w:w="1550" w:type="dxa"/>
            <w:vMerge/>
            <w:shd w:val="clear" w:color="auto" w:fill="CCCCCC"/>
            <w:vAlign w:val="center"/>
          </w:tcPr>
          <w:p w14:paraId="75BECD56" w14:textId="77777777" w:rsidR="00322ACC" w:rsidRDefault="00322ACC" w:rsidP="005339A2">
            <w:pPr>
              <w:pStyle w:val="af"/>
            </w:pPr>
          </w:p>
        </w:tc>
        <w:tc>
          <w:tcPr>
            <w:tcW w:w="932" w:type="dxa"/>
          </w:tcPr>
          <w:p w14:paraId="33D861C4" w14:textId="77777777" w:rsidR="00322ACC" w:rsidRPr="003D7D44" w:rsidRDefault="00322ACC" w:rsidP="005339A2">
            <w:pPr>
              <w:rPr>
                <w:rStyle w:val="ae"/>
                <w:rFonts w:eastAsia="바탕" w:hAnsi="바탕"/>
                <w:color w:val="000000"/>
                <w:szCs w:val="20"/>
              </w:rPr>
            </w:pPr>
            <w:r>
              <w:rPr>
                <w:rStyle w:val="ae"/>
                <w:rFonts w:hint="eastAsia"/>
                <w:color w:val="auto"/>
              </w:rPr>
              <w:t>S</w:t>
            </w:r>
            <w:r>
              <w:rPr>
                <w:rStyle w:val="ae"/>
                <w:color w:val="auto"/>
              </w:rPr>
              <w:t>N003</w:t>
            </w:r>
          </w:p>
        </w:tc>
        <w:tc>
          <w:tcPr>
            <w:tcW w:w="6042" w:type="dxa"/>
          </w:tcPr>
          <w:p w14:paraId="0F2B6A0F" w14:textId="77777777" w:rsidR="00322ACC" w:rsidRPr="003D7D44" w:rsidRDefault="00322ACC" w:rsidP="005339A2">
            <w:pPr>
              <w:rPr>
                <w:rStyle w:val="ae"/>
                <w:rFonts w:eastAsia="바탕" w:hAnsi="바탕"/>
                <w:color w:val="000000"/>
                <w:szCs w:val="20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 w:rsidRPr="0041189B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 w:rsidRPr="0041189B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  <w:r w:rsidRPr="0041189B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04</w:t>
            </w:r>
            <w:r w:rsidRPr="0041189B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</w:t>
            </w:r>
            <w:r>
              <w:rPr>
                <w:rStyle w:val="ae"/>
                <w:color w:val="auto"/>
              </w:rPr>
              <w:t>01</w:t>
            </w:r>
          </w:p>
        </w:tc>
      </w:tr>
    </w:tbl>
    <w:p w14:paraId="657FA7A1" w14:textId="77777777" w:rsidR="00A26BAA" w:rsidRDefault="00A26BAA" w:rsidP="003D7D44"/>
    <w:p w14:paraId="64451F5B" w14:textId="7E56EE31" w:rsidR="003D7D44" w:rsidRDefault="003D7D44" w:rsidP="003D7D44">
      <w:r>
        <w:rPr>
          <w:rFonts w:hint="eastAsia"/>
        </w:rPr>
        <w:t>U</w:t>
      </w:r>
      <w:r>
        <w:t xml:space="preserve">C007: </w:t>
      </w:r>
      <w:r w:rsidR="00FD2650">
        <w:rPr>
          <w:rFonts w:hint="eastAsia"/>
        </w:rPr>
        <w:t>한</w:t>
      </w:r>
      <w:r w:rsidR="00FD2650">
        <w:rPr>
          <w:rFonts w:hint="eastAsia"/>
        </w:rPr>
        <w:t xml:space="preserve"> </w:t>
      </w:r>
      <w:r w:rsidR="00FD2650">
        <w:rPr>
          <w:rFonts w:hint="eastAsia"/>
        </w:rPr>
        <w:t>일을</w:t>
      </w:r>
      <w:r w:rsidR="00FD2650">
        <w:rPr>
          <w:rFonts w:hint="eastAsia"/>
        </w:rPr>
        <w:t xml:space="preserve"> </w:t>
      </w:r>
      <w:r w:rsidR="00FD2650">
        <w:rPr>
          <w:rFonts w:hint="eastAsia"/>
        </w:rPr>
        <w:t>완료</w:t>
      </w:r>
      <w:r w:rsidR="00FD2650">
        <w:rPr>
          <w:rFonts w:hint="eastAsia"/>
        </w:rPr>
        <w:t xml:space="preserve"> </w:t>
      </w:r>
      <w:r w:rsidR="00FD2650">
        <w:rPr>
          <w:rFonts w:hint="eastAsia"/>
        </w:rPr>
        <w:t>표시한다</w:t>
      </w:r>
      <w:r w:rsidR="00FD2650"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E77053" w14:paraId="2B34CFCB" w14:textId="77777777" w:rsidTr="00DE576C">
        <w:tc>
          <w:tcPr>
            <w:tcW w:w="1550" w:type="dxa"/>
            <w:shd w:val="clear" w:color="auto" w:fill="CCCCCC"/>
            <w:vAlign w:val="center"/>
          </w:tcPr>
          <w:p w14:paraId="22E3C5C0" w14:textId="77777777" w:rsidR="00E77053" w:rsidRDefault="00E77053" w:rsidP="00DE576C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1726165E" w14:textId="51DBB687" w:rsidR="00E77053" w:rsidRPr="001F3263" w:rsidRDefault="00C72B1E" w:rsidP="00DE576C">
            <w:pPr>
              <w:rPr>
                <w:rStyle w:val="ae"/>
                <w:rFonts w:ascii="돋움" w:eastAsia="돋움" w:hAnsi="돋움"/>
              </w:rPr>
            </w:pPr>
            <w:r w:rsidRPr="001F3263">
              <w:rPr>
                <w:rStyle w:val="ae"/>
                <w:rFonts w:ascii="돋움" w:eastAsia="돋움" w:hAnsi="돋움" w:hint="eastAsia"/>
                <w:color w:val="000000"/>
              </w:rPr>
              <w:t>사용자가 등록한 할 일 중 완료한 일은 완료 표시한다</w:t>
            </w:r>
            <w:r w:rsidR="00E77053" w:rsidRPr="001F3263">
              <w:rPr>
                <w:rFonts w:ascii="돋움" w:eastAsia="돋움" w:hAnsi="돋움" w:hint="eastAsia"/>
              </w:rPr>
              <w:t>.</w:t>
            </w:r>
          </w:p>
        </w:tc>
      </w:tr>
      <w:tr w:rsidR="00E77053" w14:paraId="5A8847D3" w14:textId="77777777" w:rsidTr="00DE576C">
        <w:tc>
          <w:tcPr>
            <w:tcW w:w="1550" w:type="dxa"/>
            <w:shd w:val="clear" w:color="auto" w:fill="CCCCCC"/>
            <w:vAlign w:val="center"/>
          </w:tcPr>
          <w:p w14:paraId="241468B4" w14:textId="77777777" w:rsidR="00E77053" w:rsidRDefault="00E77053" w:rsidP="00DE576C">
            <w:pPr>
              <w:pStyle w:val="af"/>
            </w:pPr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3E017F95" w14:textId="77777777" w:rsidR="00E77053" w:rsidRPr="001F3263" w:rsidRDefault="00E77053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1F3263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사용자</w:t>
            </w:r>
          </w:p>
        </w:tc>
      </w:tr>
      <w:tr w:rsidR="00E77053" w14:paraId="642257B4" w14:textId="77777777" w:rsidTr="00DE576C">
        <w:tc>
          <w:tcPr>
            <w:tcW w:w="1550" w:type="dxa"/>
            <w:shd w:val="clear" w:color="auto" w:fill="CCCCCC"/>
            <w:vAlign w:val="center"/>
          </w:tcPr>
          <w:p w14:paraId="39385B8B" w14:textId="77777777" w:rsidR="00E77053" w:rsidRDefault="00E77053" w:rsidP="00DE576C"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421CC0EF" w14:textId="0F7A5E36" w:rsidR="00E77053" w:rsidRPr="001F3263" w:rsidRDefault="00D84094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1F3263">
              <w:rPr>
                <w:rStyle w:val="ae"/>
                <w:rFonts w:ascii="돋움" w:eastAsia="돋움" w:hAnsi="돋움" w:hint="eastAsia"/>
                <w:color w:val="000000"/>
              </w:rPr>
              <w:t>완료버튼을 누른다</w:t>
            </w:r>
            <w:r w:rsidR="00E77053" w:rsidRPr="001F3263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.</w:t>
            </w:r>
          </w:p>
        </w:tc>
      </w:tr>
      <w:tr w:rsidR="00E77053" w14:paraId="4DE0DD9F" w14:textId="77777777" w:rsidTr="00DE576C">
        <w:tc>
          <w:tcPr>
            <w:tcW w:w="1550" w:type="dxa"/>
            <w:shd w:val="clear" w:color="auto" w:fill="CCCCCC"/>
            <w:vAlign w:val="center"/>
          </w:tcPr>
          <w:p w14:paraId="148B8E27" w14:textId="77777777" w:rsidR="00E77053" w:rsidRDefault="00E77053" w:rsidP="00DE576C"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48D92803" w14:textId="115BC2B5" w:rsidR="00E77053" w:rsidRPr="001F3263" w:rsidRDefault="00B32E04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1F3263">
              <w:rPr>
                <w:rStyle w:val="ae"/>
                <w:rFonts w:ascii="돋움" w:eastAsia="돋움" w:hAnsi="돋움" w:hint="eastAsia"/>
                <w:color w:val="000000"/>
              </w:rPr>
              <w:t>아직 완료하지 못한 일정을 보여준다</w:t>
            </w:r>
            <w:r w:rsidR="00E77053" w:rsidRPr="001F3263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.</w:t>
            </w:r>
          </w:p>
        </w:tc>
      </w:tr>
      <w:tr w:rsidR="00E77053" w14:paraId="102F7DCF" w14:textId="77777777" w:rsidTr="00DE576C">
        <w:tc>
          <w:tcPr>
            <w:tcW w:w="1550" w:type="dxa"/>
            <w:vMerge w:val="restart"/>
            <w:shd w:val="clear" w:color="auto" w:fill="CCCCCC"/>
            <w:vAlign w:val="center"/>
          </w:tcPr>
          <w:p w14:paraId="46A2F122" w14:textId="77777777" w:rsidR="00E77053" w:rsidRDefault="00E77053" w:rsidP="00DE576C"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74096D0E" w14:textId="77777777" w:rsidR="00E77053" w:rsidRPr="001F3263" w:rsidRDefault="00E77053" w:rsidP="00DE576C">
            <w:pPr>
              <w:pStyle w:val="af"/>
              <w:rPr>
                <w:rStyle w:val="ae"/>
                <w:rFonts w:cs="Times New Roman"/>
                <w:b w:val="0"/>
                <w:color w:val="000000"/>
              </w:rPr>
            </w:pPr>
            <w:r w:rsidRPr="001F3263">
              <w:rPr>
                <w:rStyle w:val="ae"/>
                <w:rFonts w:cs="Times New Roman" w:hint="eastAsia"/>
                <w:b w:val="0"/>
                <w:color w:val="000000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28A9ABC5" w14:textId="1A51DB4C" w:rsidR="00E77053" w:rsidRPr="001F3263" w:rsidRDefault="00E250BD" w:rsidP="00DE576C">
            <w:pPr>
              <w:pStyle w:val="af"/>
              <w:jc w:val="both"/>
              <w:rPr>
                <w:rStyle w:val="ae"/>
                <w:rFonts w:cs="Times New Roman"/>
                <w:b w:val="0"/>
                <w:color w:val="000000"/>
              </w:rPr>
            </w:pPr>
            <w:r w:rsidRPr="001F3263">
              <w:rPr>
                <w:rStyle w:val="ae"/>
                <w:rFonts w:cs="Times New Roman"/>
                <w:b w:val="0"/>
                <w:color w:val="000000"/>
                <w:szCs w:val="24"/>
              </w:rPr>
              <w:t>‘</w:t>
            </w:r>
            <w:r w:rsidRPr="001F3263">
              <w:rPr>
                <w:rStyle w:val="ae"/>
                <w:rFonts w:cs="Times New Roman" w:hint="eastAsia"/>
                <w:b w:val="0"/>
                <w:color w:val="000000"/>
                <w:szCs w:val="24"/>
              </w:rPr>
              <w:t>할 일 목록</w:t>
            </w:r>
            <w:r w:rsidRPr="001F3263">
              <w:rPr>
                <w:rStyle w:val="ae"/>
                <w:rFonts w:cs="Times New Roman"/>
                <w:b w:val="0"/>
                <w:color w:val="000000"/>
                <w:szCs w:val="24"/>
              </w:rPr>
              <w:t>’</w:t>
            </w:r>
            <w:r w:rsidRPr="001F3263">
              <w:rPr>
                <w:rStyle w:val="ae"/>
                <w:rFonts w:cs="Times New Roman" w:hint="eastAsia"/>
                <w:b w:val="0"/>
                <w:color w:val="000000"/>
                <w:szCs w:val="24"/>
              </w:rPr>
              <w:t>에서 완료한 목록을 선택한다</w:t>
            </w:r>
            <w:r w:rsidR="00E77053" w:rsidRPr="001F3263">
              <w:rPr>
                <w:rStyle w:val="ae"/>
                <w:rFonts w:cs="Times New Roman" w:hint="eastAsia"/>
                <w:b w:val="0"/>
                <w:color w:val="000000"/>
              </w:rPr>
              <w:t>.</w:t>
            </w:r>
          </w:p>
        </w:tc>
      </w:tr>
      <w:tr w:rsidR="00E77053" w14:paraId="7EEF9EA6" w14:textId="77777777" w:rsidTr="00DE576C">
        <w:tc>
          <w:tcPr>
            <w:tcW w:w="1550" w:type="dxa"/>
            <w:vMerge/>
            <w:shd w:val="clear" w:color="auto" w:fill="CCCCCC"/>
            <w:vAlign w:val="center"/>
          </w:tcPr>
          <w:p w14:paraId="08FA2E7E" w14:textId="77777777" w:rsidR="00E77053" w:rsidRDefault="00E77053" w:rsidP="00DE576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00D64569" w14:textId="77777777" w:rsidR="00E77053" w:rsidRPr="001F3263" w:rsidRDefault="00E77053" w:rsidP="00DE576C">
            <w:pPr>
              <w:jc w:val="center"/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1F3263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37317203" w14:textId="038A16BA" w:rsidR="00E77053" w:rsidRPr="001F3263" w:rsidRDefault="00D643D0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1F3263">
              <w:rPr>
                <w:rStyle w:val="ae"/>
                <w:rFonts w:ascii="돋움" w:eastAsia="돋움" w:hAnsi="돋움"/>
                <w:color w:val="000000"/>
              </w:rPr>
              <w:t>‘</w:t>
            </w:r>
            <w:r w:rsidRPr="001F3263">
              <w:rPr>
                <w:rStyle w:val="ae"/>
                <w:rFonts w:ascii="돋움" w:eastAsia="돋움" w:hAnsi="돋움" w:hint="eastAsia"/>
                <w:color w:val="000000"/>
              </w:rPr>
              <w:t>완료</w:t>
            </w:r>
            <w:r w:rsidRPr="001F3263">
              <w:rPr>
                <w:rStyle w:val="ae"/>
                <w:rFonts w:ascii="돋움" w:eastAsia="돋움" w:hAnsi="돋움"/>
                <w:color w:val="000000"/>
              </w:rPr>
              <w:t>’</w:t>
            </w:r>
            <w:r w:rsidRPr="001F3263">
              <w:rPr>
                <w:rStyle w:val="ae"/>
                <w:rFonts w:ascii="돋움" w:eastAsia="돋움" w:hAnsi="돋움" w:hint="eastAsia"/>
                <w:color w:val="000000"/>
              </w:rPr>
              <w:t>버튼을 누른다</w:t>
            </w:r>
            <w:r w:rsidR="00E77053" w:rsidRPr="001F3263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.</w:t>
            </w:r>
          </w:p>
        </w:tc>
      </w:tr>
      <w:tr w:rsidR="00E77053" w14:paraId="5CB42E5C" w14:textId="77777777" w:rsidTr="00DE576C">
        <w:tc>
          <w:tcPr>
            <w:tcW w:w="1550" w:type="dxa"/>
            <w:vMerge/>
            <w:shd w:val="clear" w:color="auto" w:fill="CCCCCC"/>
          </w:tcPr>
          <w:p w14:paraId="49A64F80" w14:textId="77777777" w:rsidR="00E77053" w:rsidRDefault="00E77053" w:rsidP="00DE576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0C44AB75" w14:textId="77777777" w:rsidR="00E77053" w:rsidRPr="001F3263" w:rsidRDefault="00E77053" w:rsidP="00DE576C">
            <w:pPr>
              <w:jc w:val="center"/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1F3263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14:paraId="417265B2" w14:textId="481F4119" w:rsidR="00E77053" w:rsidRPr="001F3263" w:rsidRDefault="00BA517C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1F3263">
              <w:rPr>
                <w:rStyle w:val="ae"/>
                <w:rFonts w:ascii="돋움" w:eastAsia="돋움" w:hAnsi="돋움" w:hint="eastAsia"/>
                <w:color w:val="000000"/>
              </w:rPr>
              <w:t xml:space="preserve">해당 목록은 </w:t>
            </w:r>
            <w:r w:rsidRPr="001F3263">
              <w:rPr>
                <w:rStyle w:val="ae"/>
                <w:rFonts w:ascii="돋움" w:eastAsia="돋움" w:hAnsi="돋움"/>
                <w:color w:val="000000"/>
              </w:rPr>
              <w:t>‘</w:t>
            </w:r>
            <w:r w:rsidRPr="001F3263">
              <w:rPr>
                <w:rStyle w:val="ae"/>
                <w:rFonts w:ascii="돋움" w:eastAsia="돋움" w:hAnsi="돋움" w:hint="eastAsia"/>
                <w:color w:val="000000"/>
              </w:rPr>
              <w:t>완료되었음</w:t>
            </w:r>
            <w:r w:rsidRPr="001F3263">
              <w:rPr>
                <w:rStyle w:val="ae"/>
                <w:rFonts w:ascii="돋움" w:eastAsia="돋움" w:hAnsi="돋움"/>
                <w:color w:val="000000"/>
              </w:rPr>
              <w:t>’</w:t>
            </w:r>
            <w:r w:rsidRPr="001F3263">
              <w:rPr>
                <w:rStyle w:val="ae"/>
                <w:rFonts w:ascii="돋움" w:eastAsia="돋움" w:hAnsi="돋움" w:hint="eastAsia"/>
                <w:color w:val="000000"/>
              </w:rPr>
              <w:t>을 표시해준다</w:t>
            </w:r>
            <w:r w:rsidR="00E77053" w:rsidRPr="001F3263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.</w:t>
            </w:r>
          </w:p>
        </w:tc>
      </w:tr>
      <w:tr w:rsidR="00E77053" w:rsidRPr="003D7D44" w14:paraId="71C3E2FE" w14:textId="77777777" w:rsidTr="00DE576C">
        <w:tc>
          <w:tcPr>
            <w:tcW w:w="1550" w:type="dxa"/>
            <w:shd w:val="clear" w:color="auto" w:fill="CCCCCC"/>
            <w:vAlign w:val="center"/>
          </w:tcPr>
          <w:p w14:paraId="07637151" w14:textId="77777777" w:rsidR="00E77053" w:rsidRDefault="00E77053" w:rsidP="00DE576C"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0CFEE780" w14:textId="77777777" w:rsidR="00E77053" w:rsidRPr="001F3263" w:rsidRDefault="00E77053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1F3263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SN001</w:t>
            </w:r>
          </w:p>
        </w:tc>
        <w:tc>
          <w:tcPr>
            <w:tcW w:w="6042" w:type="dxa"/>
          </w:tcPr>
          <w:p w14:paraId="2A03E062" w14:textId="77777777" w:rsidR="00E77053" w:rsidRPr="001F3263" w:rsidRDefault="00E77053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1F3263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B01→B02→B03</w:t>
            </w:r>
          </w:p>
        </w:tc>
      </w:tr>
    </w:tbl>
    <w:p w14:paraId="68FEE81B" w14:textId="77777777" w:rsidR="00FD2650" w:rsidRDefault="00FD2650" w:rsidP="003D7D44"/>
    <w:p w14:paraId="49B43A4E" w14:textId="21845063" w:rsidR="003D7D44" w:rsidRDefault="003D7D44" w:rsidP="003D7D44">
      <w:r>
        <w:rPr>
          <w:rFonts w:hint="eastAsia"/>
        </w:rPr>
        <w:t>U</w:t>
      </w:r>
      <w:r>
        <w:t xml:space="preserve">C008: </w:t>
      </w:r>
      <w:r w:rsidR="000C7275">
        <w:rPr>
          <w:rFonts w:hint="eastAsia"/>
        </w:rPr>
        <w:t>할</w:t>
      </w:r>
      <w:r w:rsidR="000C7275">
        <w:rPr>
          <w:rFonts w:hint="eastAsia"/>
        </w:rPr>
        <w:t xml:space="preserve"> </w:t>
      </w:r>
      <w:r w:rsidR="000C7275">
        <w:rPr>
          <w:rFonts w:hint="eastAsia"/>
        </w:rPr>
        <w:t>일을</w:t>
      </w:r>
      <w:r w:rsidR="000C7275">
        <w:rPr>
          <w:rFonts w:hint="eastAsia"/>
        </w:rPr>
        <w:t xml:space="preserve"> </w:t>
      </w:r>
      <w:r w:rsidR="000C7275">
        <w:rPr>
          <w:rFonts w:hint="eastAsia"/>
        </w:rPr>
        <w:t>수정한다</w:t>
      </w:r>
      <w:r w:rsidR="000C7275"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0C7275" w:rsidRPr="001F3263" w14:paraId="6DBED757" w14:textId="77777777" w:rsidTr="00DE576C">
        <w:tc>
          <w:tcPr>
            <w:tcW w:w="1550" w:type="dxa"/>
            <w:shd w:val="clear" w:color="auto" w:fill="CCCCCC"/>
            <w:vAlign w:val="center"/>
          </w:tcPr>
          <w:p w14:paraId="3294ADB4" w14:textId="77777777" w:rsidR="000C7275" w:rsidRDefault="000C7275" w:rsidP="00DE576C">
            <w:pPr>
              <w:pStyle w:val="af"/>
            </w:pPr>
            <w:r>
              <w:rPr>
                <w:rFonts w:hint="eastAsia"/>
              </w:rPr>
              <w:lastRenderedPageBreak/>
              <w:t>설명</w:t>
            </w:r>
          </w:p>
        </w:tc>
        <w:tc>
          <w:tcPr>
            <w:tcW w:w="6974" w:type="dxa"/>
            <w:gridSpan w:val="2"/>
          </w:tcPr>
          <w:p w14:paraId="0CD8A1AB" w14:textId="6E46BBE0" w:rsidR="000C7275" w:rsidRPr="00D9201F" w:rsidRDefault="00170369" w:rsidP="00DE576C">
            <w:pPr>
              <w:rPr>
                <w:rStyle w:val="ae"/>
                <w:rFonts w:ascii="돋움" w:eastAsia="돋움" w:hAnsi="돋움"/>
                <w:szCs w:val="20"/>
              </w:rPr>
            </w:pPr>
            <w:r w:rsidRPr="00D9201F">
              <w:rPr>
                <w:rStyle w:val="ae"/>
                <w:rFonts w:ascii="돋움" w:eastAsia="돋움" w:hAnsi="돋움"/>
                <w:color w:val="000000"/>
              </w:rPr>
              <w:t>사용자가 할 일을 수정한다</w:t>
            </w:r>
            <w:r w:rsidR="000C7275" w:rsidRPr="00D9201F">
              <w:rPr>
                <w:rStyle w:val="ae"/>
                <w:rFonts w:ascii="돋움" w:eastAsia="돋움" w:hAnsi="돋움" w:hint="eastAsia"/>
                <w:color w:val="auto"/>
              </w:rPr>
              <w:t>.</w:t>
            </w:r>
          </w:p>
        </w:tc>
      </w:tr>
      <w:tr w:rsidR="000C7275" w:rsidRPr="001F3263" w14:paraId="50CE08D6" w14:textId="77777777" w:rsidTr="00DE576C">
        <w:tc>
          <w:tcPr>
            <w:tcW w:w="1550" w:type="dxa"/>
            <w:shd w:val="clear" w:color="auto" w:fill="CCCCCC"/>
            <w:vAlign w:val="center"/>
          </w:tcPr>
          <w:p w14:paraId="4D58039D" w14:textId="77777777" w:rsidR="000C7275" w:rsidRDefault="000C7275" w:rsidP="00DE576C">
            <w:pPr>
              <w:pStyle w:val="af"/>
            </w:pPr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448F842A" w14:textId="77777777" w:rsidR="000C7275" w:rsidRPr="00D9201F" w:rsidRDefault="000C7275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D9201F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사용자</w:t>
            </w:r>
          </w:p>
        </w:tc>
      </w:tr>
      <w:tr w:rsidR="000C7275" w:rsidRPr="001F3263" w14:paraId="7DBA4516" w14:textId="77777777" w:rsidTr="00DE576C">
        <w:tc>
          <w:tcPr>
            <w:tcW w:w="1550" w:type="dxa"/>
            <w:shd w:val="clear" w:color="auto" w:fill="CCCCCC"/>
            <w:vAlign w:val="center"/>
          </w:tcPr>
          <w:p w14:paraId="0B35E1D2" w14:textId="77777777" w:rsidR="000C7275" w:rsidRDefault="000C7275" w:rsidP="00DE576C"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2D24F43B" w14:textId="5F19CA97" w:rsidR="000C7275" w:rsidRPr="00D9201F" w:rsidRDefault="0068465E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D9201F">
              <w:rPr>
                <w:rStyle w:val="ae"/>
                <w:rFonts w:ascii="돋움" w:eastAsia="돋움" w:hAnsi="돋움" w:hint="eastAsia"/>
                <w:color w:val="000000"/>
              </w:rPr>
              <w:t>수정버튼을 누른다</w:t>
            </w:r>
            <w:r w:rsidR="000C7275" w:rsidRPr="00D9201F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.</w:t>
            </w:r>
          </w:p>
        </w:tc>
      </w:tr>
      <w:tr w:rsidR="000C7275" w:rsidRPr="001F3263" w14:paraId="25C3A9FD" w14:textId="77777777" w:rsidTr="00DE576C">
        <w:tc>
          <w:tcPr>
            <w:tcW w:w="1550" w:type="dxa"/>
            <w:shd w:val="clear" w:color="auto" w:fill="CCCCCC"/>
            <w:vAlign w:val="center"/>
          </w:tcPr>
          <w:p w14:paraId="6DF94C09" w14:textId="77777777" w:rsidR="000C7275" w:rsidRDefault="000C7275" w:rsidP="00DE576C"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0FE6D69B" w14:textId="56DCAD59" w:rsidR="000C7275" w:rsidRPr="00D9201F" w:rsidRDefault="009B591B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D9201F">
              <w:rPr>
                <w:rStyle w:val="ae"/>
                <w:rFonts w:ascii="돋움" w:eastAsia="돋움" w:hAnsi="돋움" w:hint="eastAsia"/>
                <w:color w:val="000000"/>
              </w:rPr>
              <w:t>수정된 할 일이 적용된 전체 할 일 목록을 보여준다</w:t>
            </w:r>
            <w:r w:rsidR="000C7275" w:rsidRPr="00D9201F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.</w:t>
            </w:r>
          </w:p>
        </w:tc>
      </w:tr>
      <w:tr w:rsidR="000C7275" w:rsidRPr="001F3263" w14:paraId="45BD3BF1" w14:textId="77777777" w:rsidTr="00DE576C">
        <w:tc>
          <w:tcPr>
            <w:tcW w:w="1550" w:type="dxa"/>
            <w:vMerge w:val="restart"/>
            <w:shd w:val="clear" w:color="auto" w:fill="CCCCCC"/>
            <w:vAlign w:val="center"/>
          </w:tcPr>
          <w:p w14:paraId="5E5D12CB" w14:textId="77777777" w:rsidR="000C7275" w:rsidRPr="001F3263" w:rsidRDefault="000C7275" w:rsidP="00DE576C">
            <w:pPr>
              <w:pStyle w:val="af"/>
            </w:pPr>
            <w:r w:rsidRPr="001F3263"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33A6E551" w14:textId="77777777" w:rsidR="000C7275" w:rsidRPr="00D9201F" w:rsidRDefault="000C7275" w:rsidP="00DE576C">
            <w:pPr>
              <w:pStyle w:val="af"/>
              <w:rPr>
                <w:rStyle w:val="ae"/>
                <w:rFonts w:cs="Times New Roman"/>
                <w:b w:val="0"/>
                <w:color w:val="000000"/>
              </w:rPr>
            </w:pPr>
            <w:r w:rsidRPr="00D9201F">
              <w:rPr>
                <w:rStyle w:val="ae"/>
                <w:rFonts w:cs="Times New Roman" w:hint="eastAsia"/>
                <w:b w:val="0"/>
                <w:color w:val="000000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24B819A9" w14:textId="6049A2D5" w:rsidR="000C7275" w:rsidRPr="00D9201F" w:rsidRDefault="003519F5" w:rsidP="00DE576C">
            <w:pPr>
              <w:pStyle w:val="af"/>
              <w:jc w:val="both"/>
              <w:rPr>
                <w:rStyle w:val="ae"/>
                <w:rFonts w:cs="Times New Roman"/>
                <w:b w:val="0"/>
                <w:color w:val="000000"/>
              </w:rPr>
            </w:pPr>
            <w:r w:rsidRPr="00D9201F">
              <w:rPr>
                <w:rStyle w:val="ae"/>
                <w:rFonts w:cs="Times New Roman" w:hint="eastAsia"/>
                <w:b w:val="0"/>
                <w:color w:val="000000"/>
              </w:rPr>
              <w:t xml:space="preserve">사용자가 </w:t>
            </w:r>
            <w:r w:rsidR="00B418F7">
              <w:rPr>
                <w:rStyle w:val="ae"/>
                <w:rFonts w:cs="Times New Roman"/>
                <w:b w:val="0"/>
                <w:color w:val="000000"/>
              </w:rPr>
              <w:t>‘</w:t>
            </w:r>
            <w:r w:rsidR="00B418F7">
              <w:rPr>
                <w:rStyle w:val="ae"/>
                <w:rFonts w:cs="Times New Roman" w:hint="eastAsia"/>
                <w:b w:val="0"/>
                <w:color w:val="000000"/>
              </w:rPr>
              <w:t>할 일 목록</w:t>
            </w:r>
            <w:r w:rsidRPr="00D9201F">
              <w:rPr>
                <w:rStyle w:val="ae"/>
                <w:rFonts w:cs="Times New Roman" w:hint="eastAsia"/>
                <w:b w:val="0"/>
                <w:color w:val="000000"/>
              </w:rPr>
              <w:t>'에 있는 할 일 중 하나에서 수정 메뉴를 선택한다</w:t>
            </w:r>
            <w:r w:rsidR="000C7275" w:rsidRPr="00D9201F">
              <w:rPr>
                <w:rStyle w:val="ae"/>
                <w:rFonts w:cs="Times New Roman" w:hint="eastAsia"/>
                <w:b w:val="0"/>
                <w:color w:val="000000"/>
              </w:rPr>
              <w:t>.</w:t>
            </w:r>
          </w:p>
        </w:tc>
      </w:tr>
      <w:tr w:rsidR="000C7275" w:rsidRPr="001F3263" w14:paraId="0E36DAB1" w14:textId="77777777" w:rsidTr="00DE576C">
        <w:tc>
          <w:tcPr>
            <w:tcW w:w="1550" w:type="dxa"/>
            <w:vMerge/>
            <w:shd w:val="clear" w:color="auto" w:fill="CCCCCC"/>
            <w:vAlign w:val="center"/>
          </w:tcPr>
          <w:p w14:paraId="07B15456" w14:textId="77777777" w:rsidR="000C7275" w:rsidRPr="001F3263" w:rsidRDefault="000C7275" w:rsidP="00DE576C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32" w:type="dxa"/>
            <w:shd w:val="clear" w:color="auto" w:fill="auto"/>
          </w:tcPr>
          <w:p w14:paraId="38FD1B2B" w14:textId="77777777" w:rsidR="000C7275" w:rsidRPr="00D9201F" w:rsidRDefault="000C7275" w:rsidP="00DE576C">
            <w:pPr>
              <w:jc w:val="center"/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D9201F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610815BD" w14:textId="56688C00" w:rsidR="000C7275" w:rsidRPr="00D9201F" w:rsidRDefault="0026238B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D9201F">
              <w:rPr>
                <w:rStyle w:val="ae"/>
                <w:rFonts w:ascii="돋움" w:eastAsia="돋움" w:hAnsi="돋움" w:hint="eastAsia"/>
                <w:color w:val="000000"/>
              </w:rPr>
              <w:t>'</w:t>
            </w:r>
            <w:r w:rsidR="00B418F7">
              <w:rPr>
                <w:rStyle w:val="ae"/>
                <w:rFonts w:ascii="돋움" w:eastAsia="돋움" w:hAnsi="돋움" w:hint="eastAsia"/>
                <w:color w:val="000000"/>
              </w:rPr>
              <w:t>할 일 목록</w:t>
            </w:r>
            <w:r w:rsidRPr="00D9201F">
              <w:rPr>
                <w:rStyle w:val="ae"/>
                <w:rFonts w:ascii="돋움" w:eastAsia="돋움" w:hAnsi="돋움" w:hint="eastAsia"/>
                <w:color w:val="000000"/>
              </w:rPr>
              <w:t>'을 수정할 수 있는 페이지를 띄어 준다</w:t>
            </w:r>
            <w:r w:rsidR="000C7275" w:rsidRPr="00D9201F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.</w:t>
            </w:r>
          </w:p>
        </w:tc>
      </w:tr>
      <w:tr w:rsidR="000C7275" w:rsidRPr="001F3263" w14:paraId="4654A524" w14:textId="77777777" w:rsidTr="00DE576C">
        <w:tc>
          <w:tcPr>
            <w:tcW w:w="1550" w:type="dxa"/>
            <w:vMerge/>
            <w:shd w:val="clear" w:color="auto" w:fill="CCCCCC"/>
          </w:tcPr>
          <w:p w14:paraId="69706269" w14:textId="77777777" w:rsidR="000C7275" w:rsidRPr="001F3263" w:rsidRDefault="000C7275" w:rsidP="00DE576C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32" w:type="dxa"/>
            <w:shd w:val="clear" w:color="auto" w:fill="auto"/>
          </w:tcPr>
          <w:p w14:paraId="177C3322" w14:textId="77777777" w:rsidR="000C7275" w:rsidRPr="00D9201F" w:rsidRDefault="000C7275" w:rsidP="00DE576C">
            <w:pPr>
              <w:jc w:val="center"/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D9201F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14:paraId="12C262CA" w14:textId="13DA71A8" w:rsidR="000C7275" w:rsidRPr="00D9201F" w:rsidRDefault="00474573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D9201F">
              <w:rPr>
                <w:rStyle w:val="ae"/>
                <w:rFonts w:ascii="돋움" w:eastAsia="돋움" w:hAnsi="돋움" w:hint="eastAsia"/>
                <w:color w:val="000000"/>
              </w:rPr>
              <w:t xml:space="preserve">저장을 실행하면 수정한 데이터를 나의 할 일 </w:t>
            </w:r>
            <w:r w:rsidRPr="00D9201F">
              <w:rPr>
                <w:rStyle w:val="ae"/>
                <w:rFonts w:ascii="돋움" w:eastAsia="돋움" w:hAnsi="돋움"/>
                <w:color w:val="000000"/>
              </w:rPr>
              <w:t>DB</w:t>
            </w:r>
            <w:r w:rsidRPr="00D9201F">
              <w:rPr>
                <w:rStyle w:val="ae"/>
                <w:rFonts w:ascii="돋움" w:eastAsia="돋움" w:hAnsi="돋움" w:hint="eastAsia"/>
                <w:color w:val="000000"/>
              </w:rPr>
              <w:t>에서 업데이트 한다</w:t>
            </w:r>
            <w:r w:rsidR="000C7275" w:rsidRPr="00D9201F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.</w:t>
            </w:r>
          </w:p>
        </w:tc>
      </w:tr>
      <w:tr w:rsidR="000C7275" w:rsidRPr="001F3263" w14:paraId="6C3473DB" w14:textId="77777777" w:rsidTr="00DE576C">
        <w:tc>
          <w:tcPr>
            <w:tcW w:w="1550" w:type="dxa"/>
            <w:shd w:val="clear" w:color="auto" w:fill="CCCCCC"/>
          </w:tcPr>
          <w:p w14:paraId="5A8F8E2C" w14:textId="77777777" w:rsidR="000C7275" w:rsidRPr="001F3263" w:rsidRDefault="000C7275" w:rsidP="00DE576C">
            <w:pPr>
              <w:jc w:val="center"/>
              <w:rPr>
                <w:rFonts w:ascii="돋움" w:eastAsia="돋움" w:hAnsi="돋움"/>
                <w:b/>
              </w:rPr>
            </w:pPr>
            <w:r w:rsidRPr="001F3263">
              <w:rPr>
                <w:rFonts w:ascii="돋움" w:eastAsia="돋움" w:hAnsi="돋움" w:hint="eastAsia"/>
                <w:b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504E1084" w14:textId="77777777" w:rsidR="000C7275" w:rsidRPr="00D9201F" w:rsidRDefault="000C7275" w:rsidP="00DE576C">
            <w:pPr>
              <w:jc w:val="center"/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D9201F">
              <w:rPr>
                <w:rStyle w:val="ae"/>
                <w:rFonts w:ascii="돋움" w:eastAsia="돋움" w:hAnsi="돋움" w:hint="eastAsia"/>
                <w:color w:val="auto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6AD24EED" w14:textId="77777777" w:rsidR="00D9201F" w:rsidRPr="00D9201F" w:rsidRDefault="00D9201F" w:rsidP="00D9201F">
            <w:pPr>
              <w:rPr>
                <w:rStyle w:val="ae"/>
                <w:rFonts w:ascii="돋움" w:eastAsia="돋움" w:hAnsi="돋움"/>
                <w:color w:val="000000"/>
              </w:rPr>
            </w:pPr>
            <w:r w:rsidRPr="00D9201F">
              <w:rPr>
                <w:rStyle w:val="ae"/>
                <w:rFonts w:ascii="돋움" w:eastAsia="돋움" w:hAnsi="돋움" w:hint="eastAsia"/>
                <w:color w:val="000000"/>
              </w:rPr>
              <w:t>입력하지 않은 정보가 있을 경우</w:t>
            </w:r>
          </w:p>
          <w:p w14:paraId="5DDC6C52" w14:textId="6B7160BF" w:rsidR="000C7275" w:rsidRPr="00D9201F" w:rsidRDefault="00D9201F" w:rsidP="00D9201F">
            <w:pPr>
              <w:numPr>
                <w:ilvl w:val="0"/>
                <w:numId w:val="24"/>
              </w:num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D9201F">
              <w:rPr>
                <w:rStyle w:val="ae"/>
                <w:rFonts w:ascii="돋움" w:eastAsia="돋움" w:hAnsi="돋움" w:hint="eastAsia"/>
                <w:color w:val="000000"/>
              </w:rPr>
              <w:t>'정보를 입력해주세요' 경고문을 띄워준다</w:t>
            </w:r>
            <w:r w:rsidR="000C7275" w:rsidRPr="00D9201F">
              <w:rPr>
                <w:rStyle w:val="ae"/>
                <w:rFonts w:ascii="돋움" w:eastAsia="돋움" w:hAnsi="돋움" w:hint="eastAsia"/>
                <w:color w:val="auto"/>
              </w:rPr>
              <w:t>.</w:t>
            </w:r>
          </w:p>
        </w:tc>
      </w:tr>
      <w:tr w:rsidR="000C7275" w:rsidRPr="001F3263" w14:paraId="63D34DC4" w14:textId="77777777" w:rsidTr="00DE576C">
        <w:tc>
          <w:tcPr>
            <w:tcW w:w="1550" w:type="dxa"/>
            <w:vMerge w:val="restart"/>
            <w:shd w:val="clear" w:color="auto" w:fill="CCCCCC"/>
            <w:vAlign w:val="center"/>
          </w:tcPr>
          <w:p w14:paraId="334D923E" w14:textId="77777777" w:rsidR="000C7275" w:rsidRDefault="000C7275" w:rsidP="00DE576C"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41F02DC3" w14:textId="77777777" w:rsidR="000C7275" w:rsidRPr="00D9201F" w:rsidRDefault="000C7275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D9201F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SN001</w:t>
            </w:r>
          </w:p>
        </w:tc>
        <w:tc>
          <w:tcPr>
            <w:tcW w:w="6042" w:type="dxa"/>
          </w:tcPr>
          <w:p w14:paraId="3618787E" w14:textId="6341EBA9" w:rsidR="000C7275" w:rsidRPr="00D9201F" w:rsidRDefault="000C7275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D9201F">
              <w:rPr>
                <w:rStyle w:val="ae"/>
                <w:rFonts w:ascii="돋움" w:eastAsia="돋움" w:hAnsi="돋움" w:hint="eastAsia"/>
                <w:color w:val="auto"/>
              </w:rPr>
              <w:t>B</w:t>
            </w:r>
            <w:r w:rsidRPr="00D9201F">
              <w:rPr>
                <w:rStyle w:val="ae"/>
                <w:rFonts w:ascii="돋움" w:eastAsia="돋움" w:hAnsi="돋움"/>
                <w:color w:val="auto"/>
              </w:rPr>
              <w:t>01</w:t>
            </w:r>
            <w:r w:rsidRPr="00D9201F">
              <w:rPr>
                <w:rStyle w:val="ae"/>
                <w:rFonts w:ascii="돋움" w:eastAsia="돋움" w:hAnsi="돋움" w:hint="eastAsia"/>
                <w:color w:val="auto"/>
              </w:rPr>
              <w:t>→B</w:t>
            </w:r>
            <w:r w:rsidRPr="00D9201F">
              <w:rPr>
                <w:rStyle w:val="ae"/>
                <w:rFonts w:ascii="돋움" w:eastAsia="돋움" w:hAnsi="돋움"/>
                <w:color w:val="auto"/>
              </w:rPr>
              <w:t>02</w:t>
            </w:r>
            <w:r w:rsidRPr="00D9201F">
              <w:rPr>
                <w:rStyle w:val="ae"/>
                <w:rFonts w:ascii="돋움" w:eastAsia="돋움" w:hAnsi="돋움" w:hint="eastAsia"/>
                <w:color w:val="auto"/>
              </w:rPr>
              <w:t>→B</w:t>
            </w:r>
            <w:r w:rsidRPr="00D9201F">
              <w:rPr>
                <w:rStyle w:val="ae"/>
                <w:rFonts w:ascii="돋움" w:eastAsia="돋움" w:hAnsi="돋움"/>
                <w:color w:val="auto"/>
              </w:rPr>
              <w:t>03</w:t>
            </w:r>
          </w:p>
        </w:tc>
      </w:tr>
      <w:tr w:rsidR="000C7275" w:rsidRPr="001F3263" w14:paraId="2CC5CDEF" w14:textId="77777777" w:rsidTr="00DE576C">
        <w:tc>
          <w:tcPr>
            <w:tcW w:w="1550" w:type="dxa"/>
            <w:vMerge/>
            <w:shd w:val="clear" w:color="auto" w:fill="CCCCCC"/>
            <w:vAlign w:val="center"/>
          </w:tcPr>
          <w:p w14:paraId="1BF546A7" w14:textId="77777777" w:rsidR="000C7275" w:rsidRDefault="000C7275" w:rsidP="00DE576C">
            <w:pPr>
              <w:pStyle w:val="af"/>
            </w:pPr>
          </w:p>
        </w:tc>
        <w:tc>
          <w:tcPr>
            <w:tcW w:w="932" w:type="dxa"/>
          </w:tcPr>
          <w:p w14:paraId="2BA43688" w14:textId="7BDB11F5" w:rsidR="000C7275" w:rsidRPr="00D9201F" w:rsidRDefault="000C7275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D9201F">
              <w:rPr>
                <w:rStyle w:val="ae"/>
                <w:rFonts w:ascii="돋움" w:eastAsia="돋움" w:hAnsi="돋움" w:hint="eastAsia"/>
                <w:color w:val="auto"/>
              </w:rPr>
              <w:t>S</w:t>
            </w:r>
            <w:r w:rsidRPr="00D9201F">
              <w:rPr>
                <w:rStyle w:val="ae"/>
                <w:rFonts w:ascii="돋움" w:eastAsia="돋움" w:hAnsi="돋움"/>
                <w:color w:val="auto"/>
              </w:rPr>
              <w:t>N00</w:t>
            </w:r>
            <w:r w:rsidR="00D9201F" w:rsidRPr="00D9201F">
              <w:rPr>
                <w:rStyle w:val="ae"/>
                <w:rFonts w:ascii="돋움" w:eastAsia="돋움" w:hAnsi="돋움"/>
                <w:color w:val="auto"/>
              </w:rPr>
              <w:t>2</w:t>
            </w:r>
          </w:p>
        </w:tc>
        <w:tc>
          <w:tcPr>
            <w:tcW w:w="6042" w:type="dxa"/>
          </w:tcPr>
          <w:p w14:paraId="55CCCC48" w14:textId="105E3328" w:rsidR="000C7275" w:rsidRPr="00D9201F" w:rsidRDefault="000C7275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D9201F">
              <w:rPr>
                <w:rStyle w:val="ae"/>
                <w:rFonts w:ascii="돋움" w:eastAsia="돋움" w:hAnsi="돋움" w:hint="eastAsia"/>
                <w:color w:val="auto"/>
              </w:rPr>
              <w:t>B</w:t>
            </w:r>
            <w:r w:rsidRPr="00D9201F">
              <w:rPr>
                <w:rStyle w:val="ae"/>
                <w:rFonts w:ascii="돋움" w:eastAsia="돋움" w:hAnsi="돋움"/>
                <w:color w:val="auto"/>
              </w:rPr>
              <w:t>01</w:t>
            </w:r>
            <w:r w:rsidRPr="00D9201F">
              <w:rPr>
                <w:rStyle w:val="ae"/>
                <w:rFonts w:ascii="돋움" w:eastAsia="돋움" w:hAnsi="돋움" w:hint="eastAsia"/>
                <w:color w:val="auto"/>
              </w:rPr>
              <w:t>→B</w:t>
            </w:r>
            <w:r w:rsidRPr="00D9201F">
              <w:rPr>
                <w:rStyle w:val="ae"/>
                <w:rFonts w:ascii="돋움" w:eastAsia="돋움" w:hAnsi="돋움"/>
                <w:color w:val="auto"/>
              </w:rPr>
              <w:t>02</w:t>
            </w:r>
            <w:r w:rsidRPr="00D9201F">
              <w:rPr>
                <w:rStyle w:val="ae"/>
                <w:rFonts w:ascii="돋움" w:eastAsia="돋움" w:hAnsi="돋움" w:hint="eastAsia"/>
                <w:color w:val="auto"/>
              </w:rPr>
              <w:t>→E</w:t>
            </w:r>
            <w:r w:rsidRPr="00D9201F">
              <w:rPr>
                <w:rStyle w:val="ae"/>
                <w:rFonts w:ascii="돋움" w:eastAsia="돋움" w:hAnsi="돋움"/>
                <w:color w:val="auto"/>
              </w:rPr>
              <w:t>01</w:t>
            </w:r>
          </w:p>
        </w:tc>
      </w:tr>
    </w:tbl>
    <w:p w14:paraId="3DE26DA2" w14:textId="77777777" w:rsidR="000C7275" w:rsidRDefault="000C7275" w:rsidP="003D7D44"/>
    <w:p w14:paraId="4DCF995C" w14:textId="368F8D21" w:rsidR="003D7D44" w:rsidRDefault="003D7D44" w:rsidP="003D7D44">
      <w:r>
        <w:rPr>
          <w:rFonts w:hint="eastAsia"/>
        </w:rPr>
        <w:t>U</w:t>
      </w:r>
      <w:r>
        <w:t xml:space="preserve">C009: </w:t>
      </w:r>
      <w:r w:rsidR="00D9201F">
        <w:rPr>
          <w:rFonts w:hint="eastAsia"/>
        </w:rPr>
        <w:t>할</w:t>
      </w:r>
      <w:r w:rsidR="00D9201F">
        <w:rPr>
          <w:rFonts w:hint="eastAsia"/>
        </w:rPr>
        <w:t xml:space="preserve"> </w:t>
      </w:r>
      <w:r w:rsidR="00D9201F">
        <w:rPr>
          <w:rFonts w:hint="eastAsia"/>
        </w:rPr>
        <w:t>일을</w:t>
      </w:r>
      <w:r w:rsidR="00D9201F">
        <w:rPr>
          <w:rFonts w:hint="eastAsia"/>
        </w:rPr>
        <w:t xml:space="preserve"> </w:t>
      </w:r>
      <w:r w:rsidR="00D9201F">
        <w:rPr>
          <w:rFonts w:hint="eastAsia"/>
        </w:rPr>
        <w:t>삭제한다</w:t>
      </w:r>
      <w:r w:rsidR="00D9201F"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D9201F" w:rsidRPr="00D9201F" w14:paraId="459D6CEE" w14:textId="77777777" w:rsidTr="00DE576C">
        <w:tc>
          <w:tcPr>
            <w:tcW w:w="1550" w:type="dxa"/>
            <w:shd w:val="clear" w:color="auto" w:fill="CCCCCC"/>
            <w:vAlign w:val="center"/>
          </w:tcPr>
          <w:p w14:paraId="3A6ABA16" w14:textId="77777777" w:rsidR="00D9201F" w:rsidRDefault="00D9201F" w:rsidP="00DE576C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2B71BE47" w14:textId="72379AD1" w:rsidR="00D9201F" w:rsidRPr="00560505" w:rsidRDefault="00C12B2E" w:rsidP="00DE576C">
            <w:pPr>
              <w:rPr>
                <w:rStyle w:val="ae"/>
                <w:rFonts w:ascii="돋움" w:eastAsia="돋움" w:hAnsi="돋움"/>
                <w:szCs w:val="20"/>
              </w:rPr>
            </w:pPr>
            <w:r w:rsidRPr="00560505">
              <w:rPr>
                <w:rStyle w:val="ae"/>
                <w:rFonts w:ascii="돋움" w:eastAsia="돋움" w:hAnsi="돋움" w:hint="eastAsia"/>
                <w:color w:val="000000"/>
              </w:rPr>
              <w:t xml:space="preserve">사용자의 </w:t>
            </w:r>
            <w:r w:rsidRPr="00560505">
              <w:rPr>
                <w:rStyle w:val="ae"/>
                <w:rFonts w:ascii="돋움" w:eastAsia="돋움" w:hAnsi="돋움"/>
                <w:color w:val="000000"/>
              </w:rPr>
              <w:t>할 일을 삭제한다</w:t>
            </w:r>
            <w:r w:rsidR="00D9201F" w:rsidRPr="00560505">
              <w:rPr>
                <w:rStyle w:val="ae"/>
                <w:rFonts w:ascii="돋움" w:eastAsia="돋움" w:hAnsi="돋움" w:hint="eastAsia"/>
                <w:color w:val="auto"/>
              </w:rPr>
              <w:t>.</w:t>
            </w:r>
          </w:p>
        </w:tc>
      </w:tr>
      <w:tr w:rsidR="00D9201F" w:rsidRPr="00D9201F" w14:paraId="704A7053" w14:textId="77777777" w:rsidTr="00DE576C">
        <w:tc>
          <w:tcPr>
            <w:tcW w:w="1550" w:type="dxa"/>
            <w:shd w:val="clear" w:color="auto" w:fill="CCCCCC"/>
            <w:vAlign w:val="center"/>
          </w:tcPr>
          <w:p w14:paraId="4368B6B6" w14:textId="77777777" w:rsidR="00D9201F" w:rsidRDefault="00D9201F" w:rsidP="00DE576C">
            <w:pPr>
              <w:pStyle w:val="af"/>
            </w:pPr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23362C33" w14:textId="77777777" w:rsidR="00D9201F" w:rsidRPr="00560505" w:rsidRDefault="00D9201F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560505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사용자</w:t>
            </w:r>
          </w:p>
        </w:tc>
      </w:tr>
      <w:tr w:rsidR="00D9201F" w:rsidRPr="00D9201F" w14:paraId="40C31457" w14:textId="77777777" w:rsidTr="00DE576C">
        <w:tc>
          <w:tcPr>
            <w:tcW w:w="1550" w:type="dxa"/>
            <w:shd w:val="clear" w:color="auto" w:fill="CCCCCC"/>
            <w:vAlign w:val="center"/>
          </w:tcPr>
          <w:p w14:paraId="72C40B26" w14:textId="77777777" w:rsidR="00D9201F" w:rsidRDefault="00D9201F" w:rsidP="00DE576C"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65EC9954" w14:textId="246ED82A" w:rsidR="00D9201F" w:rsidRPr="00560505" w:rsidRDefault="00EB7B1F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560505">
              <w:rPr>
                <w:rStyle w:val="ae"/>
                <w:rFonts w:ascii="돋움" w:eastAsia="돋움" w:hAnsi="돋움" w:hint="eastAsia"/>
                <w:color w:val="000000"/>
              </w:rPr>
              <w:t>삭제 버튼을 누른다</w:t>
            </w:r>
            <w:r w:rsidR="00D9201F" w:rsidRPr="00560505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.</w:t>
            </w:r>
          </w:p>
        </w:tc>
      </w:tr>
      <w:tr w:rsidR="00D9201F" w:rsidRPr="00D9201F" w14:paraId="37CB16EE" w14:textId="77777777" w:rsidTr="00DE576C">
        <w:tc>
          <w:tcPr>
            <w:tcW w:w="1550" w:type="dxa"/>
            <w:shd w:val="clear" w:color="auto" w:fill="CCCCCC"/>
            <w:vAlign w:val="center"/>
          </w:tcPr>
          <w:p w14:paraId="16F02BDE" w14:textId="77777777" w:rsidR="00D9201F" w:rsidRDefault="00D9201F" w:rsidP="00DE576C"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16CFAA75" w14:textId="77777777" w:rsidR="00D9201F" w:rsidRPr="00560505" w:rsidRDefault="00D9201F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560505">
              <w:rPr>
                <w:rStyle w:val="ae"/>
                <w:rFonts w:ascii="돋움" w:eastAsia="돋움" w:hAnsi="돋움" w:hint="eastAsia"/>
                <w:color w:val="000000"/>
              </w:rPr>
              <w:t>수정된 할 일이 적용된 전체 할 일 목록을 보여준다</w:t>
            </w:r>
            <w:r w:rsidRPr="00560505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.</w:t>
            </w:r>
          </w:p>
        </w:tc>
      </w:tr>
      <w:tr w:rsidR="00D9201F" w:rsidRPr="00D9201F" w14:paraId="3D55CB7E" w14:textId="77777777" w:rsidTr="00DE576C">
        <w:tc>
          <w:tcPr>
            <w:tcW w:w="1550" w:type="dxa"/>
            <w:vMerge w:val="restart"/>
            <w:shd w:val="clear" w:color="auto" w:fill="CCCCCC"/>
            <w:vAlign w:val="center"/>
          </w:tcPr>
          <w:p w14:paraId="053B8CCB" w14:textId="77777777" w:rsidR="00D9201F" w:rsidRPr="001F3263" w:rsidRDefault="00D9201F" w:rsidP="00DE576C">
            <w:pPr>
              <w:pStyle w:val="af"/>
            </w:pPr>
            <w:r w:rsidRPr="001F3263"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5895038A" w14:textId="77777777" w:rsidR="00D9201F" w:rsidRPr="00560505" w:rsidRDefault="00D9201F" w:rsidP="00DE576C">
            <w:pPr>
              <w:pStyle w:val="af"/>
              <w:rPr>
                <w:rStyle w:val="ae"/>
                <w:rFonts w:cs="Times New Roman"/>
                <w:b w:val="0"/>
                <w:color w:val="000000"/>
              </w:rPr>
            </w:pPr>
            <w:r w:rsidRPr="00560505">
              <w:rPr>
                <w:rStyle w:val="ae"/>
                <w:rFonts w:cs="Times New Roman" w:hint="eastAsia"/>
                <w:b w:val="0"/>
                <w:color w:val="000000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7B59D06" w14:textId="242F5203" w:rsidR="00D9201F" w:rsidRPr="00560505" w:rsidRDefault="000C01FC" w:rsidP="00DE576C">
            <w:pPr>
              <w:pStyle w:val="af"/>
              <w:jc w:val="both"/>
              <w:rPr>
                <w:rStyle w:val="ae"/>
                <w:rFonts w:cs="Times New Roman"/>
                <w:b w:val="0"/>
                <w:color w:val="000000"/>
              </w:rPr>
            </w:pPr>
            <w:r>
              <w:rPr>
                <w:rStyle w:val="ae"/>
                <w:rFonts w:hint="eastAsia"/>
                <w:b w:val="0"/>
                <w:color w:val="000000"/>
              </w:rPr>
              <w:t xml:space="preserve">사용자가 </w:t>
            </w:r>
            <w:r>
              <w:rPr>
                <w:rStyle w:val="ae"/>
                <w:b w:val="0"/>
                <w:color w:val="000000"/>
              </w:rPr>
              <w:t>‘</w:t>
            </w:r>
            <w:r w:rsidR="00B418F7">
              <w:rPr>
                <w:rStyle w:val="ae"/>
                <w:rFonts w:hint="eastAsia"/>
                <w:b w:val="0"/>
                <w:color w:val="000000"/>
              </w:rPr>
              <w:t>할 일 목록</w:t>
            </w:r>
            <w:r>
              <w:rPr>
                <w:rStyle w:val="ae"/>
                <w:b w:val="0"/>
                <w:color w:val="000000"/>
              </w:rPr>
              <w:t>’</w:t>
            </w:r>
            <w:r>
              <w:rPr>
                <w:rStyle w:val="ae"/>
                <w:rFonts w:hint="eastAsia"/>
                <w:b w:val="0"/>
                <w:color w:val="000000"/>
              </w:rPr>
              <w:t>에 있는 할 일 중 하나에서 삭제 버튼을 클릭한다.</w:t>
            </w:r>
          </w:p>
        </w:tc>
      </w:tr>
      <w:tr w:rsidR="00A81A37" w:rsidRPr="00D9201F" w14:paraId="291546F4" w14:textId="77777777" w:rsidTr="00DE576C">
        <w:tc>
          <w:tcPr>
            <w:tcW w:w="1550" w:type="dxa"/>
            <w:vMerge/>
            <w:shd w:val="clear" w:color="auto" w:fill="CCCCCC"/>
            <w:vAlign w:val="center"/>
          </w:tcPr>
          <w:p w14:paraId="27C2D443" w14:textId="77777777" w:rsidR="00A81A37" w:rsidRPr="001F3263" w:rsidRDefault="00A81A37" w:rsidP="00DE576C">
            <w:pPr>
              <w:pStyle w:val="af"/>
              <w:rPr>
                <w:rFonts w:hint="eastAsia"/>
              </w:rPr>
            </w:pPr>
          </w:p>
        </w:tc>
        <w:tc>
          <w:tcPr>
            <w:tcW w:w="932" w:type="dxa"/>
            <w:shd w:val="clear" w:color="auto" w:fill="auto"/>
          </w:tcPr>
          <w:p w14:paraId="7855DEA9" w14:textId="3C41F350" w:rsidR="00A81A37" w:rsidRPr="00560505" w:rsidRDefault="00A81A37" w:rsidP="00DE576C">
            <w:pPr>
              <w:pStyle w:val="af"/>
              <w:rPr>
                <w:rStyle w:val="ae"/>
                <w:rFonts w:cs="Times New Roman" w:hint="eastAsia"/>
                <w:b w:val="0"/>
                <w:color w:val="000000"/>
              </w:rPr>
            </w:pPr>
            <w:r w:rsidRPr="00560505">
              <w:rPr>
                <w:rStyle w:val="ae"/>
                <w:rFonts w:cs="Times New Roman" w:hint="eastAsia"/>
                <w:b w:val="0"/>
                <w:color w:val="000000"/>
              </w:rPr>
              <w:t>B0</w:t>
            </w:r>
            <w:r>
              <w:rPr>
                <w:rStyle w:val="ae"/>
                <w:rFonts w:cs="Times New Roman"/>
                <w:b w:val="0"/>
                <w:color w:val="000000"/>
              </w:rPr>
              <w:t>2</w:t>
            </w:r>
          </w:p>
        </w:tc>
        <w:tc>
          <w:tcPr>
            <w:tcW w:w="6042" w:type="dxa"/>
            <w:shd w:val="clear" w:color="auto" w:fill="auto"/>
          </w:tcPr>
          <w:p w14:paraId="114BEECF" w14:textId="1DE63F23" w:rsidR="00A81A37" w:rsidRPr="00560505" w:rsidRDefault="00A81A37" w:rsidP="00DE576C">
            <w:pPr>
              <w:pStyle w:val="af"/>
              <w:jc w:val="both"/>
              <w:rPr>
                <w:rStyle w:val="ae"/>
                <w:rFonts w:hint="eastAsia"/>
                <w:b w:val="0"/>
                <w:bCs/>
                <w:color w:val="000000"/>
              </w:rPr>
            </w:pPr>
            <w:r w:rsidRPr="00560505">
              <w:rPr>
                <w:rStyle w:val="ae"/>
                <w:rFonts w:hint="eastAsia"/>
                <w:b w:val="0"/>
                <w:bCs/>
                <w:color w:val="000000"/>
              </w:rPr>
              <w:t>정말로 삭제할 것인지 묻는 경고창을 띄워준다</w:t>
            </w:r>
            <w:r>
              <w:rPr>
                <w:rStyle w:val="ae"/>
                <w:rFonts w:hint="eastAsia"/>
                <w:b w:val="0"/>
                <w:bCs/>
                <w:color w:val="000000"/>
              </w:rPr>
              <w:t>.</w:t>
            </w:r>
          </w:p>
        </w:tc>
      </w:tr>
      <w:tr w:rsidR="00D9201F" w:rsidRPr="00D9201F" w14:paraId="2D1A31F5" w14:textId="77777777" w:rsidTr="00DE576C">
        <w:tc>
          <w:tcPr>
            <w:tcW w:w="1550" w:type="dxa"/>
            <w:vMerge/>
            <w:shd w:val="clear" w:color="auto" w:fill="CCCCCC"/>
            <w:vAlign w:val="center"/>
          </w:tcPr>
          <w:p w14:paraId="1F6C7239" w14:textId="77777777" w:rsidR="00D9201F" w:rsidRPr="001F3263" w:rsidRDefault="00D9201F" w:rsidP="00DE576C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32" w:type="dxa"/>
            <w:shd w:val="clear" w:color="auto" w:fill="auto"/>
          </w:tcPr>
          <w:p w14:paraId="1E66B932" w14:textId="7083F473" w:rsidR="00D9201F" w:rsidRPr="00560505" w:rsidRDefault="00D9201F" w:rsidP="00DE576C">
            <w:pPr>
              <w:jc w:val="center"/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560505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B0</w:t>
            </w:r>
            <w:r w:rsidR="00A81A37">
              <w:rPr>
                <w:rStyle w:val="ae"/>
                <w:rFonts w:ascii="돋움" w:eastAsia="돋움" w:hAnsi="돋움"/>
                <w:color w:val="000000"/>
                <w:szCs w:val="20"/>
              </w:rPr>
              <w:t>3</w:t>
            </w:r>
          </w:p>
        </w:tc>
        <w:tc>
          <w:tcPr>
            <w:tcW w:w="6042" w:type="dxa"/>
            <w:shd w:val="clear" w:color="auto" w:fill="auto"/>
          </w:tcPr>
          <w:p w14:paraId="65DB6763" w14:textId="4CD9FFC1" w:rsidR="00D9201F" w:rsidRPr="00560505" w:rsidRDefault="000874DB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560505">
              <w:rPr>
                <w:rStyle w:val="ae"/>
                <w:rFonts w:ascii="돋움" w:eastAsia="돋움" w:hAnsi="돋움" w:hint="eastAsia"/>
                <w:color w:val="000000"/>
              </w:rPr>
              <w:t>확인을 눌렀을 경우 사용자의 '</w:t>
            </w:r>
            <w:r w:rsidRPr="00560505">
              <w:rPr>
                <w:rStyle w:val="ae"/>
                <w:rFonts w:ascii="돋움" w:eastAsia="돋움" w:hAnsi="돋움"/>
                <w:color w:val="000000"/>
              </w:rPr>
              <w:t>할 일</w:t>
            </w:r>
            <w:r w:rsidR="00B418F7">
              <w:rPr>
                <w:rStyle w:val="ae"/>
                <w:rFonts w:ascii="돋움" w:eastAsia="돋움" w:hAnsi="돋움" w:hint="eastAsia"/>
                <w:color w:val="000000"/>
              </w:rPr>
              <w:t xml:space="preserve"> 목록</w:t>
            </w:r>
            <w:r w:rsidRPr="00560505">
              <w:rPr>
                <w:rStyle w:val="ae"/>
                <w:rFonts w:ascii="돋움" w:eastAsia="돋움" w:hAnsi="돋움"/>
                <w:color w:val="000000"/>
              </w:rPr>
              <w:t>'에</w:t>
            </w:r>
            <w:r w:rsidRPr="00560505">
              <w:rPr>
                <w:rStyle w:val="ae"/>
                <w:rFonts w:ascii="돋움" w:eastAsia="돋움" w:hAnsi="돋움" w:hint="eastAsia"/>
                <w:color w:val="000000"/>
              </w:rPr>
              <w:t>서 해당</w:t>
            </w:r>
            <w:r w:rsidR="00B418F7">
              <w:rPr>
                <w:rStyle w:val="ae"/>
                <w:rFonts w:ascii="돋움" w:eastAsia="돋움" w:hAnsi="돋움" w:hint="eastAsia"/>
                <w:color w:val="000000"/>
              </w:rPr>
              <w:t xml:space="preserve">되는 </w:t>
            </w:r>
            <w:r w:rsidRPr="00560505">
              <w:rPr>
                <w:rStyle w:val="ae"/>
                <w:rFonts w:ascii="돋움" w:eastAsia="돋움" w:hAnsi="돋움" w:hint="eastAsia"/>
                <w:color w:val="000000"/>
              </w:rPr>
              <w:t>할 일의 정보를 삭제한다</w:t>
            </w:r>
            <w:r w:rsidR="00D9201F" w:rsidRPr="00560505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.</w:t>
            </w:r>
          </w:p>
        </w:tc>
      </w:tr>
      <w:tr w:rsidR="00D9201F" w:rsidRPr="00D9201F" w14:paraId="0ABF0CD2" w14:textId="77777777" w:rsidTr="00DE576C">
        <w:tc>
          <w:tcPr>
            <w:tcW w:w="1550" w:type="dxa"/>
            <w:shd w:val="clear" w:color="auto" w:fill="CCCCCC"/>
            <w:vAlign w:val="center"/>
          </w:tcPr>
          <w:p w14:paraId="0F5AAC1F" w14:textId="7D968F73" w:rsidR="00D9201F" w:rsidRDefault="001B5773" w:rsidP="001B5773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</w:tcPr>
          <w:p w14:paraId="2489D45D" w14:textId="3A714D03" w:rsidR="00D9201F" w:rsidRPr="00560505" w:rsidRDefault="00B562E4" w:rsidP="00B562E4">
            <w:pPr>
              <w:jc w:val="center"/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C</w:t>
            </w:r>
            <w:r>
              <w:rPr>
                <w:rStyle w:val="ae"/>
                <w:rFonts w:ascii="돋움" w:eastAsia="돋움" w:hAnsi="돋움"/>
                <w:color w:val="000000"/>
              </w:rPr>
              <w:t>01</w:t>
            </w:r>
          </w:p>
        </w:tc>
        <w:tc>
          <w:tcPr>
            <w:tcW w:w="6042" w:type="dxa"/>
          </w:tcPr>
          <w:p w14:paraId="56A4C8FA" w14:textId="519AF490" w:rsidR="00D9201F" w:rsidRPr="00560505" w:rsidRDefault="00B562E4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1F3263">
              <w:rPr>
                <w:rStyle w:val="ae"/>
                <w:rFonts w:ascii="돋움" w:eastAsia="돋움" w:hAnsi="돋움" w:hint="eastAsia"/>
                <w:color w:val="auto"/>
              </w:rPr>
              <w:t>B</w:t>
            </w:r>
            <w:r w:rsidRPr="001F3263">
              <w:rPr>
                <w:rStyle w:val="ae"/>
                <w:rFonts w:ascii="돋움" w:eastAsia="돋움" w:hAnsi="돋움"/>
                <w:color w:val="auto"/>
              </w:rPr>
              <w:t>02</w:t>
            </w:r>
            <w:r w:rsidRPr="001F3263">
              <w:rPr>
                <w:rStyle w:val="ae"/>
                <w:rFonts w:ascii="돋움" w:eastAsia="돋움" w:hAnsi="돋움" w:hint="eastAsia"/>
                <w:color w:val="auto"/>
              </w:rPr>
              <w:t xml:space="preserve">에서 취소 버튼을 </w:t>
            </w:r>
            <w:r>
              <w:rPr>
                <w:rStyle w:val="ae"/>
                <w:rFonts w:ascii="돋움" w:eastAsia="돋움" w:hAnsi="돋움" w:hint="eastAsia"/>
                <w:color w:val="auto"/>
              </w:rPr>
              <w:t>클릭</w:t>
            </w:r>
            <w:r w:rsidRPr="001F3263">
              <w:rPr>
                <w:rStyle w:val="ae"/>
                <w:rFonts w:ascii="돋움" w:eastAsia="돋움" w:hAnsi="돋움" w:hint="eastAsia"/>
                <w:color w:val="auto"/>
              </w:rPr>
              <w:t>할 경우,</w:t>
            </w:r>
            <w:r w:rsidRPr="001F3263">
              <w:rPr>
                <w:rStyle w:val="ae"/>
                <w:rFonts w:ascii="돋움" w:eastAsia="돋움" w:hAnsi="돋움"/>
                <w:color w:val="auto"/>
              </w:rPr>
              <w:t xml:space="preserve"> </w:t>
            </w:r>
            <w:r w:rsidR="00C72B37">
              <w:rPr>
                <w:rStyle w:val="ae"/>
                <w:rFonts w:ascii="돋움" w:eastAsia="돋움" w:hAnsi="돋움" w:hint="eastAsia"/>
                <w:color w:val="auto"/>
              </w:rPr>
              <w:t xml:space="preserve">할 일 </w:t>
            </w:r>
            <w:r w:rsidRPr="001F3263">
              <w:rPr>
                <w:rStyle w:val="ae"/>
                <w:rFonts w:ascii="돋움" w:eastAsia="돋움" w:hAnsi="돋움" w:hint="eastAsia"/>
                <w:color w:val="auto"/>
              </w:rPr>
              <w:t>목록 화면을 표시한다</w:t>
            </w:r>
            <w:r w:rsidR="00C72B37">
              <w:rPr>
                <w:rStyle w:val="ae"/>
                <w:rFonts w:ascii="돋움" w:eastAsia="돋움" w:hAnsi="돋움" w:hint="eastAsia"/>
                <w:color w:val="auto"/>
              </w:rPr>
              <w:t>.</w:t>
            </w:r>
          </w:p>
        </w:tc>
      </w:tr>
      <w:tr w:rsidR="00C72B37" w:rsidRPr="00D9201F" w14:paraId="260FB2AF" w14:textId="77777777" w:rsidTr="00DE576C">
        <w:tc>
          <w:tcPr>
            <w:tcW w:w="1550" w:type="dxa"/>
            <w:vMerge w:val="restart"/>
            <w:shd w:val="clear" w:color="auto" w:fill="CCCCCC"/>
            <w:vAlign w:val="center"/>
          </w:tcPr>
          <w:p w14:paraId="5A532B28" w14:textId="432BEB82" w:rsidR="00C72B37" w:rsidRDefault="00C72B37" w:rsidP="00DE576C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43AB9352" w14:textId="3DFE2D10" w:rsidR="00C72B37" w:rsidRPr="00560505" w:rsidRDefault="00C72B37" w:rsidP="00C72B37">
            <w:pPr>
              <w:jc w:val="center"/>
              <w:rPr>
                <w:rStyle w:val="ae"/>
                <w:rFonts w:ascii="돋움" w:eastAsia="돋움" w:hAnsi="돋움" w:hint="eastAsia"/>
                <w:color w:val="000000"/>
                <w:szCs w:val="20"/>
              </w:rPr>
            </w:pPr>
            <w:r w:rsidRPr="00560505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SN00</w:t>
            </w:r>
            <w:r>
              <w:rPr>
                <w:rStyle w:val="ae"/>
                <w:rFonts w:ascii="돋움" w:eastAsia="돋움" w:hAnsi="돋움"/>
                <w:color w:val="000000"/>
                <w:szCs w:val="20"/>
              </w:rPr>
              <w:t>1</w:t>
            </w:r>
          </w:p>
        </w:tc>
        <w:tc>
          <w:tcPr>
            <w:tcW w:w="6042" w:type="dxa"/>
          </w:tcPr>
          <w:p w14:paraId="283F78F2" w14:textId="3AD31D59" w:rsidR="00C72B37" w:rsidRPr="00560505" w:rsidRDefault="00C72B37" w:rsidP="00DE576C">
            <w:pPr>
              <w:rPr>
                <w:rStyle w:val="ae"/>
                <w:rFonts w:ascii="돋움" w:eastAsia="돋움" w:hAnsi="돋움" w:hint="eastAsia"/>
                <w:color w:val="auto"/>
              </w:rPr>
            </w:pPr>
            <w:r w:rsidRPr="00560505">
              <w:rPr>
                <w:rStyle w:val="ae"/>
                <w:rFonts w:ascii="돋움" w:eastAsia="돋움" w:hAnsi="돋움" w:hint="eastAsia"/>
                <w:color w:val="auto"/>
              </w:rPr>
              <w:t>B</w:t>
            </w:r>
            <w:r w:rsidRPr="00560505">
              <w:rPr>
                <w:rStyle w:val="ae"/>
                <w:rFonts w:ascii="돋움" w:eastAsia="돋움" w:hAnsi="돋움"/>
                <w:color w:val="auto"/>
              </w:rPr>
              <w:t>01</w:t>
            </w:r>
            <w:r w:rsidRPr="00560505">
              <w:rPr>
                <w:rStyle w:val="ae"/>
                <w:rFonts w:ascii="돋움" w:eastAsia="돋움" w:hAnsi="돋움" w:hint="eastAsia"/>
                <w:color w:val="auto"/>
              </w:rPr>
              <w:t>→B</w:t>
            </w:r>
            <w:r w:rsidRPr="00560505">
              <w:rPr>
                <w:rStyle w:val="ae"/>
                <w:rFonts w:ascii="돋움" w:eastAsia="돋움" w:hAnsi="돋움"/>
                <w:color w:val="auto"/>
              </w:rPr>
              <w:t>02</w:t>
            </w:r>
            <w:r w:rsidRPr="00560505">
              <w:rPr>
                <w:rStyle w:val="ae"/>
                <w:rFonts w:ascii="돋움" w:eastAsia="돋움" w:hAnsi="돋움" w:hint="eastAsia"/>
                <w:color w:val="auto"/>
              </w:rPr>
              <w:t>→</w:t>
            </w:r>
            <w:r>
              <w:rPr>
                <w:rStyle w:val="ae"/>
                <w:rFonts w:ascii="돋움" w:eastAsia="돋움" w:hAnsi="돋움" w:hint="eastAsia"/>
                <w:color w:val="auto"/>
              </w:rPr>
              <w:t>B</w:t>
            </w:r>
            <w:r>
              <w:rPr>
                <w:rStyle w:val="ae"/>
                <w:rFonts w:ascii="돋움" w:eastAsia="돋움" w:hAnsi="돋움"/>
                <w:color w:val="auto"/>
              </w:rPr>
              <w:t>03</w:t>
            </w:r>
          </w:p>
        </w:tc>
      </w:tr>
      <w:tr w:rsidR="00C72B37" w:rsidRPr="00D9201F" w14:paraId="22D7620B" w14:textId="77777777" w:rsidTr="00DE576C">
        <w:tc>
          <w:tcPr>
            <w:tcW w:w="1550" w:type="dxa"/>
            <w:vMerge/>
            <w:shd w:val="clear" w:color="auto" w:fill="CCCCCC"/>
            <w:vAlign w:val="center"/>
          </w:tcPr>
          <w:p w14:paraId="5A2F0D9B" w14:textId="77777777" w:rsidR="00C72B37" w:rsidRDefault="00C72B37" w:rsidP="00DE576C">
            <w:pPr>
              <w:pStyle w:val="af"/>
              <w:rPr>
                <w:rFonts w:hint="eastAsia"/>
              </w:rPr>
            </w:pPr>
          </w:p>
        </w:tc>
        <w:tc>
          <w:tcPr>
            <w:tcW w:w="932" w:type="dxa"/>
          </w:tcPr>
          <w:p w14:paraId="5A29D683" w14:textId="17EE7EB8" w:rsidR="00C72B37" w:rsidRPr="00560505" w:rsidRDefault="00C72B37" w:rsidP="00C72B37">
            <w:pPr>
              <w:jc w:val="center"/>
              <w:rPr>
                <w:rStyle w:val="ae"/>
                <w:rFonts w:ascii="돋움" w:eastAsia="돋움" w:hAnsi="돋움" w:hint="eastAsia"/>
                <w:color w:val="000000"/>
                <w:szCs w:val="20"/>
              </w:rPr>
            </w:pPr>
            <w:r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S</w:t>
            </w:r>
            <w:r>
              <w:rPr>
                <w:rStyle w:val="ae"/>
                <w:rFonts w:ascii="돋움" w:eastAsia="돋움" w:hAnsi="돋움"/>
                <w:color w:val="000000"/>
                <w:szCs w:val="20"/>
              </w:rPr>
              <w:t>N002</w:t>
            </w:r>
          </w:p>
        </w:tc>
        <w:tc>
          <w:tcPr>
            <w:tcW w:w="6042" w:type="dxa"/>
          </w:tcPr>
          <w:p w14:paraId="12174C50" w14:textId="5B5EC23A" w:rsidR="00C72B37" w:rsidRPr="00560505" w:rsidRDefault="00C72B37" w:rsidP="00DE576C">
            <w:pPr>
              <w:rPr>
                <w:rStyle w:val="ae"/>
                <w:rFonts w:ascii="돋움" w:eastAsia="돋움" w:hAnsi="돋움" w:hint="eastAsia"/>
                <w:color w:val="auto"/>
              </w:rPr>
            </w:pPr>
            <w:r>
              <w:rPr>
                <w:rStyle w:val="ae"/>
                <w:rFonts w:ascii="돋움" w:eastAsia="돋움" w:hAnsi="돋움" w:hint="eastAsia"/>
                <w:color w:val="auto"/>
              </w:rPr>
              <w:t>B</w:t>
            </w:r>
            <w:r>
              <w:rPr>
                <w:rStyle w:val="ae"/>
                <w:rFonts w:ascii="돋움" w:eastAsia="돋움" w:hAnsi="돋움"/>
                <w:color w:val="auto"/>
              </w:rPr>
              <w:t>01</w:t>
            </w:r>
            <w:r w:rsidRPr="00560505">
              <w:rPr>
                <w:rStyle w:val="ae"/>
                <w:rFonts w:ascii="돋움" w:eastAsia="돋움" w:hAnsi="돋움" w:hint="eastAsia"/>
                <w:color w:val="auto"/>
              </w:rPr>
              <w:t>→</w:t>
            </w:r>
            <w:r>
              <w:rPr>
                <w:rStyle w:val="ae"/>
                <w:rFonts w:ascii="돋움" w:eastAsia="돋움" w:hAnsi="돋움" w:hint="eastAsia"/>
                <w:color w:val="auto"/>
              </w:rPr>
              <w:t>B</w:t>
            </w:r>
            <w:r>
              <w:rPr>
                <w:rStyle w:val="ae"/>
                <w:rFonts w:ascii="돋움" w:eastAsia="돋움" w:hAnsi="돋움"/>
                <w:color w:val="auto"/>
              </w:rPr>
              <w:t>02</w:t>
            </w:r>
            <w:r w:rsidRPr="00560505">
              <w:rPr>
                <w:rStyle w:val="ae"/>
                <w:rFonts w:ascii="돋움" w:eastAsia="돋움" w:hAnsi="돋움" w:hint="eastAsia"/>
                <w:color w:val="auto"/>
              </w:rPr>
              <w:t>→</w:t>
            </w:r>
            <w:r>
              <w:rPr>
                <w:rStyle w:val="ae"/>
                <w:rFonts w:ascii="돋움" w:eastAsia="돋움" w:hAnsi="돋움" w:hint="eastAsia"/>
                <w:color w:val="auto"/>
              </w:rPr>
              <w:t>C</w:t>
            </w:r>
            <w:r>
              <w:rPr>
                <w:rStyle w:val="ae"/>
                <w:rFonts w:ascii="돋움" w:eastAsia="돋움" w:hAnsi="돋움"/>
                <w:color w:val="auto"/>
              </w:rPr>
              <w:t>01</w:t>
            </w:r>
          </w:p>
        </w:tc>
      </w:tr>
    </w:tbl>
    <w:p w14:paraId="175DC42B" w14:textId="77777777" w:rsidR="00D9201F" w:rsidRDefault="00D9201F" w:rsidP="003D7D44"/>
    <w:p w14:paraId="12ED8A32" w14:textId="63089AA1" w:rsidR="003D7D44" w:rsidRDefault="003D7D44" w:rsidP="003D7D44">
      <w:r>
        <w:rPr>
          <w:rFonts w:hint="eastAsia"/>
        </w:rPr>
        <w:t>U</w:t>
      </w:r>
      <w:r>
        <w:t xml:space="preserve">C010: </w:t>
      </w:r>
      <w:r w:rsidR="00BA517C">
        <w:rPr>
          <w:rFonts w:hint="eastAsia"/>
        </w:rPr>
        <w:t>완료된</w:t>
      </w:r>
      <w:r w:rsidR="00BA517C">
        <w:rPr>
          <w:rFonts w:hint="eastAsia"/>
        </w:rPr>
        <w:t xml:space="preserve"> </w:t>
      </w:r>
      <w:r w:rsidR="00BA517C">
        <w:rPr>
          <w:rFonts w:hint="eastAsia"/>
        </w:rPr>
        <w:t>작업을</w:t>
      </w:r>
      <w:r w:rsidR="00BA517C">
        <w:rPr>
          <w:rFonts w:hint="eastAsia"/>
        </w:rPr>
        <w:t xml:space="preserve"> </w:t>
      </w:r>
      <w:r w:rsidR="00BA517C">
        <w:rPr>
          <w:rFonts w:hint="eastAsia"/>
        </w:rPr>
        <w:t>확인한다</w:t>
      </w:r>
      <w:r w:rsidR="00BA517C"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E77053" w14:paraId="35E1215F" w14:textId="77777777" w:rsidTr="00DE576C">
        <w:tc>
          <w:tcPr>
            <w:tcW w:w="1550" w:type="dxa"/>
            <w:shd w:val="clear" w:color="auto" w:fill="CCCCCC"/>
            <w:vAlign w:val="center"/>
          </w:tcPr>
          <w:p w14:paraId="02E830D9" w14:textId="77777777" w:rsidR="00E77053" w:rsidRDefault="00E77053" w:rsidP="00DE576C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20A6B100" w14:textId="69EAAF6D" w:rsidR="00E77053" w:rsidRPr="002E436A" w:rsidRDefault="00E64133" w:rsidP="00DE576C">
            <w:pPr>
              <w:rPr>
                <w:rStyle w:val="ae"/>
                <w:rFonts w:ascii="돋움" w:eastAsia="돋움" w:hAnsi="돋움"/>
              </w:rPr>
            </w:pPr>
            <w:r w:rsidRPr="002E436A">
              <w:rPr>
                <w:rStyle w:val="ae"/>
                <w:rFonts w:ascii="돋움" w:eastAsia="돋움" w:hAnsi="돋움" w:hint="eastAsia"/>
                <w:color w:val="000000"/>
              </w:rPr>
              <w:t>완료된 작업을 확인한다</w:t>
            </w:r>
            <w:r w:rsidR="00E77053" w:rsidRPr="002E436A">
              <w:rPr>
                <w:rFonts w:ascii="돋움" w:eastAsia="돋움" w:hAnsi="돋움" w:hint="eastAsia"/>
              </w:rPr>
              <w:t>.</w:t>
            </w:r>
          </w:p>
        </w:tc>
      </w:tr>
      <w:tr w:rsidR="00E77053" w14:paraId="2ECE136F" w14:textId="77777777" w:rsidTr="00DE576C">
        <w:tc>
          <w:tcPr>
            <w:tcW w:w="1550" w:type="dxa"/>
            <w:shd w:val="clear" w:color="auto" w:fill="CCCCCC"/>
            <w:vAlign w:val="center"/>
          </w:tcPr>
          <w:p w14:paraId="18CA1839" w14:textId="77777777" w:rsidR="00E77053" w:rsidRDefault="00E77053" w:rsidP="00DE576C">
            <w:pPr>
              <w:pStyle w:val="af"/>
            </w:pPr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1C100CF7" w14:textId="77777777" w:rsidR="00E77053" w:rsidRPr="002E436A" w:rsidRDefault="00E77053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2E436A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사용자</w:t>
            </w:r>
          </w:p>
        </w:tc>
      </w:tr>
      <w:tr w:rsidR="00E77053" w14:paraId="19C8F43F" w14:textId="77777777" w:rsidTr="00DE576C">
        <w:tc>
          <w:tcPr>
            <w:tcW w:w="1550" w:type="dxa"/>
            <w:shd w:val="clear" w:color="auto" w:fill="CCCCCC"/>
            <w:vAlign w:val="center"/>
          </w:tcPr>
          <w:p w14:paraId="32CC498A" w14:textId="77777777" w:rsidR="00E77053" w:rsidRDefault="00E77053" w:rsidP="00DE576C"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622E0028" w14:textId="4B641EFC" w:rsidR="00E77053" w:rsidRPr="002E436A" w:rsidRDefault="00580D8A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2E436A">
              <w:rPr>
                <w:rStyle w:val="ae"/>
                <w:rFonts w:ascii="돋움" w:eastAsia="돋움" w:hAnsi="돋움"/>
                <w:color w:val="000000"/>
              </w:rPr>
              <w:t>‘</w:t>
            </w:r>
            <w:r w:rsidRPr="002E436A">
              <w:rPr>
                <w:rStyle w:val="ae"/>
                <w:rFonts w:ascii="돋움" w:eastAsia="돋움" w:hAnsi="돋움" w:hint="eastAsia"/>
                <w:color w:val="000000"/>
              </w:rPr>
              <w:t>완료된 목록</w:t>
            </w:r>
            <w:r w:rsidRPr="002E436A">
              <w:rPr>
                <w:rStyle w:val="ae"/>
                <w:rFonts w:ascii="돋움" w:eastAsia="돋움" w:hAnsi="돋움"/>
                <w:color w:val="000000"/>
              </w:rPr>
              <w:t>’</w:t>
            </w:r>
            <w:r w:rsidRPr="002E436A">
              <w:rPr>
                <w:rStyle w:val="ae"/>
                <w:rFonts w:ascii="돋움" w:eastAsia="돋움" w:hAnsi="돋움" w:hint="eastAsia"/>
                <w:color w:val="000000"/>
              </w:rPr>
              <w:t>버튼을 누른다</w:t>
            </w:r>
            <w:r w:rsidR="00E77053" w:rsidRPr="002E436A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.</w:t>
            </w:r>
          </w:p>
        </w:tc>
      </w:tr>
      <w:tr w:rsidR="00E77053" w14:paraId="555538E2" w14:textId="77777777" w:rsidTr="00DE576C">
        <w:tc>
          <w:tcPr>
            <w:tcW w:w="1550" w:type="dxa"/>
            <w:shd w:val="clear" w:color="auto" w:fill="CCCCCC"/>
            <w:vAlign w:val="center"/>
          </w:tcPr>
          <w:p w14:paraId="4D4ED613" w14:textId="77777777" w:rsidR="00E77053" w:rsidRDefault="00E77053" w:rsidP="00DE576C"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647771CA" w14:textId="5BE3203C" w:rsidR="00E77053" w:rsidRPr="002E436A" w:rsidRDefault="003A4B45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2E436A">
              <w:rPr>
                <w:rStyle w:val="ae"/>
                <w:rFonts w:ascii="돋움" w:eastAsia="돋움" w:hAnsi="돋움" w:hint="eastAsia"/>
                <w:color w:val="000000"/>
              </w:rPr>
              <w:t>완료된 목록을 보여준다</w:t>
            </w:r>
            <w:r w:rsidR="00E77053" w:rsidRPr="002E436A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.</w:t>
            </w:r>
          </w:p>
        </w:tc>
      </w:tr>
      <w:tr w:rsidR="00E77053" w14:paraId="6B768597" w14:textId="77777777" w:rsidTr="00DE576C">
        <w:tc>
          <w:tcPr>
            <w:tcW w:w="1550" w:type="dxa"/>
            <w:vMerge w:val="restart"/>
            <w:shd w:val="clear" w:color="auto" w:fill="CCCCCC"/>
            <w:vAlign w:val="center"/>
          </w:tcPr>
          <w:p w14:paraId="41742286" w14:textId="77777777" w:rsidR="00E77053" w:rsidRDefault="00E77053" w:rsidP="00DE576C"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1F5D4227" w14:textId="77777777" w:rsidR="00E77053" w:rsidRPr="002E436A" w:rsidRDefault="00E77053" w:rsidP="00DE576C">
            <w:pPr>
              <w:pStyle w:val="af"/>
              <w:rPr>
                <w:rStyle w:val="ae"/>
                <w:rFonts w:cs="Times New Roman"/>
                <w:b w:val="0"/>
                <w:color w:val="000000"/>
              </w:rPr>
            </w:pPr>
            <w:r w:rsidRPr="002E436A">
              <w:rPr>
                <w:rStyle w:val="ae"/>
                <w:rFonts w:cs="Times New Roman" w:hint="eastAsia"/>
                <w:b w:val="0"/>
                <w:color w:val="000000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57BF92FB" w14:textId="5672DD0E" w:rsidR="00E77053" w:rsidRPr="002E436A" w:rsidRDefault="00B637CE" w:rsidP="00DE576C">
            <w:pPr>
              <w:pStyle w:val="af"/>
              <w:jc w:val="both"/>
              <w:rPr>
                <w:rStyle w:val="ae"/>
                <w:rFonts w:cs="Times New Roman"/>
                <w:b w:val="0"/>
                <w:color w:val="000000"/>
              </w:rPr>
            </w:pPr>
            <w:r w:rsidRPr="002E436A">
              <w:rPr>
                <w:rStyle w:val="ae"/>
                <w:rFonts w:cs="Times New Roman"/>
                <w:b w:val="0"/>
                <w:color w:val="000000"/>
                <w:szCs w:val="24"/>
              </w:rPr>
              <w:t>‘</w:t>
            </w:r>
            <w:r w:rsidRPr="002E436A">
              <w:rPr>
                <w:rStyle w:val="ae"/>
                <w:rFonts w:cs="Times New Roman" w:hint="eastAsia"/>
                <w:b w:val="0"/>
                <w:color w:val="000000"/>
                <w:szCs w:val="24"/>
              </w:rPr>
              <w:t>완료된 목록</w:t>
            </w:r>
            <w:r w:rsidRPr="002E436A">
              <w:rPr>
                <w:rStyle w:val="ae"/>
                <w:rFonts w:cs="Times New Roman"/>
                <w:b w:val="0"/>
                <w:color w:val="000000"/>
                <w:szCs w:val="24"/>
              </w:rPr>
              <w:t>’</w:t>
            </w:r>
            <w:r w:rsidRPr="002E436A">
              <w:rPr>
                <w:rStyle w:val="ae"/>
                <w:rFonts w:cs="Times New Roman" w:hint="eastAsia"/>
                <w:b w:val="0"/>
                <w:color w:val="000000"/>
                <w:szCs w:val="24"/>
              </w:rPr>
              <w:t>을 선택한다</w:t>
            </w:r>
            <w:r w:rsidR="00E77053" w:rsidRPr="002E436A">
              <w:rPr>
                <w:rStyle w:val="ae"/>
                <w:rFonts w:cs="Times New Roman" w:hint="eastAsia"/>
                <w:b w:val="0"/>
                <w:color w:val="000000"/>
              </w:rPr>
              <w:t>.</w:t>
            </w:r>
          </w:p>
        </w:tc>
      </w:tr>
      <w:tr w:rsidR="00E77053" w14:paraId="4056C9FF" w14:textId="77777777" w:rsidTr="00DE576C">
        <w:tc>
          <w:tcPr>
            <w:tcW w:w="1550" w:type="dxa"/>
            <w:vMerge/>
            <w:shd w:val="clear" w:color="auto" w:fill="CCCCCC"/>
            <w:vAlign w:val="center"/>
          </w:tcPr>
          <w:p w14:paraId="3CEFECF7" w14:textId="77777777" w:rsidR="00E77053" w:rsidRDefault="00E77053" w:rsidP="00DE576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5B6283FD" w14:textId="77777777" w:rsidR="00E77053" w:rsidRPr="002E436A" w:rsidRDefault="00E77053" w:rsidP="00DE576C">
            <w:pPr>
              <w:jc w:val="center"/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2E436A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6D6E6CF4" w14:textId="6D51360A" w:rsidR="00E77053" w:rsidRPr="002E436A" w:rsidRDefault="009D665F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2E436A">
              <w:rPr>
                <w:rStyle w:val="ae"/>
                <w:rFonts w:ascii="돋움" w:eastAsia="돋움" w:hAnsi="돋움" w:hint="eastAsia"/>
                <w:color w:val="000000"/>
              </w:rPr>
              <w:t>완료된 목록을 볼 수 있는 화면을 띄운다</w:t>
            </w:r>
            <w:r w:rsidR="00E77053" w:rsidRPr="002E436A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.</w:t>
            </w:r>
          </w:p>
        </w:tc>
      </w:tr>
      <w:tr w:rsidR="00E77053" w:rsidRPr="003D7D44" w14:paraId="2DD568E0" w14:textId="77777777" w:rsidTr="00DE576C">
        <w:tc>
          <w:tcPr>
            <w:tcW w:w="1550" w:type="dxa"/>
            <w:shd w:val="clear" w:color="auto" w:fill="CCCCCC"/>
            <w:vAlign w:val="center"/>
          </w:tcPr>
          <w:p w14:paraId="066921E7" w14:textId="77777777" w:rsidR="00E77053" w:rsidRDefault="00E77053" w:rsidP="00DE576C"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0A464661" w14:textId="77777777" w:rsidR="00E77053" w:rsidRPr="002E436A" w:rsidRDefault="00E77053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2E436A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SN001</w:t>
            </w:r>
          </w:p>
        </w:tc>
        <w:tc>
          <w:tcPr>
            <w:tcW w:w="6042" w:type="dxa"/>
          </w:tcPr>
          <w:p w14:paraId="4506B833" w14:textId="0A2B35AF" w:rsidR="00E77053" w:rsidRPr="002E436A" w:rsidRDefault="00E77053" w:rsidP="00DE576C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2E436A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B01→B02</w:t>
            </w:r>
          </w:p>
        </w:tc>
      </w:tr>
    </w:tbl>
    <w:p w14:paraId="4FB64B34" w14:textId="77777777" w:rsidR="003D7D44" w:rsidRPr="003D7D44" w:rsidRDefault="003D7D44" w:rsidP="00761A18"/>
    <w:p w14:paraId="1DB5CD7D" w14:textId="266CF674" w:rsidR="004221DF" w:rsidRPr="00761A18" w:rsidRDefault="00761A18" w:rsidP="00761A18">
      <w:pPr>
        <w:rPr>
          <w:rFonts w:ascii="돋움" w:eastAsia="돋움" w:hAnsi="돋움"/>
        </w:rPr>
      </w:pPr>
      <w:r>
        <w:rPr>
          <w:rFonts w:hint="eastAsia"/>
        </w:rPr>
        <w:t>U</w:t>
      </w:r>
      <w:r>
        <w:t>C011:</w:t>
      </w:r>
      <w:r w:rsidRPr="00761A18">
        <w:rPr>
          <w:rFonts w:ascii="돋움" w:eastAsia="돋움" w:hAnsi="돋움" w:hint="eastAsia"/>
        </w:rPr>
        <w:t xml:space="preserve"> </w:t>
      </w:r>
      <w:r>
        <w:rPr>
          <w:rFonts w:ascii="돋움" w:eastAsia="돋움" w:hAnsi="돋움" w:hint="eastAsia"/>
        </w:rPr>
        <w:t>마감일에 따라 할 일을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D575C" w:rsidRPr="00D54A11" w14:paraId="2D4AE70B" w14:textId="77777777" w:rsidTr="007E70C2">
        <w:tc>
          <w:tcPr>
            <w:tcW w:w="1550" w:type="dxa"/>
            <w:shd w:val="clear" w:color="auto" w:fill="CCCCCC"/>
            <w:vAlign w:val="center"/>
          </w:tcPr>
          <w:p w14:paraId="62990615" w14:textId="77777777"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238B2D05" w14:textId="7A055F0B" w:rsidR="0060277A" w:rsidRPr="002E436A" w:rsidRDefault="001140CE" w:rsidP="0060277A">
            <w:pPr>
              <w:rPr>
                <w:rStyle w:val="ae"/>
                <w:rFonts w:ascii="돋움" w:eastAsia="돋움" w:hAnsi="돋움"/>
                <w:color w:val="000000"/>
              </w:rPr>
            </w:pPr>
            <w:r w:rsidRPr="002E436A">
              <w:rPr>
                <w:rStyle w:val="ae"/>
                <w:rFonts w:ascii="돋움" w:eastAsia="돋움" w:hAnsi="돋움" w:hint="eastAsia"/>
                <w:color w:val="000000"/>
              </w:rPr>
              <w:t>할</w:t>
            </w:r>
            <w:r w:rsidRPr="002E436A">
              <w:rPr>
                <w:rStyle w:val="ae"/>
                <w:rFonts w:ascii="돋움" w:eastAsia="돋움" w:hAnsi="돋움"/>
                <w:color w:val="000000"/>
              </w:rPr>
              <w:t xml:space="preserve"> </w:t>
            </w:r>
            <w:r w:rsidRPr="002E436A">
              <w:rPr>
                <w:rStyle w:val="ae"/>
                <w:rFonts w:ascii="돋움" w:eastAsia="돋움" w:hAnsi="돋움" w:hint="eastAsia"/>
                <w:color w:val="000000"/>
              </w:rPr>
              <w:t xml:space="preserve">일 </w:t>
            </w:r>
            <w:r w:rsidR="0079201F">
              <w:rPr>
                <w:rStyle w:val="ae"/>
                <w:rFonts w:ascii="돋움" w:eastAsia="돋움" w:hAnsi="돋움" w:hint="eastAsia"/>
                <w:color w:val="000000"/>
              </w:rPr>
              <w:t>목록을</w:t>
            </w:r>
            <w:r w:rsidRPr="002E436A">
              <w:rPr>
                <w:rStyle w:val="ae"/>
                <w:rFonts w:ascii="돋움" w:eastAsia="돋움" w:hAnsi="돋움" w:hint="eastAsia"/>
                <w:color w:val="000000"/>
              </w:rPr>
              <w:t xml:space="preserve"> 마감일에 따라 정렬한다.</w:t>
            </w:r>
          </w:p>
        </w:tc>
      </w:tr>
      <w:tr w:rsidR="00BD575C" w:rsidRPr="00D54A11" w14:paraId="277AA974" w14:textId="77777777" w:rsidTr="007E70C2">
        <w:tc>
          <w:tcPr>
            <w:tcW w:w="1550" w:type="dxa"/>
            <w:shd w:val="clear" w:color="auto" w:fill="CCCCCC"/>
            <w:vAlign w:val="center"/>
          </w:tcPr>
          <w:p w14:paraId="2D8E5CC0" w14:textId="77777777"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4988FDBA" w14:textId="77777777" w:rsidR="00BD575C" w:rsidRPr="002E436A" w:rsidRDefault="007E70C2" w:rsidP="0060277A">
            <w:pPr>
              <w:rPr>
                <w:rStyle w:val="ae"/>
                <w:rFonts w:ascii="돋움" w:eastAsia="돋움" w:hAnsi="돋움"/>
                <w:color w:val="000000"/>
              </w:rPr>
            </w:pPr>
            <w:r w:rsidRPr="002E436A">
              <w:rPr>
                <w:rStyle w:val="ae"/>
                <w:rFonts w:ascii="돋움" w:eastAsia="돋움" w:hAnsi="돋움" w:hint="eastAsia"/>
                <w:color w:val="000000"/>
              </w:rPr>
              <w:t>사용자</w:t>
            </w:r>
          </w:p>
        </w:tc>
      </w:tr>
      <w:tr w:rsidR="00BD575C" w:rsidRPr="00D54A11" w14:paraId="6904E2B5" w14:textId="77777777" w:rsidTr="007E70C2">
        <w:tc>
          <w:tcPr>
            <w:tcW w:w="1550" w:type="dxa"/>
            <w:shd w:val="clear" w:color="auto" w:fill="CCCCCC"/>
            <w:vAlign w:val="center"/>
          </w:tcPr>
          <w:p w14:paraId="27C39BA9" w14:textId="77777777"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1637780A" w14:textId="0EA69D5C" w:rsidR="00BD575C" w:rsidRPr="002E436A" w:rsidRDefault="008A1C54" w:rsidP="0060277A">
            <w:pPr>
              <w:rPr>
                <w:rStyle w:val="ae"/>
                <w:rFonts w:ascii="돋움" w:eastAsia="돋움" w:hAnsi="돋움"/>
                <w:color w:val="000000"/>
              </w:rPr>
            </w:pPr>
            <w:r w:rsidRPr="002E436A">
              <w:rPr>
                <w:rStyle w:val="ae"/>
                <w:rFonts w:ascii="돋움" w:eastAsia="돋움" w:hAnsi="돋움" w:hint="eastAsia"/>
                <w:color w:val="000000"/>
              </w:rPr>
              <w:t xml:space="preserve">할 일 </w:t>
            </w:r>
            <w:r w:rsidR="0079201F">
              <w:rPr>
                <w:rStyle w:val="ae"/>
                <w:rFonts w:ascii="돋움" w:eastAsia="돋움" w:hAnsi="돋움" w:hint="eastAsia"/>
                <w:color w:val="000000"/>
              </w:rPr>
              <w:t>목록을</w:t>
            </w:r>
            <w:r w:rsidRPr="002E436A">
              <w:rPr>
                <w:rStyle w:val="ae"/>
                <w:rFonts w:ascii="돋움" w:eastAsia="돋움" w:hAnsi="돋움" w:hint="eastAsia"/>
                <w:color w:val="000000"/>
              </w:rPr>
              <w:t xml:space="preserve"> 생성한다.</w:t>
            </w:r>
          </w:p>
        </w:tc>
      </w:tr>
      <w:tr w:rsidR="00BD575C" w:rsidRPr="00D54A11" w14:paraId="68EDC304" w14:textId="77777777" w:rsidTr="007E70C2">
        <w:tc>
          <w:tcPr>
            <w:tcW w:w="1550" w:type="dxa"/>
            <w:shd w:val="clear" w:color="auto" w:fill="CCCCCC"/>
            <w:vAlign w:val="center"/>
          </w:tcPr>
          <w:p w14:paraId="7B7A3A1A" w14:textId="77777777"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1B13FD6B" w14:textId="089303DA" w:rsidR="00BD575C" w:rsidRPr="002E436A" w:rsidRDefault="00351646" w:rsidP="0060277A">
            <w:pPr>
              <w:rPr>
                <w:rStyle w:val="ae"/>
                <w:rFonts w:ascii="돋움" w:eastAsia="돋움" w:hAnsi="돋움"/>
                <w:color w:val="000000"/>
              </w:rPr>
            </w:pPr>
            <w:r w:rsidRPr="002E436A">
              <w:rPr>
                <w:rStyle w:val="ae"/>
                <w:rFonts w:ascii="돋움" w:eastAsia="돋움" w:hAnsi="돋움" w:hint="eastAsia"/>
                <w:color w:val="000000"/>
              </w:rPr>
              <w:t xml:space="preserve">마감일이 다가오는 순서대로 할 일 </w:t>
            </w:r>
            <w:r w:rsidR="0079201F">
              <w:rPr>
                <w:rStyle w:val="ae"/>
                <w:rFonts w:ascii="돋움" w:eastAsia="돋움" w:hAnsi="돋움" w:hint="eastAsia"/>
                <w:color w:val="000000"/>
              </w:rPr>
              <w:t>목록을</w:t>
            </w:r>
            <w:r w:rsidRPr="002E436A">
              <w:rPr>
                <w:rStyle w:val="ae"/>
                <w:rFonts w:ascii="돋움" w:eastAsia="돋움" w:hAnsi="돋움" w:hint="eastAsia"/>
                <w:color w:val="000000"/>
              </w:rPr>
              <w:t xml:space="preserve"> </w:t>
            </w:r>
            <w:r w:rsidR="00EC4005" w:rsidRPr="002E436A">
              <w:rPr>
                <w:rStyle w:val="ae"/>
                <w:rFonts w:ascii="돋움" w:eastAsia="돋움" w:hAnsi="돋움" w:hint="eastAsia"/>
                <w:color w:val="000000"/>
              </w:rPr>
              <w:t>나열한</w:t>
            </w:r>
            <w:r w:rsidRPr="002E436A">
              <w:rPr>
                <w:rStyle w:val="ae"/>
                <w:rFonts w:ascii="돋움" w:eastAsia="돋움" w:hAnsi="돋움" w:hint="eastAsia"/>
                <w:color w:val="000000"/>
              </w:rPr>
              <w:t>다.</w:t>
            </w:r>
          </w:p>
        </w:tc>
      </w:tr>
      <w:tr w:rsidR="0060277A" w:rsidRPr="00D54A11" w14:paraId="584C417B" w14:textId="77777777" w:rsidTr="007E70C2">
        <w:tc>
          <w:tcPr>
            <w:tcW w:w="1550" w:type="dxa"/>
            <w:vMerge w:val="restart"/>
            <w:shd w:val="clear" w:color="auto" w:fill="CCCCCC"/>
            <w:vAlign w:val="center"/>
          </w:tcPr>
          <w:p w14:paraId="045F65CB" w14:textId="77777777" w:rsidR="0060277A" w:rsidRPr="00D54A11" w:rsidRDefault="0060277A" w:rsidP="007E70C2">
            <w:pPr>
              <w:pStyle w:val="af"/>
            </w:pPr>
            <w:r w:rsidRPr="00D54A11">
              <w:rPr>
                <w:rFonts w:hint="eastAsia"/>
              </w:rPr>
              <w:t>기본</w:t>
            </w:r>
            <w:r w:rsidR="001723F7"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14:paraId="5AD0E174" w14:textId="77777777" w:rsidR="0060277A" w:rsidRPr="002E436A" w:rsidRDefault="007E70C2" w:rsidP="005A4497">
            <w:pPr>
              <w:pStyle w:val="af"/>
              <w:rPr>
                <w:rStyle w:val="ae"/>
                <w:rFonts w:cs="Times New Roman"/>
                <w:b w:val="0"/>
                <w:color w:val="000000"/>
                <w:szCs w:val="24"/>
              </w:rPr>
            </w:pPr>
            <w:r w:rsidRPr="002E436A">
              <w:rPr>
                <w:rStyle w:val="ae"/>
                <w:rFonts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1A660EA3" w14:textId="4C001883" w:rsidR="0060277A" w:rsidRPr="002E436A" w:rsidRDefault="00D8458F" w:rsidP="007E70C2">
            <w:pPr>
              <w:pStyle w:val="af"/>
              <w:jc w:val="both"/>
              <w:rPr>
                <w:rStyle w:val="ae"/>
                <w:rFonts w:cs="Times New Roman"/>
                <w:b w:val="0"/>
                <w:color w:val="000000"/>
                <w:szCs w:val="24"/>
              </w:rPr>
            </w:pPr>
            <w:r w:rsidRPr="002E436A">
              <w:rPr>
                <w:rStyle w:val="ae"/>
                <w:rFonts w:cs="Times New Roman" w:hint="eastAsia"/>
                <w:b w:val="0"/>
                <w:color w:val="000000"/>
                <w:szCs w:val="24"/>
              </w:rPr>
              <w:t xml:space="preserve">사용자가 </w:t>
            </w:r>
            <w:r w:rsidR="00227F7C" w:rsidRPr="002E436A">
              <w:rPr>
                <w:rStyle w:val="ae"/>
                <w:rFonts w:cs="Times New Roman" w:hint="eastAsia"/>
                <w:b w:val="0"/>
                <w:color w:val="000000"/>
                <w:szCs w:val="24"/>
              </w:rPr>
              <w:t>마감일</w:t>
            </w:r>
            <w:r w:rsidR="006B08DE">
              <w:rPr>
                <w:rStyle w:val="ae"/>
                <w:rFonts w:cs="Times New Roman" w:hint="eastAsia"/>
                <w:b w:val="0"/>
                <w:color w:val="000000"/>
                <w:szCs w:val="24"/>
              </w:rPr>
              <w:t xml:space="preserve"> </w:t>
            </w:r>
            <w:r w:rsidR="00227F7C" w:rsidRPr="002E436A">
              <w:rPr>
                <w:rStyle w:val="ae"/>
                <w:rFonts w:cs="Times New Roman" w:hint="eastAsia"/>
                <w:b w:val="0"/>
                <w:color w:val="000000"/>
                <w:szCs w:val="24"/>
              </w:rPr>
              <w:t>정렬</w:t>
            </w:r>
            <w:r w:rsidR="00C8640F">
              <w:rPr>
                <w:rStyle w:val="ae"/>
                <w:rFonts w:cs="Times New Roman" w:hint="eastAsia"/>
                <w:b w:val="0"/>
                <w:color w:val="000000"/>
                <w:szCs w:val="24"/>
              </w:rPr>
              <w:t xml:space="preserve"> 버튼을 클릭한다.</w:t>
            </w:r>
          </w:p>
        </w:tc>
      </w:tr>
      <w:tr w:rsidR="0060277A" w:rsidRPr="00D54A11" w14:paraId="61A75CCD" w14:textId="77777777" w:rsidTr="007E70C2">
        <w:tc>
          <w:tcPr>
            <w:tcW w:w="1550" w:type="dxa"/>
            <w:vMerge/>
            <w:shd w:val="clear" w:color="auto" w:fill="CCCCCC"/>
            <w:vAlign w:val="center"/>
          </w:tcPr>
          <w:p w14:paraId="0078E35B" w14:textId="77777777" w:rsidR="0060277A" w:rsidRPr="00D54A11" w:rsidRDefault="0060277A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38B6BB1A" w14:textId="78574D58" w:rsidR="0060277A" w:rsidRPr="002E436A" w:rsidRDefault="00761C3D" w:rsidP="00761C3D">
            <w:pPr>
              <w:jc w:val="center"/>
              <w:rPr>
                <w:rStyle w:val="ae"/>
                <w:rFonts w:ascii="돋움" w:eastAsia="돋움" w:hAnsi="돋움"/>
                <w:color w:val="000000"/>
              </w:rPr>
            </w:pPr>
            <w:r w:rsidRPr="002E436A">
              <w:rPr>
                <w:rStyle w:val="ae"/>
                <w:rFonts w:ascii="돋움" w:eastAsia="돋움" w:hAnsi="돋움" w:hint="eastAsia"/>
                <w:color w:val="000000"/>
              </w:rPr>
              <w:t>B</w:t>
            </w:r>
            <w:r w:rsidRPr="002E436A">
              <w:rPr>
                <w:rStyle w:val="ae"/>
                <w:rFonts w:ascii="돋움" w:eastAsia="돋움" w:hAnsi="돋움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5534B241" w14:textId="10636631" w:rsidR="0060277A" w:rsidRPr="002E436A" w:rsidRDefault="00CF16AF" w:rsidP="0060277A">
            <w:pPr>
              <w:rPr>
                <w:rStyle w:val="ae"/>
                <w:rFonts w:ascii="돋움" w:eastAsia="돋움" w:hAnsi="돋움"/>
                <w:color w:val="000000"/>
              </w:rPr>
            </w:pPr>
            <w:r>
              <w:rPr>
                <w:rStyle w:val="ae"/>
                <w:rFonts w:ascii="돋움" w:eastAsia="돋움" w:hAnsi="돋움"/>
                <w:color w:val="000000"/>
              </w:rPr>
              <w:t>‘</w:t>
            </w:r>
            <w:r>
              <w:rPr>
                <w:rStyle w:val="ae"/>
                <w:rFonts w:ascii="돋움" w:eastAsia="돋움" w:hAnsi="돋움" w:hint="eastAsia"/>
                <w:color w:val="000000"/>
              </w:rPr>
              <w:t>할 일 목록</w:t>
            </w:r>
            <w:r>
              <w:rPr>
                <w:rStyle w:val="ae"/>
                <w:rFonts w:ascii="돋움" w:eastAsia="돋움" w:hAnsi="돋움"/>
                <w:color w:val="000000"/>
              </w:rPr>
              <w:t>’</w:t>
            </w:r>
            <w:r>
              <w:rPr>
                <w:rStyle w:val="ae"/>
                <w:rFonts w:ascii="돋움" w:eastAsia="돋움" w:hAnsi="돋움" w:hint="eastAsia"/>
                <w:color w:val="000000"/>
              </w:rPr>
              <w:t xml:space="preserve">에서 마감일이 다가오는 순서대로 </w:t>
            </w:r>
            <w:r w:rsidR="0079201F">
              <w:rPr>
                <w:rStyle w:val="ae"/>
                <w:rFonts w:ascii="돋움" w:eastAsia="돋움" w:hAnsi="돋움" w:hint="eastAsia"/>
                <w:color w:val="000000"/>
              </w:rPr>
              <w:t>목록을</w:t>
            </w:r>
            <w:r w:rsidR="00431BA9" w:rsidRPr="002E436A">
              <w:rPr>
                <w:rStyle w:val="ae"/>
                <w:rFonts w:ascii="돋움" w:eastAsia="돋움" w:hAnsi="돋움" w:hint="eastAsia"/>
                <w:color w:val="000000"/>
              </w:rPr>
              <w:t xml:space="preserve"> 정렬한다.</w:t>
            </w:r>
          </w:p>
        </w:tc>
      </w:tr>
      <w:tr w:rsidR="004A2889" w:rsidRPr="00D54A11" w14:paraId="1012A682" w14:textId="77777777" w:rsidTr="008D5AB7">
        <w:trPr>
          <w:trHeight w:val="1090"/>
        </w:trPr>
        <w:tc>
          <w:tcPr>
            <w:tcW w:w="1550" w:type="dxa"/>
            <w:shd w:val="clear" w:color="auto" w:fill="CCCCCC"/>
            <w:vAlign w:val="center"/>
          </w:tcPr>
          <w:p w14:paraId="0A6FE2E4" w14:textId="77777777" w:rsidR="004A2889" w:rsidRPr="00D54A11" w:rsidRDefault="004A2889" w:rsidP="007E70C2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01600652" w14:textId="14C0F924" w:rsidR="000F3CC1" w:rsidRPr="002E436A" w:rsidRDefault="004A2889" w:rsidP="000F3CC1">
            <w:pPr>
              <w:pStyle w:val="af"/>
              <w:rPr>
                <w:rFonts w:cs="Times New Roman"/>
                <w:b w:val="0"/>
                <w:color w:val="000000"/>
                <w:szCs w:val="24"/>
              </w:rPr>
            </w:pPr>
            <w:r w:rsidRPr="002E436A">
              <w:rPr>
                <w:rStyle w:val="ae"/>
                <w:rFonts w:cs="Times New Roman" w:hint="eastAsia"/>
                <w:b w:val="0"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5BDF21D3" w14:textId="54E15121" w:rsidR="004A2889" w:rsidRPr="002E436A" w:rsidRDefault="004A2889" w:rsidP="007E70C2">
            <w:pPr>
              <w:pStyle w:val="af"/>
              <w:jc w:val="both"/>
              <w:rPr>
                <w:rStyle w:val="ae"/>
                <w:rFonts w:cs="Times New Roman"/>
                <w:b w:val="0"/>
                <w:color w:val="000000"/>
                <w:szCs w:val="24"/>
              </w:rPr>
            </w:pPr>
            <w:r w:rsidRPr="002E436A">
              <w:rPr>
                <w:rStyle w:val="ae"/>
                <w:rFonts w:cs="Times New Roman" w:hint="eastAsia"/>
                <w:b w:val="0"/>
                <w:color w:val="000000"/>
                <w:szCs w:val="24"/>
              </w:rPr>
              <w:t>등록된 마감일이 없을 경우</w:t>
            </w:r>
          </w:p>
          <w:p w14:paraId="1A2171AC" w14:textId="2A9AD326" w:rsidR="004A2889" w:rsidRPr="002E436A" w:rsidRDefault="004A2889" w:rsidP="004A2889">
            <w:pPr>
              <w:pStyle w:val="af"/>
              <w:jc w:val="both"/>
              <w:rPr>
                <w:rStyle w:val="ae"/>
                <w:rFonts w:cs="Times New Roman"/>
                <w:b w:val="0"/>
                <w:color w:val="000000"/>
                <w:szCs w:val="24"/>
              </w:rPr>
            </w:pPr>
            <w:r w:rsidRPr="002E436A">
              <w:rPr>
                <w:rStyle w:val="ae"/>
                <w:rFonts w:cs="Times New Roman" w:hint="eastAsia"/>
                <w:b w:val="0"/>
                <w:color w:val="000000"/>
                <w:szCs w:val="24"/>
              </w:rPr>
              <w:t xml:space="preserve"> -1. 마감일을 등록해 달라는 경고 메시지를 출력한다.</w:t>
            </w:r>
          </w:p>
        </w:tc>
      </w:tr>
      <w:tr w:rsidR="00902336" w:rsidRPr="00D54A11" w14:paraId="787DF563" w14:textId="77777777" w:rsidTr="007E70C2">
        <w:tc>
          <w:tcPr>
            <w:tcW w:w="1550" w:type="dxa"/>
            <w:vMerge w:val="restart"/>
            <w:shd w:val="clear" w:color="auto" w:fill="CCCCCC"/>
            <w:vAlign w:val="center"/>
          </w:tcPr>
          <w:p w14:paraId="1B02763B" w14:textId="77777777" w:rsidR="00902336" w:rsidRPr="00D54A11" w:rsidRDefault="00902336" w:rsidP="007E70C2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487E8130" w14:textId="77777777" w:rsidR="00902336" w:rsidRPr="002E436A" w:rsidRDefault="00902336" w:rsidP="0060277A">
            <w:pPr>
              <w:rPr>
                <w:rStyle w:val="ae"/>
                <w:rFonts w:ascii="돋움" w:eastAsia="돋움" w:hAnsi="돋움"/>
                <w:color w:val="000000"/>
              </w:rPr>
            </w:pPr>
            <w:r w:rsidRPr="002E436A">
              <w:rPr>
                <w:rStyle w:val="ae"/>
                <w:rFonts w:ascii="돋움" w:eastAsia="돋움" w:hAnsi="돋움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382EDA6A" w14:textId="4B234DC7" w:rsidR="00902336" w:rsidRPr="002E436A" w:rsidRDefault="00902336" w:rsidP="0060277A">
            <w:pPr>
              <w:rPr>
                <w:rStyle w:val="ae"/>
                <w:rFonts w:ascii="돋움" w:eastAsia="돋움" w:hAnsi="돋움"/>
                <w:color w:val="000000"/>
              </w:rPr>
            </w:pPr>
            <w:r w:rsidRPr="002E436A">
              <w:rPr>
                <w:rStyle w:val="ae"/>
                <w:rFonts w:ascii="돋움" w:eastAsia="돋움" w:hAnsi="돋움" w:hint="eastAsia"/>
                <w:color w:val="000000"/>
              </w:rPr>
              <w:t>B01</w:t>
            </w:r>
            <w:r w:rsidRPr="002E436A">
              <w:rPr>
                <w:rStyle w:val="ae"/>
                <w:rFonts w:ascii="돋움" w:eastAsia="돋움" w:hAnsi="돋움"/>
                <w:color w:val="000000"/>
              </w:rPr>
              <w:t xml:space="preserve"> </w:t>
            </w:r>
            <w:r w:rsidRPr="002E436A">
              <w:rPr>
                <w:rStyle w:val="ae"/>
                <w:rFonts w:ascii="돋움" w:eastAsia="돋움" w:hAnsi="돋움" w:hint="eastAsia"/>
                <w:color w:val="000000"/>
              </w:rPr>
              <w:t xml:space="preserve">→ </w:t>
            </w:r>
            <w:r w:rsidR="004A2889" w:rsidRPr="002E436A">
              <w:rPr>
                <w:rStyle w:val="ae"/>
                <w:rFonts w:ascii="돋움" w:eastAsia="돋움" w:hAnsi="돋움" w:hint="eastAsia"/>
                <w:color w:val="auto"/>
                <w:szCs w:val="20"/>
                <w:lang w:eastAsia="ja-JP"/>
              </w:rPr>
              <w:t>B02</w:t>
            </w:r>
          </w:p>
        </w:tc>
      </w:tr>
      <w:tr w:rsidR="00902336" w:rsidRPr="00D54A11" w14:paraId="4EF934F1" w14:textId="77777777" w:rsidTr="007E70C2">
        <w:tc>
          <w:tcPr>
            <w:tcW w:w="1550" w:type="dxa"/>
            <w:vMerge/>
            <w:shd w:val="clear" w:color="auto" w:fill="CCCCCC"/>
            <w:vAlign w:val="center"/>
          </w:tcPr>
          <w:p w14:paraId="279F2DA7" w14:textId="77777777" w:rsidR="00902336" w:rsidRPr="00D54A11" w:rsidRDefault="00902336" w:rsidP="007E70C2">
            <w:pPr>
              <w:pStyle w:val="af"/>
            </w:pPr>
          </w:p>
        </w:tc>
        <w:tc>
          <w:tcPr>
            <w:tcW w:w="932" w:type="dxa"/>
          </w:tcPr>
          <w:p w14:paraId="20A734B7" w14:textId="78DC888C" w:rsidR="00902336" w:rsidRPr="002E436A" w:rsidRDefault="00902336" w:rsidP="0060277A">
            <w:pPr>
              <w:rPr>
                <w:rStyle w:val="ae"/>
                <w:rFonts w:ascii="돋움" w:eastAsia="돋움" w:hAnsi="돋움"/>
                <w:color w:val="000000"/>
              </w:rPr>
            </w:pPr>
            <w:r w:rsidRPr="002E436A">
              <w:rPr>
                <w:rStyle w:val="ae"/>
                <w:rFonts w:ascii="돋움" w:eastAsia="돋움" w:hAnsi="돋움" w:hint="eastAsia"/>
                <w:color w:val="000000"/>
              </w:rPr>
              <w:t>SN00</w:t>
            </w:r>
            <w:r w:rsidRPr="002E436A">
              <w:rPr>
                <w:rStyle w:val="ae"/>
                <w:rFonts w:ascii="돋움" w:eastAsia="돋움" w:hAnsi="돋움"/>
                <w:color w:val="000000"/>
              </w:rPr>
              <w:t>2</w:t>
            </w:r>
          </w:p>
        </w:tc>
        <w:tc>
          <w:tcPr>
            <w:tcW w:w="6042" w:type="dxa"/>
          </w:tcPr>
          <w:p w14:paraId="499E0A2D" w14:textId="12F78098" w:rsidR="00902336" w:rsidRPr="002E436A" w:rsidRDefault="004A2889" w:rsidP="0060277A">
            <w:pPr>
              <w:rPr>
                <w:rStyle w:val="ae"/>
                <w:rFonts w:ascii="돋움" w:eastAsia="돋움" w:hAnsi="돋움"/>
                <w:color w:val="000000"/>
              </w:rPr>
            </w:pPr>
            <w:r w:rsidRPr="002E436A">
              <w:rPr>
                <w:rStyle w:val="ae"/>
                <w:rFonts w:ascii="돋움" w:eastAsia="돋움" w:hAnsi="돋움" w:hint="eastAsia"/>
                <w:color w:val="auto"/>
                <w:szCs w:val="20"/>
                <w:lang w:eastAsia="ja-JP"/>
              </w:rPr>
              <w:t>B0</w:t>
            </w:r>
            <w:r w:rsidRPr="002E436A">
              <w:rPr>
                <w:rStyle w:val="ae"/>
                <w:rFonts w:ascii="돋움" w:eastAsia="돋움" w:hAnsi="돋움"/>
                <w:color w:val="auto"/>
                <w:szCs w:val="20"/>
                <w:lang w:eastAsia="ja-JP"/>
              </w:rPr>
              <w:t xml:space="preserve">1 </w:t>
            </w:r>
            <w:r w:rsidRPr="002E436A">
              <w:rPr>
                <w:rStyle w:val="ae"/>
                <w:rFonts w:ascii="돋움" w:eastAsia="돋움" w:hAnsi="돋움" w:hint="eastAsia"/>
                <w:color w:val="000000"/>
              </w:rPr>
              <w:t>→ E</w:t>
            </w:r>
            <w:r w:rsidRPr="002E436A">
              <w:rPr>
                <w:rStyle w:val="ae"/>
                <w:rFonts w:ascii="돋움" w:eastAsia="돋움" w:hAnsi="돋움"/>
                <w:color w:val="000000"/>
              </w:rPr>
              <w:t>01</w:t>
            </w:r>
          </w:p>
        </w:tc>
      </w:tr>
    </w:tbl>
    <w:p w14:paraId="78EE4779" w14:textId="77777777" w:rsidR="007E70C2" w:rsidRPr="0018196C" w:rsidRDefault="007E70C2" w:rsidP="000C1642">
      <w:pPr>
        <w:sectPr w:rsidR="007E70C2" w:rsidRPr="0018196C" w:rsidSect="00ED0B5B">
          <w:headerReference w:type="default" r:id="rId11"/>
          <w:footerReference w:type="even" r:id="rId12"/>
          <w:footerReference w:type="default" r:id="rId13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58290EB6" w14:textId="77777777" w:rsidR="007E70C2" w:rsidRDefault="007E70C2" w:rsidP="00761A18"/>
    <w:p w14:paraId="6838DE65" w14:textId="3008FFFF" w:rsidR="001A3C0E" w:rsidRPr="00761A18" w:rsidRDefault="00761A18" w:rsidP="00761A18">
      <w:pPr>
        <w:rPr>
          <w:rFonts w:ascii="돋움" w:eastAsia="돋움" w:hAnsi="돋움"/>
        </w:rPr>
        <w:sectPr w:rsidR="001A3C0E" w:rsidRPr="00761A18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r>
        <w:t>UC012:</w:t>
      </w:r>
      <w:r w:rsidRPr="00761A18">
        <w:rPr>
          <w:rFonts w:ascii="돋움" w:eastAsia="돋움" w:hAnsi="돋움" w:hint="eastAsia"/>
        </w:rPr>
        <w:t xml:space="preserve"> </w:t>
      </w:r>
      <w:r>
        <w:rPr>
          <w:rFonts w:ascii="돋움" w:eastAsia="돋움" w:hAnsi="돋움" w:hint="eastAsia"/>
        </w:rPr>
        <w:t>우선순위에 따라 할 일을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1A3C0E" w:rsidRPr="007E70C2" w14:paraId="0D260EAF" w14:textId="77777777" w:rsidTr="00DE576C">
        <w:tc>
          <w:tcPr>
            <w:tcW w:w="1550" w:type="dxa"/>
            <w:shd w:val="clear" w:color="auto" w:fill="CCCCCC"/>
            <w:vAlign w:val="center"/>
          </w:tcPr>
          <w:p w14:paraId="53C5DFDD" w14:textId="77777777" w:rsidR="001A3C0E" w:rsidRPr="00D54A11" w:rsidRDefault="001A3C0E" w:rsidP="00DE576C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692A0C48" w14:textId="4DF62377" w:rsidR="001A3C0E" w:rsidRPr="002E436A" w:rsidRDefault="00407837" w:rsidP="00DE576C">
            <w:pPr>
              <w:rPr>
                <w:rStyle w:val="ae"/>
                <w:rFonts w:ascii="돋움" w:eastAsia="돋움" w:hAnsi="돋움"/>
                <w:color w:val="000000"/>
              </w:rPr>
            </w:pPr>
            <w:r w:rsidRPr="002E436A">
              <w:rPr>
                <w:rStyle w:val="ae"/>
                <w:rFonts w:ascii="돋움" w:eastAsia="돋움" w:hAnsi="돋움" w:hint="eastAsia"/>
                <w:color w:val="000000"/>
              </w:rPr>
              <w:t xml:space="preserve">할 일 </w:t>
            </w:r>
            <w:r w:rsidR="004C0A07">
              <w:rPr>
                <w:rStyle w:val="ae"/>
                <w:rFonts w:ascii="돋움" w:eastAsia="돋움" w:hAnsi="돋움" w:hint="eastAsia"/>
                <w:color w:val="000000"/>
              </w:rPr>
              <w:t>목록을</w:t>
            </w:r>
            <w:r w:rsidRPr="002E436A">
              <w:rPr>
                <w:rStyle w:val="ae"/>
                <w:rFonts w:ascii="돋움" w:eastAsia="돋움" w:hAnsi="돋움" w:hint="eastAsia"/>
                <w:color w:val="000000"/>
              </w:rPr>
              <w:t xml:space="preserve"> 우선순위에 따라 정렬한다.</w:t>
            </w:r>
          </w:p>
        </w:tc>
      </w:tr>
      <w:tr w:rsidR="001A3C0E" w:rsidRPr="007E70C2" w14:paraId="4184DB53" w14:textId="77777777" w:rsidTr="00DE576C">
        <w:tc>
          <w:tcPr>
            <w:tcW w:w="1550" w:type="dxa"/>
            <w:shd w:val="clear" w:color="auto" w:fill="CCCCCC"/>
            <w:vAlign w:val="center"/>
          </w:tcPr>
          <w:p w14:paraId="080E11F7" w14:textId="77777777" w:rsidR="001A3C0E" w:rsidRPr="00D54A11" w:rsidRDefault="001A3C0E" w:rsidP="00DE576C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1ED3E1A9" w14:textId="77777777" w:rsidR="001A3C0E" w:rsidRPr="002E436A" w:rsidRDefault="001A3C0E" w:rsidP="00DE576C">
            <w:pPr>
              <w:rPr>
                <w:rStyle w:val="ae"/>
                <w:rFonts w:ascii="돋움" w:eastAsia="돋움" w:hAnsi="돋움"/>
                <w:color w:val="000000"/>
              </w:rPr>
            </w:pPr>
            <w:r w:rsidRPr="002E436A">
              <w:rPr>
                <w:rStyle w:val="ae"/>
                <w:rFonts w:ascii="돋움" w:eastAsia="돋움" w:hAnsi="돋움" w:hint="eastAsia"/>
                <w:color w:val="000000"/>
              </w:rPr>
              <w:t>사용자</w:t>
            </w:r>
          </w:p>
        </w:tc>
      </w:tr>
      <w:tr w:rsidR="001A3C0E" w:rsidRPr="007E70C2" w14:paraId="43E6566C" w14:textId="77777777" w:rsidTr="00DE576C">
        <w:tc>
          <w:tcPr>
            <w:tcW w:w="1550" w:type="dxa"/>
            <w:shd w:val="clear" w:color="auto" w:fill="CCCCCC"/>
            <w:vAlign w:val="center"/>
          </w:tcPr>
          <w:p w14:paraId="20DECB35" w14:textId="77777777" w:rsidR="001A3C0E" w:rsidRPr="00D54A11" w:rsidRDefault="001A3C0E" w:rsidP="00DE576C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1E2671BE" w14:textId="546FAB9F" w:rsidR="001A3C0E" w:rsidRPr="002E436A" w:rsidRDefault="00407837" w:rsidP="00DE576C">
            <w:pPr>
              <w:rPr>
                <w:rStyle w:val="ae"/>
                <w:rFonts w:ascii="돋움" w:eastAsia="돋움" w:hAnsi="돋움"/>
                <w:color w:val="000000"/>
              </w:rPr>
            </w:pPr>
            <w:r w:rsidRPr="002E436A">
              <w:rPr>
                <w:rStyle w:val="ae"/>
                <w:rFonts w:ascii="돋움" w:eastAsia="돋움" w:hAnsi="돋움" w:hint="eastAsia"/>
                <w:color w:val="000000"/>
              </w:rPr>
              <w:t xml:space="preserve">할 일 </w:t>
            </w:r>
            <w:r w:rsidR="004C0A07">
              <w:rPr>
                <w:rStyle w:val="ae"/>
                <w:rFonts w:ascii="돋움" w:eastAsia="돋움" w:hAnsi="돋움" w:hint="eastAsia"/>
                <w:color w:val="000000"/>
              </w:rPr>
              <w:t>목록을</w:t>
            </w:r>
            <w:r w:rsidRPr="002E436A">
              <w:rPr>
                <w:rStyle w:val="ae"/>
                <w:rFonts w:ascii="돋움" w:eastAsia="돋움" w:hAnsi="돋움" w:hint="eastAsia"/>
                <w:color w:val="000000"/>
              </w:rPr>
              <w:t xml:space="preserve"> 생성한</w:t>
            </w:r>
            <w:r w:rsidR="001A3C0E" w:rsidRPr="002E436A">
              <w:rPr>
                <w:rStyle w:val="ae"/>
                <w:rFonts w:ascii="돋움" w:eastAsia="돋움" w:hAnsi="돋움" w:hint="eastAsia"/>
                <w:color w:val="000000"/>
              </w:rPr>
              <w:t>다.</w:t>
            </w:r>
          </w:p>
        </w:tc>
      </w:tr>
      <w:tr w:rsidR="001A3C0E" w:rsidRPr="007E70C2" w14:paraId="64294971" w14:textId="77777777" w:rsidTr="00DE576C">
        <w:tc>
          <w:tcPr>
            <w:tcW w:w="1550" w:type="dxa"/>
            <w:shd w:val="clear" w:color="auto" w:fill="CCCCCC"/>
            <w:vAlign w:val="center"/>
          </w:tcPr>
          <w:p w14:paraId="768E4340" w14:textId="77777777" w:rsidR="001A3C0E" w:rsidRPr="00D54A11" w:rsidRDefault="001A3C0E" w:rsidP="00DE576C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4AB6DC2B" w14:textId="5B47DDA6" w:rsidR="001A3C0E" w:rsidRPr="002E436A" w:rsidRDefault="001738E4" w:rsidP="00DE576C">
            <w:pPr>
              <w:rPr>
                <w:rStyle w:val="ae"/>
                <w:rFonts w:ascii="돋움" w:eastAsia="돋움" w:hAnsi="돋움"/>
                <w:color w:val="000000"/>
              </w:rPr>
            </w:pPr>
            <w:r w:rsidRPr="002E436A">
              <w:rPr>
                <w:rStyle w:val="ae"/>
                <w:rFonts w:ascii="돋움" w:eastAsia="돋움" w:hAnsi="돋움" w:hint="eastAsia"/>
                <w:color w:val="000000"/>
              </w:rPr>
              <w:t>사용자가 설정한 우선순</w:t>
            </w:r>
            <w:r w:rsidR="00EC4005" w:rsidRPr="002E436A">
              <w:rPr>
                <w:rStyle w:val="ae"/>
                <w:rFonts w:ascii="돋움" w:eastAsia="돋움" w:hAnsi="돋움" w:hint="eastAsia"/>
                <w:color w:val="000000"/>
              </w:rPr>
              <w:t>위 순서대로</w:t>
            </w:r>
            <w:r w:rsidR="009F73AC" w:rsidRPr="002E436A">
              <w:rPr>
                <w:rStyle w:val="ae"/>
                <w:rFonts w:ascii="돋움" w:eastAsia="돋움" w:hAnsi="돋움" w:hint="eastAsia"/>
                <w:color w:val="000000"/>
              </w:rPr>
              <w:t xml:space="preserve"> 할 일 </w:t>
            </w:r>
            <w:r w:rsidR="004C0A07">
              <w:rPr>
                <w:rStyle w:val="ae"/>
                <w:rFonts w:ascii="돋움" w:eastAsia="돋움" w:hAnsi="돋움" w:hint="eastAsia"/>
                <w:color w:val="000000"/>
              </w:rPr>
              <w:t>목록을</w:t>
            </w:r>
            <w:r w:rsidR="00EC4005" w:rsidRPr="002E436A">
              <w:rPr>
                <w:rStyle w:val="ae"/>
                <w:rFonts w:ascii="돋움" w:eastAsia="돋움" w:hAnsi="돋움" w:hint="eastAsia"/>
                <w:color w:val="000000"/>
              </w:rPr>
              <w:t xml:space="preserve"> 나열한다.</w:t>
            </w:r>
            <w:r w:rsidR="009F73AC" w:rsidRPr="002E436A">
              <w:rPr>
                <w:rStyle w:val="ae"/>
                <w:rFonts w:ascii="돋움" w:eastAsia="돋움" w:hAnsi="돋움" w:hint="eastAsia"/>
                <w:color w:val="000000"/>
              </w:rPr>
              <w:t xml:space="preserve"> </w:t>
            </w:r>
          </w:p>
        </w:tc>
      </w:tr>
      <w:tr w:rsidR="001A3C0E" w:rsidRPr="007E70C2" w14:paraId="6BD4F897" w14:textId="77777777" w:rsidTr="00DE576C">
        <w:tc>
          <w:tcPr>
            <w:tcW w:w="1550" w:type="dxa"/>
            <w:vMerge w:val="restart"/>
            <w:shd w:val="clear" w:color="auto" w:fill="CCCCCC"/>
            <w:vAlign w:val="center"/>
          </w:tcPr>
          <w:p w14:paraId="1EF35C81" w14:textId="77777777" w:rsidR="001A3C0E" w:rsidRPr="00D54A11" w:rsidRDefault="001A3C0E" w:rsidP="00DE576C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14:paraId="79307C47" w14:textId="77777777" w:rsidR="001A3C0E" w:rsidRPr="002E436A" w:rsidRDefault="001A3C0E" w:rsidP="00DE576C">
            <w:pPr>
              <w:pStyle w:val="af"/>
              <w:rPr>
                <w:rStyle w:val="ae"/>
                <w:rFonts w:cs="Times New Roman"/>
                <w:b w:val="0"/>
                <w:color w:val="000000"/>
                <w:szCs w:val="24"/>
              </w:rPr>
            </w:pPr>
            <w:r w:rsidRPr="002E436A">
              <w:rPr>
                <w:rStyle w:val="ae"/>
                <w:rFonts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541CB191" w14:textId="62BF8543" w:rsidR="001A3C0E" w:rsidRPr="002E436A" w:rsidRDefault="00761C3D" w:rsidP="00DE576C">
            <w:pPr>
              <w:pStyle w:val="af"/>
              <w:jc w:val="both"/>
              <w:rPr>
                <w:rStyle w:val="ae"/>
                <w:rFonts w:cs="Times New Roman"/>
                <w:b w:val="0"/>
                <w:color w:val="000000"/>
                <w:szCs w:val="24"/>
              </w:rPr>
            </w:pPr>
            <w:r w:rsidRPr="002E436A">
              <w:rPr>
                <w:rStyle w:val="ae"/>
                <w:rFonts w:cs="Times New Roman" w:hint="eastAsia"/>
                <w:b w:val="0"/>
                <w:color w:val="000000"/>
                <w:szCs w:val="24"/>
              </w:rPr>
              <w:t xml:space="preserve">사용자가 </w:t>
            </w:r>
            <w:r w:rsidR="006B08DE">
              <w:rPr>
                <w:rStyle w:val="ae"/>
                <w:rFonts w:cs="Times New Roman" w:hint="eastAsia"/>
                <w:b w:val="0"/>
                <w:color w:val="000000"/>
                <w:szCs w:val="24"/>
              </w:rPr>
              <w:t>우선순위 정렬 버튼을 클릭한다.</w:t>
            </w:r>
          </w:p>
        </w:tc>
      </w:tr>
      <w:tr w:rsidR="001A3C0E" w:rsidRPr="007E70C2" w14:paraId="786C78E4" w14:textId="77777777" w:rsidTr="00DE576C">
        <w:tc>
          <w:tcPr>
            <w:tcW w:w="1550" w:type="dxa"/>
            <w:vMerge/>
            <w:shd w:val="clear" w:color="auto" w:fill="CCCCCC"/>
            <w:vAlign w:val="center"/>
          </w:tcPr>
          <w:p w14:paraId="6451AECA" w14:textId="77777777" w:rsidR="001A3C0E" w:rsidRPr="00D54A11" w:rsidRDefault="001A3C0E" w:rsidP="00DE576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2CAB77FD" w14:textId="2C7984A1" w:rsidR="001A3C0E" w:rsidRPr="002E436A" w:rsidRDefault="00431BA9" w:rsidP="00761C3D">
            <w:pPr>
              <w:jc w:val="center"/>
              <w:rPr>
                <w:rStyle w:val="ae"/>
                <w:rFonts w:ascii="돋움" w:eastAsia="돋움" w:hAnsi="돋움"/>
                <w:color w:val="000000"/>
              </w:rPr>
            </w:pPr>
            <w:r w:rsidRPr="002E436A">
              <w:rPr>
                <w:rStyle w:val="ae"/>
                <w:rFonts w:ascii="돋움" w:eastAsia="돋움" w:hAnsi="돋움" w:hint="eastAsia"/>
                <w:color w:val="000000"/>
              </w:rPr>
              <w:t>B</w:t>
            </w:r>
            <w:r w:rsidRPr="002E436A">
              <w:rPr>
                <w:rStyle w:val="ae"/>
                <w:rFonts w:ascii="돋움" w:eastAsia="돋움" w:hAnsi="돋움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4927015F" w14:textId="0A53972B" w:rsidR="001A3C0E" w:rsidRPr="002E436A" w:rsidRDefault="00CF16AF" w:rsidP="00DE576C">
            <w:pPr>
              <w:rPr>
                <w:rStyle w:val="ae"/>
                <w:rFonts w:ascii="돋움" w:eastAsia="돋움" w:hAnsi="돋움" w:hint="eastAsia"/>
                <w:color w:val="000000"/>
              </w:rPr>
            </w:pPr>
            <w:r>
              <w:rPr>
                <w:rStyle w:val="ae"/>
                <w:rFonts w:ascii="돋움" w:eastAsia="돋움" w:hAnsi="돋움"/>
                <w:color w:val="000000"/>
              </w:rPr>
              <w:t>‘</w:t>
            </w:r>
            <w:r>
              <w:rPr>
                <w:rStyle w:val="ae"/>
                <w:rFonts w:ascii="돋움" w:eastAsia="돋움" w:hAnsi="돋움" w:hint="eastAsia"/>
                <w:color w:val="000000"/>
              </w:rPr>
              <w:t>할 일 목록</w:t>
            </w:r>
            <w:r>
              <w:rPr>
                <w:rStyle w:val="ae"/>
                <w:rFonts w:ascii="돋움" w:eastAsia="돋움" w:hAnsi="돋움"/>
                <w:color w:val="000000"/>
              </w:rPr>
              <w:t>’</w:t>
            </w:r>
            <w:r>
              <w:rPr>
                <w:rStyle w:val="ae"/>
                <w:rFonts w:ascii="돋움" w:eastAsia="돋움" w:hAnsi="돋움" w:hint="eastAsia"/>
                <w:color w:val="000000"/>
              </w:rPr>
              <w:t xml:space="preserve">에서 </w:t>
            </w:r>
            <w:r>
              <w:rPr>
                <w:rStyle w:val="ae"/>
                <w:rFonts w:ascii="돋움" w:eastAsia="돋움" w:hAnsi="돋움" w:hint="eastAsia"/>
                <w:color w:val="000000"/>
              </w:rPr>
              <w:t xml:space="preserve">우선순위에 따라 </w:t>
            </w:r>
            <w:r>
              <w:rPr>
                <w:rStyle w:val="ae"/>
                <w:rFonts w:ascii="돋움" w:eastAsia="돋움" w:hAnsi="돋움" w:hint="eastAsia"/>
                <w:color w:val="000000"/>
              </w:rPr>
              <w:t>목록을</w:t>
            </w:r>
            <w:r w:rsidRPr="002E436A">
              <w:rPr>
                <w:rStyle w:val="ae"/>
                <w:rFonts w:ascii="돋움" w:eastAsia="돋움" w:hAnsi="돋움" w:hint="eastAsia"/>
                <w:color w:val="000000"/>
              </w:rPr>
              <w:t xml:space="preserve"> 정렬한다.</w:t>
            </w:r>
          </w:p>
        </w:tc>
      </w:tr>
      <w:tr w:rsidR="000F3CC1" w:rsidRPr="007E70C2" w14:paraId="10D7C313" w14:textId="77777777" w:rsidTr="00072D29">
        <w:trPr>
          <w:trHeight w:val="1090"/>
        </w:trPr>
        <w:tc>
          <w:tcPr>
            <w:tcW w:w="1550" w:type="dxa"/>
            <w:shd w:val="clear" w:color="auto" w:fill="CCCCCC"/>
            <w:vAlign w:val="center"/>
          </w:tcPr>
          <w:p w14:paraId="3A8BF2F5" w14:textId="77777777" w:rsidR="000F3CC1" w:rsidRPr="00D54A11" w:rsidRDefault="000F3CC1" w:rsidP="00DE576C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25F48722" w14:textId="77777777" w:rsidR="000F3CC1" w:rsidRPr="002E436A" w:rsidRDefault="000F3CC1" w:rsidP="00DE576C">
            <w:pPr>
              <w:pStyle w:val="af"/>
              <w:rPr>
                <w:rStyle w:val="ae"/>
                <w:rFonts w:cs="Times New Roman"/>
                <w:b w:val="0"/>
                <w:color w:val="000000"/>
                <w:szCs w:val="24"/>
              </w:rPr>
            </w:pPr>
            <w:r w:rsidRPr="002E436A">
              <w:rPr>
                <w:rStyle w:val="ae"/>
                <w:rFonts w:cs="Times New Roman" w:hint="eastAsia"/>
                <w:b w:val="0"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30F0ECEF" w14:textId="1692E55A" w:rsidR="000F3CC1" w:rsidRPr="002E436A" w:rsidRDefault="000F3CC1" w:rsidP="00DE576C">
            <w:pPr>
              <w:pStyle w:val="af"/>
              <w:jc w:val="both"/>
              <w:rPr>
                <w:rStyle w:val="ae"/>
                <w:rFonts w:cs="Times New Roman"/>
                <w:b w:val="0"/>
                <w:color w:val="000000"/>
                <w:szCs w:val="24"/>
              </w:rPr>
            </w:pPr>
            <w:r w:rsidRPr="002E436A">
              <w:rPr>
                <w:rStyle w:val="ae"/>
                <w:rFonts w:cs="Times New Roman" w:hint="eastAsia"/>
                <w:b w:val="0"/>
                <w:color w:val="000000"/>
                <w:szCs w:val="24"/>
              </w:rPr>
              <w:t>등록된 우선순위가 없을 경우</w:t>
            </w:r>
          </w:p>
          <w:p w14:paraId="25BE4E8A" w14:textId="69618850" w:rsidR="000F3CC1" w:rsidRPr="002E436A" w:rsidRDefault="000F3CC1" w:rsidP="000F3CC1">
            <w:pPr>
              <w:pStyle w:val="af"/>
              <w:jc w:val="both"/>
              <w:rPr>
                <w:rStyle w:val="ae"/>
                <w:rFonts w:cs="Times New Roman"/>
                <w:b w:val="0"/>
                <w:color w:val="000000"/>
                <w:szCs w:val="24"/>
              </w:rPr>
            </w:pPr>
            <w:r w:rsidRPr="002E436A">
              <w:rPr>
                <w:rStyle w:val="ae"/>
                <w:rFonts w:cs="Times New Roman" w:hint="eastAsia"/>
                <w:b w:val="0"/>
                <w:color w:val="000000"/>
                <w:szCs w:val="24"/>
              </w:rPr>
              <w:t xml:space="preserve"> -</w:t>
            </w:r>
            <w:r w:rsidRPr="002E436A">
              <w:rPr>
                <w:rStyle w:val="ae"/>
                <w:rFonts w:cs="Times New Roman"/>
                <w:b w:val="0"/>
                <w:color w:val="000000"/>
                <w:szCs w:val="24"/>
              </w:rPr>
              <w:t xml:space="preserve">1. </w:t>
            </w:r>
            <w:r w:rsidRPr="002E436A">
              <w:rPr>
                <w:rStyle w:val="ae"/>
                <w:rFonts w:cs="Times New Roman" w:hint="eastAsia"/>
                <w:b w:val="0"/>
                <w:color w:val="000000"/>
                <w:szCs w:val="24"/>
              </w:rPr>
              <w:t>우선순위를 입력해 달라는 경고 메시지를 출력한다.</w:t>
            </w:r>
          </w:p>
        </w:tc>
      </w:tr>
      <w:tr w:rsidR="00B812B8" w:rsidRPr="007E70C2" w14:paraId="54D450E3" w14:textId="77777777" w:rsidTr="00DE576C">
        <w:tc>
          <w:tcPr>
            <w:tcW w:w="1550" w:type="dxa"/>
            <w:vMerge w:val="restart"/>
            <w:shd w:val="clear" w:color="auto" w:fill="CCCCCC"/>
            <w:vAlign w:val="center"/>
          </w:tcPr>
          <w:p w14:paraId="0D0D7D1E" w14:textId="77777777" w:rsidR="00B812B8" w:rsidRPr="00D54A11" w:rsidRDefault="00B812B8" w:rsidP="00B812B8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59858E1D" w14:textId="77777777" w:rsidR="00B812B8" w:rsidRPr="002E436A" w:rsidRDefault="00B812B8" w:rsidP="00B812B8">
            <w:pPr>
              <w:rPr>
                <w:rStyle w:val="ae"/>
                <w:rFonts w:ascii="돋움" w:eastAsia="돋움" w:hAnsi="돋움"/>
                <w:color w:val="000000"/>
              </w:rPr>
            </w:pPr>
            <w:r w:rsidRPr="002E436A">
              <w:rPr>
                <w:rStyle w:val="ae"/>
                <w:rFonts w:ascii="돋움" w:eastAsia="돋움" w:hAnsi="돋움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73A9D16E" w14:textId="319C7051" w:rsidR="00B812B8" w:rsidRPr="002E436A" w:rsidRDefault="00B812B8" w:rsidP="00B812B8">
            <w:pPr>
              <w:rPr>
                <w:rStyle w:val="ae"/>
                <w:rFonts w:ascii="돋움" w:eastAsia="돋움" w:hAnsi="돋움"/>
              </w:rPr>
            </w:pPr>
            <w:r w:rsidRPr="002E436A">
              <w:rPr>
                <w:rStyle w:val="ae"/>
                <w:rFonts w:ascii="돋움" w:eastAsia="돋움" w:hAnsi="돋움" w:hint="eastAsia"/>
                <w:color w:val="000000"/>
              </w:rPr>
              <w:t>B01</w:t>
            </w:r>
            <w:r w:rsidRPr="002E436A">
              <w:rPr>
                <w:rStyle w:val="ae"/>
                <w:rFonts w:ascii="돋움" w:eastAsia="돋움" w:hAnsi="돋움"/>
                <w:color w:val="000000"/>
              </w:rPr>
              <w:t xml:space="preserve"> </w:t>
            </w:r>
            <w:r w:rsidRPr="002E436A">
              <w:rPr>
                <w:rStyle w:val="ae"/>
                <w:rFonts w:ascii="돋움" w:eastAsia="돋움" w:hAnsi="돋움" w:hint="eastAsia"/>
                <w:color w:val="000000"/>
              </w:rPr>
              <w:t xml:space="preserve">→ </w:t>
            </w:r>
            <w:r w:rsidRPr="002E436A">
              <w:rPr>
                <w:rStyle w:val="ae"/>
                <w:rFonts w:ascii="돋움" w:eastAsia="돋움" w:hAnsi="돋움" w:hint="eastAsia"/>
                <w:color w:val="auto"/>
                <w:szCs w:val="20"/>
                <w:lang w:eastAsia="ja-JP"/>
              </w:rPr>
              <w:t>B02</w:t>
            </w:r>
          </w:p>
        </w:tc>
      </w:tr>
      <w:tr w:rsidR="00B812B8" w:rsidRPr="007E70C2" w14:paraId="61A42976" w14:textId="77777777" w:rsidTr="00DE576C">
        <w:tc>
          <w:tcPr>
            <w:tcW w:w="1550" w:type="dxa"/>
            <w:vMerge/>
            <w:shd w:val="clear" w:color="auto" w:fill="CCCCCC"/>
            <w:vAlign w:val="center"/>
          </w:tcPr>
          <w:p w14:paraId="744C2F6A" w14:textId="77777777" w:rsidR="00B812B8" w:rsidRPr="00D54A11" w:rsidRDefault="00B812B8" w:rsidP="00B812B8">
            <w:pPr>
              <w:pStyle w:val="af"/>
            </w:pPr>
          </w:p>
        </w:tc>
        <w:tc>
          <w:tcPr>
            <w:tcW w:w="932" w:type="dxa"/>
          </w:tcPr>
          <w:p w14:paraId="29C3DF4F" w14:textId="092B3B2B" w:rsidR="00B812B8" w:rsidRPr="002E436A" w:rsidRDefault="00B812B8" w:rsidP="00B812B8">
            <w:pPr>
              <w:rPr>
                <w:rStyle w:val="ae"/>
                <w:rFonts w:ascii="돋움" w:eastAsia="돋움" w:hAnsi="돋움"/>
                <w:color w:val="000000"/>
              </w:rPr>
            </w:pPr>
            <w:r w:rsidRPr="002E436A">
              <w:rPr>
                <w:rStyle w:val="ae"/>
                <w:rFonts w:ascii="돋움" w:eastAsia="돋움" w:hAnsi="돋움" w:hint="eastAsia"/>
                <w:color w:val="000000"/>
              </w:rPr>
              <w:t>S</w:t>
            </w:r>
            <w:r w:rsidRPr="002E436A">
              <w:rPr>
                <w:rStyle w:val="ae"/>
                <w:rFonts w:ascii="돋움" w:eastAsia="돋움" w:hAnsi="돋움"/>
                <w:color w:val="000000"/>
              </w:rPr>
              <w:t>N002</w:t>
            </w:r>
          </w:p>
        </w:tc>
        <w:tc>
          <w:tcPr>
            <w:tcW w:w="6042" w:type="dxa"/>
          </w:tcPr>
          <w:p w14:paraId="5A5A9F75" w14:textId="5EA0DAF8" w:rsidR="00B812B8" w:rsidRPr="002E436A" w:rsidRDefault="00B812B8" w:rsidP="00B812B8">
            <w:pPr>
              <w:rPr>
                <w:rStyle w:val="ae"/>
                <w:rFonts w:ascii="돋움" w:eastAsia="돋움" w:hAnsi="돋움"/>
                <w:color w:val="000000"/>
              </w:rPr>
            </w:pPr>
            <w:r w:rsidRPr="002E436A">
              <w:rPr>
                <w:rStyle w:val="ae"/>
                <w:rFonts w:ascii="돋움" w:eastAsia="돋움" w:hAnsi="돋움" w:hint="eastAsia"/>
                <w:color w:val="000000"/>
              </w:rPr>
              <w:t>B01</w:t>
            </w:r>
            <w:r w:rsidRPr="002E436A">
              <w:rPr>
                <w:rStyle w:val="ae"/>
                <w:rFonts w:ascii="돋움" w:eastAsia="돋움" w:hAnsi="돋움"/>
                <w:color w:val="000000"/>
              </w:rPr>
              <w:t xml:space="preserve"> </w:t>
            </w:r>
            <w:r w:rsidRPr="002E436A">
              <w:rPr>
                <w:rStyle w:val="ae"/>
                <w:rFonts w:ascii="돋움" w:eastAsia="돋움" w:hAnsi="돋움" w:hint="eastAsia"/>
                <w:color w:val="000000"/>
              </w:rPr>
              <w:t xml:space="preserve">→ </w:t>
            </w:r>
            <w:r w:rsidRPr="002E436A">
              <w:rPr>
                <w:rStyle w:val="ae"/>
                <w:rFonts w:ascii="돋움" w:eastAsia="돋움" w:hAnsi="돋움"/>
                <w:color w:val="000000"/>
              </w:rPr>
              <w:t>E</w:t>
            </w:r>
            <w:r w:rsidRPr="002E436A">
              <w:rPr>
                <w:rStyle w:val="ae"/>
                <w:rFonts w:ascii="돋움" w:eastAsia="돋움" w:hAnsi="돋움" w:hint="eastAsia"/>
                <w:color w:val="auto"/>
                <w:szCs w:val="20"/>
                <w:lang w:eastAsia="ja-JP"/>
              </w:rPr>
              <w:t>0</w:t>
            </w:r>
            <w:r w:rsidRPr="002E436A">
              <w:rPr>
                <w:rStyle w:val="ae"/>
                <w:rFonts w:ascii="돋움" w:eastAsia="돋움" w:hAnsi="돋움"/>
                <w:color w:val="auto"/>
                <w:szCs w:val="20"/>
                <w:lang w:eastAsia="ja-JP"/>
              </w:rPr>
              <w:t>1</w:t>
            </w:r>
          </w:p>
        </w:tc>
      </w:tr>
    </w:tbl>
    <w:p w14:paraId="4E8F1D06" w14:textId="77777777" w:rsidR="003D7D44" w:rsidRDefault="003D7D44" w:rsidP="004221DF"/>
    <w:p w14:paraId="63593D1A" w14:textId="54F7242C" w:rsidR="003D7D44" w:rsidRDefault="003D7D44" w:rsidP="003D7D44">
      <w:r>
        <w:rPr>
          <w:rFonts w:hint="eastAsia"/>
        </w:rPr>
        <w:t>U</w:t>
      </w:r>
      <w:r>
        <w:t xml:space="preserve">C013: </w:t>
      </w:r>
      <w:r w:rsidR="00032DA0">
        <w:rPr>
          <w:rFonts w:ascii="돋움" w:eastAsia="돋움" w:hAnsi="돋움" w:hint="eastAsia"/>
        </w:rPr>
        <w:t xml:space="preserve">할 일에 대해 알림을 </w:t>
      </w:r>
      <w:r w:rsidR="00DF3B23">
        <w:rPr>
          <w:rFonts w:ascii="돋움" w:eastAsia="돋움" w:hAnsi="돋움" w:hint="eastAsia"/>
        </w:rPr>
        <w:t>설정한</w:t>
      </w:r>
      <w:r w:rsidR="00032DA0">
        <w:rPr>
          <w:rFonts w:ascii="돋움" w:eastAsia="돋움" w:hAnsi="돋움" w:hint="eastAsia"/>
        </w:rPr>
        <w:t>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032DA0" w:rsidRPr="002E436A" w14:paraId="684CD787" w14:textId="77777777" w:rsidTr="005339A2">
        <w:tc>
          <w:tcPr>
            <w:tcW w:w="1550" w:type="dxa"/>
            <w:shd w:val="clear" w:color="auto" w:fill="CCCCCC"/>
            <w:vAlign w:val="center"/>
          </w:tcPr>
          <w:p w14:paraId="2D22245C" w14:textId="77777777" w:rsidR="00032DA0" w:rsidRPr="00D54A11" w:rsidRDefault="00032DA0" w:rsidP="005339A2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11D9B6F7" w14:textId="1D9C4E6A" w:rsidR="00032DA0" w:rsidRPr="002E436A" w:rsidRDefault="00DF3B23" w:rsidP="005339A2">
            <w:pPr>
              <w:rPr>
                <w:rStyle w:val="ae"/>
                <w:rFonts w:ascii="돋움" w:eastAsia="돋움" w:hAnsi="돋움"/>
                <w:color w:val="000000"/>
              </w:rPr>
            </w:pPr>
            <w:r>
              <w:rPr>
                <w:rStyle w:val="ae"/>
                <w:rFonts w:ascii="돋움" w:eastAsia="돋움" w:hAnsi="돋움" w:hint="eastAsia"/>
                <w:color w:val="000000"/>
              </w:rPr>
              <w:t>할 일에 대해 알림을 미리 설정한다.</w:t>
            </w:r>
          </w:p>
        </w:tc>
      </w:tr>
      <w:tr w:rsidR="00032DA0" w:rsidRPr="002E436A" w14:paraId="032B83ED" w14:textId="77777777" w:rsidTr="005339A2">
        <w:tc>
          <w:tcPr>
            <w:tcW w:w="1550" w:type="dxa"/>
            <w:shd w:val="clear" w:color="auto" w:fill="CCCCCC"/>
            <w:vAlign w:val="center"/>
          </w:tcPr>
          <w:p w14:paraId="66F53FEA" w14:textId="77777777" w:rsidR="00032DA0" w:rsidRPr="00D54A11" w:rsidRDefault="00032DA0" w:rsidP="005339A2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69A1E718" w14:textId="77777777" w:rsidR="00032DA0" w:rsidRPr="002E436A" w:rsidRDefault="00032DA0" w:rsidP="005339A2">
            <w:pPr>
              <w:rPr>
                <w:rStyle w:val="ae"/>
                <w:rFonts w:ascii="돋움" w:eastAsia="돋움" w:hAnsi="돋움"/>
                <w:color w:val="000000"/>
              </w:rPr>
            </w:pPr>
            <w:r w:rsidRPr="002E436A">
              <w:rPr>
                <w:rStyle w:val="ae"/>
                <w:rFonts w:ascii="돋움" w:eastAsia="돋움" w:hAnsi="돋움" w:hint="eastAsia"/>
                <w:color w:val="000000"/>
              </w:rPr>
              <w:t>사용자</w:t>
            </w:r>
          </w:p>
        </w:tc>
      </w:tr>
      <w:tr w:rsidR="00032DA0" w:rsidRPr="002E436A" w14:paraId="309B4637" w14:textId="77777777" w:rsidTr="005339A2">
        <w:tc>
          <w:tcPr>
            <w:tcW w:w="1550" w:type="dxa"/>
            <w:shd w:val="clear" w:color="auto" w:fill="CCCCCC"/>
            <w:vAlign w:val="center"/>
          </w:tcPr>
          <w:p w14:paraId="3770C668" w14:textId="77777777" w:rsidR="00032DA0" w:rsidRPr="00D54A11" w:rsidRDefault="00032DA0" w:rsidP="005339A2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7C785D2B" w14:textId="587C346B" w:rsidR="00032DA0" w:rsidRPr="002E436A" w:rsidRDefault="004C0A07" w:rsidP="005339A2">
            <w:pPr>
              <w:rPr>
                <w:rStyle w:val="ae"/>
                <w:rFonts w:ascii="돋움" w:eastAsia="돋움" w:hAnsi="돋움"/>
                <w:color w:val="000000"/>
              </w:rPr>
            </w:pPr>
            <w:r>
              <w:rPr>
                <w:rStyle w:val="ae"/>
                <w:rFonts w:ascii="돋움" w:eastAsia="돋움" w:hAnsi="돋움" w:hint="eastAsia"/>
                <w:color w:val="000000"/>
              </w:rPr>
              <w:t>사용자가 할 일</w:t>
            </w:r>
            <w:r w:rsidR="004E0C5E">
              <w:rPr>
                <w:rStyle w:val="ae"/>
                <w:rFonts w:ascii="돋움" w:eastAsia="돋움" w:hAnsi="돋움" w:hint="eastAsia"/>
                <w:color w:val="000000"/>
              </w:rPr>
              <w:t>을 생성한다.</w:t>
            </w:r>
          </w:p>
        </w:tc>
      </w:tr>
      <w:tr w:rsidR="00032DA0" w:rsidRPr="002E436A" w14:paraId="52A9426E" w14:textId="77777777" w:rsidTr="005339A2">
        <w:tc>
          <w:tcPr>
            <w:tcW w:w="1550" w:type="dxa"/>
            <w:shd w:val="clear" w:color="auto" w:fill="CCCCCC"/>
            <w:vAlign w:val="center"/>
          </w:tcPr>
          <w:p w14:paraId="4FE16EBE" w14:textId="77777777" w:rsidR="00032DA0" w:rsidRPr="00D54A11" w:rsidRDefault="00032DA0" w:rsidP="005339A2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166242CC" w14:textId="52BE489F" w:rsidR="00032DA0" w:rsidRPr="002E436A" w:rsidRDefault="00514B98" w:rsidP="005339A2">
            <w:pPr>
              <w:rPr>
                <w:rStyle w:val="ae"/>
                <w:rFonts w:ascii="돋움" w:eastAsia="돋움" w:hAnsi="돋움"/>
                <w:color w:val="000000"/>
              </w:rPr>
            </w:pPr>
            <w:r>
              <w:rPr>
                <w:rStyle w:val="ae"/>
                <w:rFonts w:ascii="돋움" w:eastAsia="돋움" w:hAnsi="돋움" w:hint="eastAsia"/>
                <w:color w:val="000000"/>
              </w:rPr>
              <w:t>전체 할 일 목록을 보여준다.</w:t>
            </w:r>
          </w:p>
        </w:tc>
      </w:tr>
      <w:tr w:rsidR="00032DA0" w:rsidRPr="002E436A" w14:paraId="7EB68A54" w14:textId="77777777" w:rsidTr="005339A2">
        <w:tc>
          <w:tcPr>
            <w:tcW w:w="1550" w:type="dxa"/>
            <w:vMerge w:val="restart"/>
            <w:shd w:val="clear" w:color="auto" w:fill="CCCCCC"/>
            <w:vAlign w:val="center"/>
          </w:tcPr>
          <w:p w14:paraId="42666A40" w14:textId="77777777" w:rsidR="00032DA0" w:rsidRPr="00D54A11" w:rsidRDefault="00032DA0" w:rsidP="005339A2">
            <w:pPr>
              <w:pStyle w:val="af"/>
            </w:pPr>
            <w:r w:rsidRPr="00D54A11">
              <w:rPr>
                <w:rFonts w:hint="eastAsia"/>
              </w:rPr>
              <w:lastRenderedPageBreak/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14:paraId="6E06EF7D" w14:textId="4BEE8897" w:rsidR="00032DA0" w:rsidRPr="002E436A" w:rsidRDefault="00514B98" w:rsidP="005339A2">
            <w:pPr>
              <w:pStyle w:val="af"/>
              <w:rPr>
                <w:rStyle w:val="ae"/>
                <w:rFonts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1B1E913D" w14:textId="5526DA0F" w:rsidR="00032DA0" w:rsidRPr="002E436A" w:rsidRDefault="00A67B29" w:rsidP="005339A2">
            <w:pPr>
              <w:pStyle w:val="af"/>
              <w:jc w:val="both"/>
              <w:rPr>
                <w:rStyle w:val="ae"/>
                <w:rFonts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cs="Times New Roman" w:hint="eastAsia"/>
                <w:b w:val="0"/>
                <w:color w:val="000000"/>
                <w:szCs w:val="24"/>
              </w:rPr>
              <w:t>사용자가 알림을 설정하고 싶은 할 일을 클릭한다.</w:t>
            </w:r>
          </w:p>
        </w:tc>
      </w:tr>
      <w:tr w:rsidR="00032DA0" w:rsidRPr="002E436A" w14:paraId="04E0F0C0" w14:textId="77777777" w:rsidTr="005339A2">
        <w:tc>
          <w:tcPr>
            <w:tcW w:w="1550" w:type="dxa"/>
            <w:vMerge/>
            <w:shd w:val="clear" w:color="auto" w:fill="CCCCCC"/>
            <w:vAlign w:val="center"/>
          </w:tcPr>
          <w:p w14:paraId="3BE5A90F" w14:textId="77777777" w:rsidR="00032DA0" w:rsidRPr="00D54A11" w:rsidRDefault="00032DA0" w:rsidP="005339A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749377B1" w14:textId="5C5E3497" w:rsidR="00032DA0" w:rsidRPr="002E436A" w:rsidRDefault="00514B98" w:rsidP="005339A2">
            <w:pPr>
              <w:jc w:val="center"/>
              <w:rPr>
                <w:rStyle w:val="ae"/>
                <w:rFonts w:ascii="돋움" w:eastAsia="돋움" w:hAnsi="돋움"/>
                <w:color w:val="000000"/>
              </w:rPr>
            </w:pPr>
            <w:r>
              <w:rPr>
                <w:rStyle w:val="ae"/>
                <w:rFonts w:ascii="돋움" w:eastAsia="돋움" w:hAnsi="돋움" w:hint="eastAsia"/>
                <w:color w:val="000000"/>
              </w:rPr>
              <w:t>B</w:t>
            </w:r>
            <w:r>
              <w:rPr>
                <w:rStyle w:val="ae"/>
                <w:rFonts w:ascii="돋움" w:eastAsia="돋움" w:hAnsi="돋움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5863B9EF" w14:textId="0A408AA3" w:rsidR="00032DA0" w:rsidRPr="002E436A" w:rsidRDefault="00A67B29" w:rsidP="005339A2">
            <w:pPr>
              <w:rPr>
                <w:rStyle w:val="ae"/>
                <w:rFonts w:ascii="돋움" w:eastAsia="돋움" w:hAnsi="돋움"/>
                <w:color w:val="000000"/>
              </w:rPr>
            </w:pPr>
            <w:r>
              <w:rPr>
                <w:rStyle w:val="ae"/>
                <w:rFonts w:ascii="돋움" w:eastAsia="돋움" w:hAnsi="돋움" w:hint="eastAsia"/>
                <w:color w:val="000000"/>
              </w:rPr>
              <w:t>사용자가 할 일</w:t>
            </w:r>
            <w:r w:rsidR="0051335F">
              <w:rPr>
                <w:rStyle w:val="ae"/>
                <w:rFonts w:ascii="돋움" w:eastAsia="돋움" w:hAnsi="돋움" w:hint="eastAsia"/>
                <w:color w:val="000000"/>
              </w:rPr>
              <w:t>에 대한 알림을 설정한다.</w:t>
            </w:r>
          </w:p>
        </w:tc>
      </w:tr>
      <w:tr w:rsidR="00032DA0" w:rsidRPr="002E436A" w14:paraId="7752E000" w14:textId="77777777" w:rsidTr="005339A2">
        <w:tc>
          <w:tcPr>
            <w:tcW w:w="1550" w:type="dxa"/>
            <w:shd w:val="clear" w:color="auto" w:fill="CCCCCC"/>
            <w:vAlign w:val="center"/>
          </w:tcPr>
          <w:p w14:paraId="0EEF92BA" w14:textId="77777777" w:rsidR="00032DA0" w:rsidRPr="00D54A11" w:rsidRDefault="00032DA0" w:rsidP="005339A2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17DCA36B" w14:textId="4EC6459D" w:rsidR="00032DA0" w:rsidRPr="002E436A" w:rsidRDefault="00E9397C" w:rsidP="00E9397C">
            <w:pPr>
              <w:jc w:val="center"/>
              <w:rPr>
                <w:rStyle w:val="ae"/>
                <w:rFonts w:ascii="돋움" w:eastAsia="돋움" w:hAnsi="돋움"/>
                <w:color w:val="000000"/>
              </w:rPr>
            </w:pPr>
            <w:r>
              <w:rPr>
                <w:rStyle w:val="ae"/>
                <w:rFonts w:ascii="돋움" w:eastAsia="돋움" w:hAnsi="돋움" w:hint="eastAsia"/>
                <w:color w:val="000000"/>
              </w:rPr>
              <w:t>S</w:t>
            </w:r>
            <w:r>
              <w:rPr>
                <w:rStyle w:val="ae"/>
                <w:rFonts w:ascii="돋움" w:eastAsia="돋움" w:hAnsi="돋움"/>
                <w:color w:val="000000"/>
              </w:rPr>
              <w:t>N001</w:t>
            </w:r>
          </w:p>
        </w:tc>
        <w:tc>
          <w:tcPr>
            <w:tcW w:w="6042" w:type="dxa"/>
          </w:tcPr>
          <w:p w14:paraId="0675FC0B" w14:textId="66014818" w:rsidR="00032DA0" w:rsidRPr="00A34DD7" w:rsidRDefault="00A34DD7" w:rsidP="0051335F">
            <w:pPr>
              <w:rPr>
                <w:rStyle w:val="ae"/>
                <w:rFonts w:ascii="돋움" w:eastAsia="돋움" w:hAnsi="돋움"/>
              </w:rPr>
            </w:pPr>
            <w:r w:rsidRPr="00A34DD7">
              <w:rPr>
                <w:rStyle w:val="ae"/>
                <w:rFonts w:ascii="돋움" w:eastAsia="돋움" w:hAnsi="돋움" w:hint="eastAsia"/>
                <w:bCs/>
                <w:color w:val="000000"/>
                <w:lang w:eastAsia="ja-JP"/>
              </w:rPr>
              <w:t>B01→B02</w:t>
            </w:r>
          </w:p>
        </w:tc>
      </w:tr>
    </w:tbl>
    <w:p w14:paraId="737A126F" w14:textId="77777777" w:rsidR="00032DA0" w:rsidRDefault="00032DA0" w:rsidP="003D7D44"/>
    <w:p w14:paraId="68B8C931" w14:textId="2AC7D04E" w:rsidR="007E70C2" w:rsidRDefault="007E70C2" w:rsidP="004221DF">
      <w:r>
        <w:br w:type="page"/>
      </w:r>
    </w:p>
    <w:p w14:paraId="140B4A59" w14:textId="77777777" w:rsidR="007E70C2" w:rsidRDefault="005A219F" w:rsidP="007E70C2">
      <w:pPr>
        <w:pStyle w:val="2"/>
      </w:pPr>
      <w:bookmarkStart w:id="18" w:name="_Toc447209011"/>
      <w:r>
        <w:rPr>
          <w:rFonts w:hint="eastAsia"/>
        </w:rPr>
        <w:t xml:space="preserve">사용자 </w:t>
      </w:r>
      <w:r w:rsidR="007E70C2">
        <w:rPr>
          <w:rFonts w:hint="eastAsia"/>
        </w:rPr>
        <w:t>인터페이스 요구사항</w:t>
      </w:r>
      <w:bookmarkEnd w:id="18"/>
    </w:p>
    <w:p w14:paraId="1030013E" w14:textId="77777777" w:rsidR="003C1E0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19" w:name="_Toc447209012"/>
      <w:r>
        <w:rPr>
          <w:rFonts w:hint="eastAsia"/>
        </w:rPr>
        <w:t>화면 목록</w:t>
      </w:r>
      <w:bookmarkEnd w:id="19"/>
    </w:p>
    <w:p w14:paraId="1CAC50E3" w14:textId="77777777" w:rsidR="003C1E0F" w:rsidRDefault="003C1E0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5A219F" w:rsidRPr="00BA2195" w14:paraId="563528A2" w14:textId="77777777" w:rsidTr="00123551">
        <w:tc>
          <w:tcPr>
            <w:tcW w:w="8524" w:type="dxa"/>
          </w:tcPr>
          <w:p w14:paraId="19A7D222" w14:textId="77777777" w:rsidR="005A219F" w:rsidRPr="00BA2195" w:rsidRDefault="005A219F" w:rsidP="00123551">
            <w:r>
              <w:rPr>
                <w:rStyle w:val="ae"/>
                <w:rFonts w:hint="eastAsia"/>
              </w:rPr>
              <w:t>사용자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인터페이스에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분석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14:paraId="5064B73A" w14:textId="77777777" w:rsidR="005A219F" w:rsidRPr="005A219F" w:rsidRDefault="005A219F" w:rsidP="003C1E0F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560"/>
        <w:gridCol w:w="4727"/>
      </w:tblGrid>
      <w:tr w:rsidR="005A219F" w:rsidRPr="00D54A11" w14:paraId="4465EF7F" w14:textId="77777777" w:rsidTr="005A219F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14:paraId="42D606E2" w14:textId="77777777" w:rsidR="005A219F" w:rsidRPr="00D54A11" w:rsidRDefault="005A219F" w:rsidP="00123551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 w14:paraId="27D2EBA3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14:paraId="61A69664" w14:textId="77777777" w:rsidR="005A219F" w:rsidRDefault="005A219F" w:rsidP="00123551">
            <w:pPr>
              <w:pStyle w:val="af"/>
            </w:pPr>
            <w:r>
              <w:rPr>
                <w:rFonts w:hint="eastAsia"/>
              </w:rPr>
              <w:t xml:space="preserve">관련 </w:t>
            </w:r>
          </w:p>
          <w:p w14:paraId="4EE473C9" w14:textId="77777777" w:rsidR="005A219F" w:rsidRPr="00D54A11" w:rsidRDefault="005A219F" w:rsidP="00123551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14:paraId="2D3AD0B8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 w:rsidR="005A219F" w:rsidRPr="00D54A11" w14:paraId="53BDCA26" w14:textId="77777777" w:rsidTr="005A219F">
        <w:trPr>
          <w:trHeight w:val="356"/>
        </w:trPr>
        <w:tc>
          <w:tcPr>
            <w:tcW w:w="923" w:type="dxa"/>
          </w:tcPr>
          <w:p w14:paraId="15A1AE03" w14:textId="77777777" w:rsidR="005A219F" w:rsidRPr="007E70C2" w:rsidRDefault="005A219F" w:rsidP="00123551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275" w:type="dxa"/>
          </w:tcPr>
          <w:p w14:paraId="769D5884" w14:textId="77777777" w:rsidR="005A219F" w:rsidRDefault="005A219F" w:rsidP="00123551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</w:p>
          <w:p w14:paraId="0D59BF56" w14:textId="77777777" w:rsidR="005A219F" w:rsidRPr="007E70C2" w:rsidRDefault="005A219F" w:rsidP="00123551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로그인</w:t>
            </w:r>
          </w:p>
        </w:tc>
        <w:tc>
          <w:tcPr>
            <w:tcW w:w="1560" w:type="dxa"/>
          </w:tcPr>
          <w:p w14:paraId="470DF1A0" w14:textId="77777777" w:rsidR="005A219F" w:rsidRPr="007E70C2" w:rsidRDefault="005A219F" w:rsidP="005A219F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UC001</w:t>
            </w:r>
          </w:p>
        </w:tc>
        <w:tc>
          <w:tcPr>
            <w:tcW w:w="4727" w:type="dxa"/>
          </w:tcPr>
          <w:p w14:paraId="7CFB677B" w14:textId="77777777" w:rsidR="005A219F" w:rsidRPr="007E70C2" w:rsidRDefault="005A219F" w:rsidP="005A219F">
            <w:pPr>
              <w:jc w:val="left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비밀번호를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입력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받아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스마트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뱅킹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프로그램을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실행한다</w:t>
            </w:r>
            <w:r>
              <w:rPr>
                <w:rStyle w:val="ae"/>
                <w:rFonts w:hint="eastAsia"/>
              </w:rPr>
              <w:t>.</w:t>
            </w:r>
          </w:p>
        </w:tc>
      </w:tr>
      <w:tr w:rsidR="005A219F" w:rsidRPr="00D54A11" w14:paraId="2E29552D" w14:textId="77777777" w:rsidTr="005A219F">
        <w:trPr>
          <w:trHeight w:val="356"/>
        </w:trPr>
        <w:tc>
          <w:tcPr>
            <w:tcW w:w="923" w:type="dxa"/>
          </w:tcPr>
          <w:p w14:paraId="3301065F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495E39EF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3EE17458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6A392ABC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0E4B076B" w14:textId="77777777" w:rsidTr="005A219F">
        <w:trPr>
          <w:trHeight w:val="356"/>
        </w:trPr>
        <w:tc>
          <w:tcPr>
            <w:tcW w:w="923" w:type="dxa"/>
          </w:tcPr>
          <w:p w14:paraId="02B561E3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03790055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540E7F91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4B40C178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37598176" w14:textId="77777777" w:rsidTr="005A219F">
        <w:trPr>
          <w:trHeight w:val="356"/>
        </w:trPr>
        <w:tc>
          <w:tcPr>
            <w:tcW w:w="923" w:type="dxa"/>
          </w:tcPr>
          <w:p w14:paraId="6F6839C8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0C7DAA6A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4BFF689E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205D5383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41E787E6" w14:textId="77777777" w:rsidTr="005A219F">
        <w:trPr>
          <w:trHeight w:val="356"/>
        </w:trPr>
        <w:tc>
          <w:tcPr>
            <w:tcW w:w="923" w:type="dxa"/>
          </w:tcPr>
          <w:p w14:paraId="7FC86088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452C4B59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4F537E9B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512CE204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23B4062D" w14:textId="77777777" w:rsidTr="005A219F">
        <w:trPr>
          <w:trHeight w:val="356"/>
        </w:trPr>
        <w:tc>
          <w:tcPr>
            <w:tcW w:w="923" w:type="dxa"/>
          </w:tcPr>
          <w:p w14:paraId="6A55513A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661A13A1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11700778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11DB435D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2AD16728" w14:textId="77777777" w:rsidTr="005A219F">
        <w:trPr>
          <w:trHeight w:val="372"/>
        </w:trPr>
        <w:tc>
          <w:tcPr>
            <w:tcW w:w="923" w:type="dxa"/>
          </w:tcPr>
          <w:p w14:paraId="4C5DB973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42A04718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19D44727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7FBA5810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</w:tbl>
    <w:p w14:paraId="3E6F416C" w14:textId="77777777" w:rsidR="005A219F" w:rsidRDefault="005A219F" w:rsidP="003C1E0F"/>
    <w:p w14:paraId="4D2DA88C" w14:textId="77777777" w:rsidR="005A219F" w:rsidRDefault="005A219F" w:rsidP="003C1E0F">
      <w:r>
        <w:br w:type="page"/>
      </w:r>
    </w:p>
    <w:p w14:paraId="6BA7D44E" w14:textId="77777777" w:rsidR="005A219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0" w:name="_Toc447209013"/>
      <w:r>
        <w:rPr>
          <w:rFonts w:hint="eastAsia"/>
        </w:rPr>
        <w:t>화면 기술</w:t>
      </w:r>
      <w:bookmarkEnd w:id="20"/>
    </w:p>
    <w:p w14:paraId="20889F30" w14:textId="77777777" w:rsidR="005A219F" w:rsidRDefault="005A219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2286"/>
        <w:gridCol w:w="1420"/>
        <w:gridCol w:w="3156"/>
      </w:tblGrid>
      <w:tr w:rsidR="005A219F" w:rsidRPr="00D54A11" w14:paraId="13B8830A" w14:textId="77777777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344FA8D0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14:paraId="6F0C0C20" w14:textId="77777777" w:rsidR="005A219F" w:rsidRPr="007E70C2" w:rsidRDefault="005A219F" w:rsidP="0012355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14:paraId="3C3A1C4A" w14:textId="77777777" w:rsidR="005A219F" w:rsidRPr="005A219F" w:rsidRDefault="005A219F" w:rsidP="005A219F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14:paraId="1C5C15AE" w14:textId="77777777" w:rsidR="005A219F" w:rsidRPr="007E70C2" w:rsidRDefault="005A219F" w:rsidP="0012355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로그인</w:t>
            </w:r>
          </w:p>
        </w:tc>
      </w:tr>
      <w:tr w:rsidR="003C1E0F" w:rsidRPr="00D54A11" w14:paraId="33A71C0C" w14:textId="77777777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2887CD68" w14:textId="77777777"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7CDFE026" w14:textId="77777777" w:rsidR="003C1E0F" w:rsidRPr="007E70C2" w:rsidRDefault="00797B4A" w:rsidP="005A219F">
            <w:pPr>
              <w:jc w:val="center"/>
              <w:rPr>
                <w:rStyle w:val="ae"/>
              </w:rPr>
            </w:pPr>
            <w:r>
              <w:rPr>
                <w:noProof/>
                <w:color w:val="C00000"/>
              </w:rPr>
              <w:pict w14:anchorId="0882661D">
                <v:shape id="그림 5" o:spid="_x0000_i1028" type="#_x0000_t75" style="width:183pt;height:317.4pt;visibility:visible">
                  <v:imagedata r:id="rId14" o:title=""/>
                </v:shape>
              </w:pict>
            </w:r>
          </w:p>
        </w:tc>
      </w:tr>
      <w:tr w:rsidR="003C1E0F" w:rsidRPr="00D54A11" w14:paraId="0BC7D5A3" w14:textId="77777777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14:paraId="2CEBD725" w14:textId="77777777"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14:paraId="6EA977A9" w14:textId="77777777" w:rsidR="00865E89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</w:rPr>
              <w:t>…</w:t>
            </w:r>
            <w:r>
              <w:rPr>
                <w:rStyle w:val="ae"/>
                <w:rFonts w:hint="eastAsia"/>
              </w:rPr>
              <w:t xml:space="preserve"> </w:t>
            </w:r>
          </w:p>
          <w:p w14:paraId="76608AB3" w14:textId="77777777" w:rsidR="00865E89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암호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입력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시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화면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하단에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키보드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창이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출력된다</w:t>
            </w:r>
            <w:r>
              <w:rPr>
                <w:rStyle w:val="ae"/>
                <w:rFonts w:hint="eastAsia"/>
              </w:rPr>
              <w:t>.</w:t>
            </w:r>
          </w:p>
          <w:p w14:paraId="70B5DC0D" w14:textId="77777777" w:rsidR="00865E89" w:rsidRPr="007E70C2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</w:rPr>
              <w:t>…</w:t>
            </w:r>
          </w:p>
        </w:tc>
      </w:tr>
    </w:tbl>
    <w:p w14:paraId="0C5B8BE2" w14:textId="77777777" w:rsidR="003C1E0F" w:rsidRPr="003C1E0F" w:rsidRDefault="003C1E0F" w:rsidP="003C1E0F"/>
    <w:p w14:paraId="2F122363" w14:textId="77777777" w:rsidR="004221DF" w:rsidRDefault="004221DF" w:rsidP="004221DF">
      <w:r>
        <w:br w:type="page"/>
      </w:r>
      <w:bookmarkStart w:id="21" w:name="_Toc287096159"/>
    </w:p>
    <w:p w14:paraId="65E44EFA" w14:textId="77777777" w:rsidR="000578B6" w:rsidRDefault="000578B6" w:rsidP="004221DF">
      <w:pPr>
        <w:pStyle w:val="1"/>
      </w:pPr>
      <w:bookmarkStart w:id="22" w:name="_Toc287096163"/>
      <w:bookmarkStart w:id="23" w:name="_Toc447209014"/>
      <w:bookmarkEnd w:id="21"/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 xml:space="preserve"> 요구사항</w:t>
      </w:r>
      <w:bookmarkEnd w:id="22"/>
      <w:bookmarkEnd w:id="23"/>
    </w:p>
    <w:p w14:paraId="02B6A7A3" w14:textId="77777777" w:rsidR="000578B6" w:rsidRDefault="000578B6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0572A8" w:rsidRPr="00BA2195" w14:paraId="0EF28D26" w14:textId="77777777" w:rsidTr="00BA2195">
        <w:tc>
          <w:tcPr>
            <w:tcW w:w="8524" w:type="dxa"/>
          </w:tcPr>
          <w:p w14:paraId="3449D163" w14:textId="77777777" w:rsidR="000572A8" w:rsidRPr="00BA2195" w:rsidRDefault="000572A8" w:rsidP="000578B6"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성능</w:t>
            </w:r>
            <w:r w:rsidRPr="00BA2195">
              <w:rPr>
                <w:rStyle w:val="ae"/>
                <w:rFonts w:hint="eastAsia"/>
              </w:rPr>
              <w:t xml:space="preserve">, </w:t>
            </w:r>
            <w:r w:rsidRPr="00BA2195">
              <w:rPr>
                <w:rStyle w:val="ae"/>
                <w:rFonts w:hint="eastAsia"/>
              </w:rPr>
              <w:t>보안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등의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요구되는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사항을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0A1DAE8B" w14:textId="77777777" w:rsidR="000572A8" w:rsidRDefault="000572A8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0"/>
        <w:gridCol w:w="6074"/>
      </w:tblGrid>
      <w:tr w:rsidR="000578B6" w:rsidRPr="00D54A11" w14:paraId="4D718F02" w14:textId="77777777" w:rsidTr="00D54A11">
        <w:tc>
          <w:tcPr>
            <w:tcW w:w="2450" w:type="dxa"/>
            <w:shd w:val="clear" w:color="auto" w:fill="CCCCCC"/>
          </w:tcPr>
          <w:p w14:paraId="2FBDC5C4" w14:textId="77777777"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14:paraId="1E58BDAE" w14:textId="77777777"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</w:tr>
      <w:tr w:rsidR="000578B6" w:rsidRPr="00D54A11" w14:paraId="2950DECC" w14:textId="77777777" w:rsidTr="00D54A11">
        <w:tc>
          <w:tcPr>
            <w:tcW w:w="2450" w:type="dxa"/>
          </w:tcPr>
          <w:p w14:paraId="18880E8E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36A3145C" w14:textId="77777777" w:rsidR="000578B6" w:rsidRPr="00BA2195" w:rsidRDefault="000578B6" w:rsidP="00342162"/>
        </w:tc>
      </w:tr>
      <w:tr w:rsidR="000578B6" w:rsidRPr="00D54A11" w14:paraId="24F7B100" w14:textId="77777777" w:rsidTr="00D54A11">
        <w:tc>
          <w:tcPr>
            <w:tcW w:w="2450" w:type="dxa"/>
          </w:tcPr>
          <w:p w14:paraId="1E7FF5A1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2DFED9D6" w14:textId="77777777" w:rsidR="000578B6" w:rsidRPr="00BA2195" w:rsidRDefault="000578B6" w:rsidP="00342162"/>
        </w:tc>
      </w:tr>
      <w:tr w:rsidR="000578B6" w:rsidRPr="00D54A11" w14:paraId="26463C56" w14:textId="77777777" w:rsidTr="00D54A11">
        <w:tc>
          <w:tcPr>
            <w:tcW w:w="2450" w:type="dxa"/>
          </w:tcPr>
          <w:p w14:paraId="4D4E00B3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447DB99B" w14:textId="77777777" w:rsidR="000578B6" w:rsidRPr="00BA2195" w:rsidRDefault="000578B6" w:rsidP="00342162"/>
        </w:tc>
      </w:tr>
      <w:tr w:rsidR="000578B6" w:rsidRPr="00D54A11" w14:paraId="5D0AC6D1" w14:textId="77777777" w:rsidTr="00D54A11">
        <w:tc>
          <w:tcPr>
            <w:tcW w:w="2450" w:type="dxa"/>
          </w:tcPr>
          <w:p w14:paraId="6F857E97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6F564E67" w14:textId="77777777" w:rsidR="000578B6" w:rsidRPr="00BA2195" w:rsidRDefault="000578B6" w:rsidP="00342162"/>
        </w:tc>
      </w:tr>
      <w:tr w:rsidR="000578B6" w:rsidRPr="00D54A11" w14:paraId="0ADFBCD8" w14:textId="77777777" w:rsidTr="00D54A11">
        <w:tc>
          <w:tcPr>
            <w:tcW w:w="2450" w:type="dxa"/>
          </w:tcPr>
          <w:p w14:paraId="017A3472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483A97D6" w14:textId="77777777" w:rsidR="000578B6" w:rsidRPr="00BA2195" w:rsidRDefault="000578B6" w:rsidP="00342162"/>
        </w:tc>
      </w:tr>
      <w:tr w:rsidR="000578B6" w:rsidRPr="00D54A11" w14:paraId="43D4136C" w14:textId="77777777" w:rsidTr="00D54A11">
        <w:tc>
          <w:tcPr>
            <w:tcW w:w="2450" w:type="dxa"/>
          </w:tcPr>
          <w:p w14:paraId="445C7014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29447F4A" w14:textId="77777777" w:rsidR="000578B6" w:rsidRPr="00BA2195" w:rsidRDefault="000578B6" w:rsidP="00342162"/>
        </w:tc>
      </w:tr>
      <w:tr w:rsidR="000578B6" w:rsidRPr="00D54A11" w14:paraId="3903E567" w14:textId="77777777" w:rsidTr="00D54A11">
        <w:tc>
          <w:tcPr>
            <w:tcW w:w="2450" w:type="dxa"/>
          </w:tcPr>
          <w:p w14:paraId="39F9F266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44D4F691" w14:textId="77777777" w:rsidR="000578B6" w:rsidRPr="00BA2195" w:rsidRDefault="000578B6" w:rsidP="00342162"/>
        </w:tc>
      </w:tr>
      <w:tr w:rsidR="000578B6" w:rsidRPr="00D54A11" w14:paraId="5A5944B1" w14:textId="77777777" w:rsidTr="00D54A11">
        <w:tc>
          <w:tcPr>
            <w:tcW w:w="2450" w:type="dxa"/>
          </w:tcPr>
          <w:p w14:paraId="65847A41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265307A6" w14:textId="77777777" w:rsidR="000578B6" w:rsidRPr="00BA2195" w:rsidRDefault="000578B6" w:rsidP="00342162"/>
        </w:tc>
      </w:tr>
      <w:tr w:rsidR="000578B6" w:rsidRPr="00D54A11" w14:paraId="7DA59C1A" w14:textId="77777777" w:rsidTr="00D54A11">
        <w:tc>
          <w:tcPr>
            <w:tcW w:w="2450" w:type="dxa"/>
          </w:tcPr>
          <w:p w14:paraId="2DAD2EE4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67ECAC94" w14:textId="77777777" w:rsidR="000578B6" w:rsidRPr="00BA2195" w:rsidRDefault="000578B6" w:rsidP="00342162"/>
        </w:tc>
      </w:tr>
    </w:tbl>
    <w:p w14:paraId="556298B1" w14:textId="77777777" w:rsidR="000578B6" w:rsidRPr="000578B6" w:rsidRDefault="000578B6" w:rsidP="000578B6"/>
    <w:sectPr w:rsidR="000578B6" w:rsidRPr="000578B6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FFCDE" w14:textId="77777777" w:rsidR="007E7BC1" w:rsidRDefault="007E7BC1">
      <w:r>
        <w:separator/>
      </w:r>
    </w:p>
    <w:p w14:paraId="73D49C8C" w14:textId="77777777" w:rsidR="007E7BC1" w:rsidRDefault="007E7BC1"/>
    <w:p w14:paraId="3E86A723" w14:textId="77777777" w:rsidR="007E7BC1" w:rsidRDefault="007E7BC1"/>
    <w:p w14:paraId="4EC6C25B" w14:textId="77777777" w:rsidR="007E7BC1" w:rsidRDefault="007E7BC1"/>
  </w:endnote>
  <w:endnote w:type="continuationSeparator" w:id="0">
    <w:p w14:paraId="36CF4F1E" w14:textId="77777777" w:rsidR="007E7BC1" w:rsidRDefault="007E7BC1">
      <w:r>
        <w:continuationSeparator/>
      </w:r>
    </w:p>
    <w:p w14:paraId="4A1AFA21" w14:textId="77777777" w:rsidR="007E7BC1" w:rsidRDefault="007E7BC1"/>
    <w:p w14:paraId="07FAA1BA" w14:textId="77777777" w:rsidR="007E7BC1" w:rsidRDefault="007E7BC1"/>
    <w:p w14:paraId="351B18F7" w14:textId="77777777" w:rsidR="007E7BC1" w:rsidRDefault="007E7B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10549" w14:textId="77777777" w:rsidR="0003407A" w:rsidRDefault="0003407A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29E48136" w14:textId="77777777" w:rsidR="0003407A" w:rsidRDefault="0003407A"/>
  <w:p w14:paraId="3E3DB73B" w14:textId="77777777" w:rsidR="0003407A" w:rsidRDefault="0003407A"/>
  <w:p w14:paraId="60AB1844" w14:textId="77777777" w:rsidR="0003407A" w:rsidRDefault="0003407A"/>
  <w:p w14:paraId="1ECECDA2" w14:textId="77777777" w:rsidR="0003407A" w:rsidRDefault="0003407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622D4" w14:textId="77777777" w:rsidR="0003407A" w:rsidRDefault="0003407A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044BE6">
      <w:rPr>
        <w:noProof/>
      </w:rPr>
      <w:t>- 1 -</w:t>
    </w:r>
    <w:r>
      <w:fldChar w:fldCharType="end"/>
    </w:r>
  </w:p>
  <w:p w14:paraId="3CE2FE66" w14:textId="77777777" w:rsidR="0003407A" w:rsidRDefault="00797B4A" w:rsidP="000572A8">
    <w:pPr>
      <w:tabs>
        <w:tab w:val="right" w:pos="8504"/>
      </w:tabs>
    </w:pPr>
    <w:r>
      <w:rPr>
        <w:noProof/>
      </w:rPr>
      <w:pict w14:anchorId="2322B7AB">
        <v:rect id="_x0000_s1059" style="position:absolute;left:0;text-align:left;margin-left:0;margin-top:-11pt;width:423pt;height:5.6pt;z-index:251658240" fillcolor="#903" stroked="f" strokecolor="blue"/>
      </w:pict>
    </w:r>
    <w:r>
      <w:pict w14:anchorId="05ECEC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162pt;height:18.6pt">
          <v:imagedata r:id="rId1" o:title="logo"/>
        </v:shape>
      </w:pict>
    </w:r>
    <w:r w:rsidR="0003407A">
      <w:tab/>
    </w:r>
    <w:r w:rsidR="0003407A">
      <w:rPr>
        <w:rFonts w:hint="eastAsia"/>
      </w:rPr>
      <w:t>고객사</w:t>
    </w:r>
    <w:r w:rsidR="0003407A"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7A08E" w14:textId="77777777" w:rsidR="007E7BC1" w:rsidRDefault="007E7BC1">
      <w:r>
        <w:separator/>
      </w:r>
    </w:p>
    <w:p w14:paraId="3C874DB7" w14:textId="77777777" w:rsidR="007E7BC1" w:rsidRDefault="007E7BC1"/>
    <w:p w14:paraId="2DBD2F10" w14:textId="77777777" w:rsidR="007E7BC1" w:rsidRDefault="007E7BC1"/>
    <w:p w14:paraId="4DC33A86" w14:textId="77777777" w:rsidR="007E7BC1" w:rsidRDefault="007E7BC1"/>
  </w:footnote>
  <w:footnote w:type="continuationSeparator" w:id="0">
    <w:p w14:paraId="513D8C33" w14:textId="77777777" w:rsidR="007E7BC1" w:rsidRDefault="007E7BC1">
      <w:r>
        <w:continuationSeparator/>
      </w:r>
    </w:p>
    <w:p w14:paraId="41386F92" w14:textId="77777777" w:rsidR="007E7BC1" w:rsidRDefault="007E7BC1"/>
    <w:p w14:paraId="2D1D1539" w14:textId="77777777" w:rsidR="007E7BC1" w:rsidRDefault="007E7BC1"/>
    <w:p w14:paraId="4FC3F5BC" w14:textId="77777777" w:rsidR="007E7BC1" w:rsidRDefault="007E7B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620"/>
      <w:gridCol w:w="2622"/>
      <w:gridCol w:w="1698"/>
      <w:gridCol w:w="2585"/>
    </w:tblGrid>
    <w:tr w:rsidR="0003407A" w:rsidRPr="00D54A11" w14:paraId="23C5FD95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7263997C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720416B1" w14:textId="77777777" w:rsidR="0003407A" w:rsidRPr="00D54A11" w:rsidRDefault="00261ED5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할 일 목록 어플리케이션</w:t>
          </w:r>
        </w:p>
      </w:tc>
      <w:tc>
        <w:tcPr>
          <w:tcW w:w="1698" w:type="dxa"/>
          <w:shd w:val="clear" w:color="auto" w:fill="E6E6E6"/>
          <w:vAlign w:val="center"/>
        </w:tcPr>
        <w:p w14:paraId="21E76CD4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4646C37A" w14:textId="77777777" w:rsidR="0003407A" w:rsidRPr="00D54A11" w:rsidRDefault="00261ED5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2</w:t>
          </w:r>
          <w:r>
            <w:rPr>
              <w:rFonts w:ascii="돋움" w:eastAsia="돋움" w:hAnsi="돋움"/>
            </w:rPr>
            <w:t>023.03</w:t>
          </w:r>
        </w:p>
      </w:tc>
    </w:tr>
    <w:tr w:rsidR="0003407A" w:rsidRPr="00D54A11" w14:paraId="510D2771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7D9E03EF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3209DA9E" w14:textId="77777777" w:rsidR="0003407A" w:rsidRPr="00D54A11" w:rsidRDefault="00261ED5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14:paraId="3F149D5D" w14:textId="77777777" w:rsidR="0003407A" w:rsidRPr="00D54A11" w:rsidRDefault="0003407A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14E5DAF2" w14:textId="77777777" w:rsidR="0003407A" w:rsidRPr="00D54A11" w:rsidRDefault="00261ED5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1</w:t>
          </w:r>
          <w:r>
            <w:rPr>
              <w:rFonts w:ascii="돋움" w:eastAsia="돋움" w:hAnsi="돋움"/>
            </w:rPr>
            <w:t>.0.0</w:t>
          </w:r>
        </w:p>
      </w:tc>
    </w:tr>
  </w:tbl>
  <w:p w14:paraId="00AEF65E" w14:textId="77777777" w:rsidR="0003407A" w:rsidRPr="00EF53CF" w:rsidRDefault="00797B4A" w:rsidP="00A358BA">
    <w:r>
      <w:rPr>
        <w:rFonts w:ascii="HY헤드라인M" w:eastAsia="HY헤드라인M"/>
        <w:noProof/>
        <w:szCs w:val="20"/>
      </w:rPr>
      <w:pict w14:anchorId="2D975EF5">
        <v:rect id="_x0000_s1052" style="position:absolute;left:0;text-align:left;margin-left:-2.1pt;margin-top:8.9pt;width:428.45pt;height:8.35pt;z-index:251657216;mso-position-horizontal-relative:text;mso-position-vertical-relative:text" fillcolor="#903" stroked="f" strokecolor="blue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3E225AF2"/>
    <w:multiLevelType w:val="hybridMultilevel"/>
    <w:tmpl w:val="712ACB3E"/>
    <w:lvl w:ilvl="0" w:tplc="51187F92">
      <w:start w:val="1"/>
      <w:numFmt w:val="decimal"/>
      <w:lvlText w:val="%1."/>
      <w:lvlJc w:val="left"/>
      <w:pPr>
        <w:ind w:left="1160" w:hanging="360"/>
      </w:pPr>
      <w:rPr>
        <w:rFonts w:ascii="바탕" w:eastAsia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A121BCC"/>
    <w:multiLevelType w:val="hybridMultilevel"/>
    <w:tmpl w:val="712ACB3E"/>
    <w:lvl w:ilvl="0" w:tplc="FFFFFFFF">
      <w:start w:val="1"/>
      <w:numFmt w:val="decimal"/>
      <w:lvlText w:val="%1."/>
      <w:lvlJc w:val="left"/>
      <w:pPr>
        <w:ind w:left="1160" w:hanging="360"/>
      </w:pPr>
      <w:rPr>
        <w:rFonts w:ascii="바탕" w:eastAsia="바탕" w:hAnsi="바탕" w:hint="default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2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3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szCs w:val="20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 w16cid:durableId="327904992">
    <w:abstractNumId w:val="13"/>
  </w:num>
  <w:num w:numId="2" w16cid:durableId="1207378033">
    <w:abstractNumId w:val="4"/>
  </w:num>
  <w:num w:numId="3" w16cid:durableId="1326788843">
    <w:abstractNumId w:val="8"/>
  </w:num>
  <w:num w:numId="4" w16cid:durableId="1748191772">
    <w:abstractNumId w:val="0"/>
  </w:num>
  <w:num w:numId="5" w16cid:durableId="1689211162">
    <w:abstractNumId w:val="3"/>
  </w:num>
  <w:num w:numId="6" w16cid:durableId="619342459">
    <w:abstractNumId w:val="6"/>
  </w:num>
  <w:num w:numId="7" w16cid:durableId="1087270963">
    <w:abstractNumId w:val="2"/>
  </w:num>
  <w:num w:numId="8" w16cid:durableId="317735901">
    <w:abstractNumId w:val="5"/>
  </w:num>
  <w:num w:numId="9" w16cid:durableId="914634406">
    <w:abstractNumId w:val="12"/>
  </w:num>
  <w:num w:numId="10" w16cid:durableId="1034229352">
    <w:abstractNumId w:val="11"/>
  </w:num>
  <w:num w:numId="11" w16cid:durableId="10385507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79648096">
    <w:abstractNumId w:val="1"/>
  </w:num>
  <w:num w:numId="13" w16cid:durableId="673146226">
    <w:abstractNumId w:val="1"/>
    <w:lvlOverride w:ilvl="0">
      <w:startOverride w:val="1"/>
    </w:lvlOverride>
  </w:num>
  <w:num w:numId="14" w16cid:durableId="37629823">
    <w:abstractNumId w:val="4"/>
    <w:lvlOverride w:ilvl="0">
      <w:startOverride w:val="1"/>
    </w:lvlOverride>
  </w:num>
  <w:num w:numId="15" w16cid:durableId="1195312262">
    <w:abstractNumId w:val="1"/>
  </w:num>
  <w:num w:numId="16" w16cid:durableId="828055207">
    <w:abstractNumId w:val="13"/>
  </w:num>
  <w:num w:numId="17" w16cid:durableId="426771382">
    <w:abstractNumId w:val="13"/>
  </w:num>
  <w:num w:numId="18" w16cid:durableId="354112988">
    <w:abstractNumId w:val="13"/>
  </w:num>
  <w:num w:numId="19" w16cid:durableId="641035746">
    <w:abstractNumId w:val="13"/>
  </w:num>
  <w:num w:numId="20" w16cid:durableId="1387099207">
    <w:abstractNumId w:val="13"/>
  </w:num>
  <w:num w:numId="21" w16cid:durableId="203104373">
    <w:abstractNumId w:val="13"/>
  </w:num>
  <w:num w:numId="22" w16cid:durableId="1595555148">
    <w:abstractNumId w:val="13"/>
  </w:num>
  <w:num w:numId="23" w16cid:durableId="1256327720">
    <w:abstractNumId w:val="10"/>
  </w:num>
  <w:num w:numId="24" w16cid:durableId="980770823">
    <w:abstractNumId w:val="7"/>
  </w:num>
  <w:num w:numId="25" w16cid:durableId="519243903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15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0F68"/>
    <w:rsid w:val="00031C73"/>
    <w:rsid w:val="000324ED"/>
    <w:rsid w:val="00032D78"/>
    <w:rsid w:val="00032DA0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B52"/>
    <w:rsid w:val="00045B83"/>
    <w:rsid w:val="00047D73"/>
    <w:rsid w:val="0005078A"/>
    <w:rsid w:val="00050832"/>
    <w:rsid w:val="000512EC"/>
    <w:rsid w:val="00052A33"/>
    <w:rsid w:val="00052F5A"/>
    <w:rsid w:val="0005310C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4C5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4DB"/>
    <w:rsid w:val="0008755F"/>
    <w:rsid w:val="000878B0"/>
    <w:rsid w:val="00087A25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3014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5B6F"/>
    <w:rsid w:val="000B75B3"/>
    <w:rsid w:val="000C01FC"/>
    <w:rsid w:val="000C1642"/>
    <w:rsid w:val="000C1C63"/>
    <w:rsid w:val="000C2157"/>
    <w:rsid w:val="000C4AB8"/>
    <w:rsid w:val="000C5C52"/>
    <w:rsid w:val="000C5D12"/>
    <w:rsid w:val="000C6373"/>
    <w:rsid w:val="000C64DE"/>
    <w:rsid w:val="000C7275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A9F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0ED5"/>
    <w:rsid w:val="000F1639"/>
    <w:rsid w:val="000F1B62"/>
    <w:rsid w:val="000F275A"/>
    <w:rsid w:val="000F3C4A"/>
    <w:rsid w:val="000F3CC1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1D40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0CE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55F54"/>
    <w:rsid w:val="001572BC"/>
    <w:rsid w:val="00157AC9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69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2E77"/>
    <w:rsid w:val="001738E4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96C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2FB9"/>
    <w:rsid w:val="001A3963"/>
    <w:rsid w:val="001A3C0E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5773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2B9"/>
    <w:rsid w:val="001C2E11"/>
    <w:rsid w:val="001C400D"/>
    <w:rsid w:val="001C421B"/>
    <w:rsid w:val="001C4CA3"/>
    <w:rsid w:val="001C5334"/>
    <w:rsid w:val="001C5365"/>
    <w:rsid w:val="001D006F"/>
    <w:rsid w:val="001D0D59"/>
    <w:rsid w:val="001D0FF8"/>
    <w:rsid w:val="001D36DF"/>
    <w:rsid w:val="001D3DA5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263"/>
    <w:rsid w:val="001F35B8"/>
    <w:rsid w:val="001F45F2"/>
    <w:rsid w:val="001F4D99"/>
    <w:rsid w:val="001F5EE2"/>
    <w:rsid w:val="001F6823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3E7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158A"/>
    <w:rsid w:val="002231DE"/>
    <w:rsid w:val="00223815"/>
    <w:rsid w:val="00223BD6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27F7C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0C0"/>
    <w:rsid w:val="00261D24"/>
    <w:rsid w:val="00261ED5"/>
    <w:rsid w:val="00262221"/>
    <w:rsid w:val="0026238B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0A36"/>
    <w:rsid w:val="002811C7"/>
    <w:rsid w:val="002819D6"/>
    <w:rsid w:val="00281BEA"/>
    <w:rsid w:val="00282499"/>
    <w:rsid w:val="002829AC"/>
    <w:rsid w:val="00282A3F"/>
    <w:rsid w:val="00283D14"/>
    <w:rsid w:val="00283E16"/>
    <w:rsid w:val="00285198"/>
    <w:rsid w:val="00286A93"/>
    <w:rsid w:val="002873C2"/>
    <w:rsid w:val="0028795A"/>
    <w:rsid w:val="00287E38"/>
    <w:rsid w:val="00290A8C"/>
    <w:rsid w:val="00294536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3C1B"/>
    <w:rsid w:val="002D44AD"/>
    <w:rsid w:val="002D64BD"/>
    <w:rsid w:val="002D76F4"/>
    <w:rsid w:val="002E01B9"/>
    <w:rsid w:val="002E0710"/>
    <w:rsid w:val="002E11BE"/>
    <w:rsid w:val="002E3E7F"/>
    <w:rsid w:val="002E436A"/>
    <w:rsid w:val="002E4C7B"/>
    <w:rsid w:val="002E69F4"/>
    <w:rsid w:val="002E73E4"/>
    <w:rsid w:val="002F10D0"/>
    <w:rsid w:val="002F138E"/>
    <w:rsid w:val="002F1EC7"/>
    <w:rsid w:val="002F22CC"/>
    <w:rsid w:val="002F322E"/>
    <w:rsid w:val="002F345B"/>
    <w:rsid w:val="002F36AB"/>
    <w:rsid w:val="002F3C0D"/>
    <w:rsid w:val="002F7E51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257B"/>
    <w:rsid w:val="00313683"/>
    <w:rsid w:val="00313D6F"/>
    <w:rsid w:val="00314B34"/>
    <w:rsid w:val="00315AC7"/>
    <w:rsid w:val="003169FF"/>
    <w:rsid w:val="00317F43"/>
    <w:rsid w:val="003202D5"/>
    <w:rsid w:val="003209C2"/>
    <w:rsid w:val="00321F75"/>
    <w:rsid w:val="003225D2"/>
    <w:rsid w:val="003226DA"/>
    <w:rsid w:val="00322ACC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E4C"/>
    <w:rsid w:val="00336F14"/>
    <w:rsid w:val="00336F35"/>
    <w:rsid w:val="00337150"/>
    <w:rsid w:val="00337703"/>
    <w:rsid w:val="00342162"/>
    <w:rsid w:val="00343114"/>
    <w:rsid w:val="0034311A"/>
    <w:rsid w:val="003437A6"/>
    <w:rsid w:val="0034428F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646"/>
    <w:rsid w:val="003519F5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6D31"/>
    <w:rsid w:val="0035721D"/>
    <w:rsid w:val="00357453"/>
    <w:rsid w:val="0035749A"/>
    <w:rsid w:val="00357A47"/>
    <w:rsid w:val="00357CCF"/>
    <w:rsid w:val="003609F7"/>
    <w:rsid w:val="00360BCF"/>
    <w:rsid w:val="00361377"/>
    <w:rsid w:val="00362094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09D"/>
    <w:rsid w:val="003906C5"/>
    <w:rsid w:val="00390C42"/>
    <w:rsid w:val="00390DED"/>
    <w:rsid w:val="0039118B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1CCC"/>
    <w:rsid w:val="003A2AF1"/>
    <w:rsid w:val="003A2FE6"/>
    <w:rsid w:val="003A3515"/>
    <w:rsid w:val="003A3EB6"/>
    <w:rsid w:val="003A408E"/>
    <w:rsid w:val="003A4825"/>
    <w:rsid w:val="003A4B4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6EE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D7D44"/>
    <w:rsid w:val="003E0357"/>
    <w:rsid w:val="003E05C4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633D"/>
    <w:rsid w:val="004076D1"/>
    <w:rsid w:val="00407837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2DDE"/>
    <w:rsid w:val="00423174"/>
    <w:rsid w:val="00423487"/>
    <w:rsid w:val="00423580"/>
    <w:rsid w:val="004242E4"/>
    <w:rsid w:val="00425EFE"/>
    <w:rsid w:val="00426299"/>
    <w:rsid w:val="00426633"/>
    <w:rsid w:val="00426885"/>
    <w:rsid w:val="004268D7"/>
    <w:rsid w:val="004275CA"/>
    <w:rsid w:val="00427EA4"/>
    <w:rsid w:val="00430370"/>
    <w:rsid w:val="004311C4"/>
    <w:rsid w:val="00431BA9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30E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47570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66331"/>
    <w:rsid w:val="00467ED7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573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288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61A"/>
    <w:rsid w:val="004B5936"/>
    <w:rsid w:val="004B5ECD"/>
    <w:rsid w:val="004B5FDE"/>
    <w:rsid w:val="004B6648"/>
    <w:rsid w:val="004C0034"/>
    <w:rsid w:val="004C0224"/>
    <w:rsid w:val="004C09B1"/>
    <w:rsid w:val="004C0A07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0688"/>
    <w:rsid w:val="004D196B"/>
    <w:rsid w:val="004D1BCB"/>
    <w:rsid w:val="004D24D5"/>
    <w:rsid w:val="004D42BD"/>
    <w:rsid w:val="004D4333"/>
    <w:rsid w:val="004D4B6E"/>
    <w:rsid w:val="004D4E79"/>
    <w:rsid w:val="004D529B"/>
    <w:rsid w:val="004D5849"/>
    <w:rsid w:val="004D643D"/>
    <w:rsid w:val="004D6F30"/>
    <w:rsid w:val="004D70A5"/>
    <w:rsid w:val="004D76DE"/>
    <w:rsid w:val="004E0C5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35F"/>
    <w:rsid w:val="00513B4C"/>
    <w:rsid w:val="005143DE"/>
    <w:rsid w:val="00514B98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2B41"/>
    <w:rsid w:val="005435C4"/>
    <w:rsid w:val="00543646"/>
    <w:rsid w:val="00544BAC"/>
    <w:rsid w:val="00544C84"/>
    <w:rsid w:val="00544CD8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505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377"/>
    <w:rsid w:val="00576F34"/>
    <w:rsid w:val="00577E28"/>
    <w:rsid w:val="005804D8"/>
    <w:rsid w:val="00580529"/>
    <w:rsid w:val="0058064F"/>
    <w:rsid w:val="005809CA"/>
    <w:rsid w:val="00580D8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826"/>
    <w:rsid w:val="00586D2A"/>
    <w:rsid w:val="00590170"/>
    <w:rsid w:val="00590F3A"/>
    <w:rsid w:val="0059165D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17D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83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499"/>
    <w:rsid w:val="005F6889"/>
    <w:rsid w:val="00600D92"/>
    <w:rsid w:val="0060119B"/>
    <w:rsid w:val="006019A3"/>
    <w:rsid w:val="006019EA"/>
    <w:rsid w:val="00601A25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465E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8DE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B04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4F0B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4F7A"/>
    <w:rsid w:val="006D5C2A"/>
    <w:rsid w:val="006D6B03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4FC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3D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27FDB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43D"/>
    <w:rsid w:val="00743817"/>
    <w:rsid w:val="00744260"/>
    <w:rsid w:val="00744531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99A"/>
    <w:rsid w:val="00756C2D"/>
    <w:rsid w:val="0076196C"/>
    <w:rsid w:val="00761A18"/>
    <w:rsid w:val="00761C3D"/>
    <w:rsid w:val="007623C8"/>
    <w:rsid w:val="0076255C"/>
    <w:rsid w:val="00763331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450"/>
    <w:rsid w:val="00772AF0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201F"/>
    <w:rsid w:val="007936F8"/>
    <w:rsid w:val="007937FA"/>
    <w:rsid w:val="00794976"/>
    <w:rsid w:val="00794B69"/>
    <w:rsid w:val="00795E2D"/>
    <w:rsid w:val="00796A23"/>
    <w:rsid w:val="00797B4A"/>
    <w:rsid w:val="007A0457"/>
    <w:rsid w:val="007A2A30"/>
    <w:rsid w:val="007A2FC0"/>
    <w:rsid w:val="007A3001"/>
    <w:rsid w:val="007A4EB3"/>
    <w:rsid w:val="007A50DD"/>
    <w:rsid w:val="007A599C"/>
    <w:rsid w:val="007A6C06"/>
    <w:rsid w:val="007A6F79"/>
    <w:rsid w:val="007B149F"/>
    <w:rsid w:val="007B1F44"/>
    <w:rsid w:val="007B2057"/>
    <w:rsid w:val="007B294F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15A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1E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E7BC1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1DB"/>
    <w:rsid w:val="007F748B"/>
    <w:rsid w:val="007F7781"/>
    <w:rsid w:val="00802044"/>
    <w:rsid w:val="00802DAE"/>
    <w:rsid w:val="0080346F"/>
    <w:rsid w:val="008039E6"/>
    <w:rsid w:val="00803A8B"/>
    <w:rsid w:val="008042E8"/>
    <w:rsid w:val="0080435B"/>
    <w:rsid w:val="00804C3A"/>
    <w:rsid w:val="008051D9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0FA4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8B0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750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8C7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8D"/>
    <w:rsid w:val="00871CAD"/>
    <w:rsid w:val="008728DC"/>
    <w:rsid w:val="00872AE6"/>
    <w:rsid w:val="00872D08"/>
    <w:rsid w:val="008745BE"/>
    <w:rsid w:val="00874D0F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482"/>
    <w:rsid w:val="008A0D11"/>
    <w:rsid w:val="008A0F42"/>
    <w:rsid w:val="008A1BE7"/>
    <w:rsid w:val="008A1C54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341A"/>
    <w:rsid w:val="008B4F70"/>
    <w:rsid w:val="008B68CF"/>
    <w:rsid w:val="008C080B"/>
    <w:rsid w:val="008C0DD4"/>
    <w:rsid w:val="008C1191"/>
    <w:rsid w:val="008C305E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336"/>
    <w:rsid w:val="00902ECE"/>
    <w:rsid w:val="00903BC2"/>
    <w:rsid w:val="009040AF"/>
    <w:rsid w:val="00904518"/>
    <w:rsid w:val="00904B65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7F5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CC7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57F10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07C"/>
    <w:rsid w:val="00966AA8"/>
    <w:rsid w:val="00966BEF"/>
    <w:rsid w:val="00966D4F"/>
    <w:rsid w:val="00966DCB"/>
    <w:rsid w:val="00967D90"/>
    <w:rsid w:val="009703D4"/>
    <w:rsid w:val="00971878"/>
    <w:rsid w:val="00973785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4A7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91B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4"/>
    <w:rsid w:val="009D3D2C"/>
    <w:rsid w:val="009D48AC"/>
    <w:rsid w:val="009D5440"/>
    <w:rsid w:val="009D665F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92"/>
    <w:rsid w:val="009F25BA"/>
    <w:rsid w:val="009F25D2"/>
    <w:rsid w:val="009F276F"/>
    <w:rsid w:val="009F2C91"/>
    <w:rsid w:val="009F32EB"/>
    <w:rsid w:val="009F3312"/>
    <w:rsid w:val="009F35C2"/>
    <w:rsid w:val="009F4E02"/>
    <w:rsid w:val="009F555A"/>
    <w:rsid w:val="009F6BF8"/>
    <w:rsid w:val="009F703F"/>
    <w:rsid w:val="009F73AC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6753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694E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6BAA"/>
    <w:rsid w:val="00A27041"/>
    <w:rsid w:val="00A27EAF"/>
    <w:rsid w:val="00A30B20"/>
    <w:rsid w:val="00A31A69"/>
    <w:rsid w:val="00A3363A"/>
    <w:rsid w:val="00A33EE2"/>
    <w:rsid w:val="00A34DD7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0B8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2C"/>
    <w:rsid w:val="00A66F78"/>
    <w:rsid w:val="00A67B29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44E7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37"/>
    <w:rsid w:val="00A81A93"/>
    <w:rsid w:val="00A82FEA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238"/>
    <w:rsid w:val="00AA1752"/>
    <w:rsid w:val="00AA3B3C"/>
    <w:rsid w:val="00AA448B"/>
    <w:rsid w:val="00AA5628"/>
    <w:rsid w:val="00AA57AC"/>
    <w:rsid w:val="00AA63E4"/>
    <w:rsid w:val="00AA6952"/>
    <w:rsid w:val="00AA75EE"/>
    <w:rsid w:val="00AA7BB8"/>
    <w:rsid w:val="00AB0C43"/>
    <w:rsid w:val="00AB24AD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183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271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2E04"/>
    <w:rsid w:val="00B3311B"/>
    <w:rsid w:val="00B343D2"/>
    <w:rsid w:val="00B35AF2"/>
    <w:rsid w:val="00B365C0"/>
    <w:rsid w:val="00B36C8B"/>
    <w:rsid w:val="00B37404"/>
    <w:rsid w:val="00B41044"/>
    <w:rsid w:val="00B415F9"/>
    <w:rsid w:val="00B418F7"/>
    <w:rsid w:val="00B41943"/>
    <w:rsid w:val="00B427D9"/>
    <w:rsid w:val="00B42841"/>
    <w:rsid w:val="00B42F1E"/>
    <w:rsid w:val="00B44A93"/>
    <w:rsid w:val="00B451F7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2E4"/>
    <w:rsid w:val="00B56DBE"/>
    <w:rsid w:val="00B607C3"/>
    <w:rsid w:val="00B60A30"/>
    <w:rsid w:val="00B61271"/>
    <w:rsid w:val="00B637CE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12B8"/>
    <w:rsid w:val="00B81D9A"/>
    <w:rsid w:val="00B82B9D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22B"/>
    <w:rsid w:val="00BA49AA"/>
    <w:rsid w:val="00BA517C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2B2E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836"/>
    <w:rsid w:val="00C45A2B"/>
    <w:rsid w:val="00C4694B"/>
    <w:rsid w:val="00C47AEC"/>
    <w:rsid w:val="00C505A8"/>
    <w:rsid w:val="00C50804"/>
    <w:rsid w:val="00C50E52"/>
    <w:rsid w:val="00C516CB"/>
    <w:rsid w:val="00C51C23"/>
    <w:rsid w:val="00C525B7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2B1E"/>
    <w:rsid w:val="00C72B37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40F"/>
    <w:rsid w:val="00C86A2E"/>
    <w:rsid w:val="00C86B49"/>
    <w:rsid w:val="00C8783A"/>
    <w:rsid w:val="00C878B5"/>
    <w:rsid w:val="00C87DEC"/>
    <w:rsid w:val="00C90558"/>
    <w:rsid w:val="00C92F24"/>
    <w:rsid w:val="00C93F3C"/>
    <w:rsid w:val="00C94813"/>
    <w:rsid w:val="00C95D9B"/>
    <w:rsid w:val="00C9679A"/>
    <w:rsid w:val="00C96C34"/>
    <w:rsid w:val="00C97FAC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AB2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3A2A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16A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3D81"/>
    <w:rsid w:val="00D346FD"/>
    <w:rsid w:val="00D3574A"/>
    <w:rsid w:val="00D370A7"/>
    <w:rsid w:val="00D374B8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9AE"/>
    <w:rsid w:val="00D51DEC"/>
    <w:rsid w:val="00D51FCB"/>
    <w:rsid w:val="00D52385"/>
    <w:rsid w:val="00D5332F"/>
    <w:rsid w:val="00D534BE"/>
    <w:rsid w:val="00D53BC0"/>
    <w:rsid w:val="00D544F9"/>
    <w:rsid w:val="00D545E2"/>
    <w:rsid w:val="00D54A11"/>
    <w:rsid w:val="00D54CA8"/>
    <w:rsid w:val="00D54FA4"/>
    <w:rsid w:val="00D556A1"/>
    <w:rsid w:val="00D5577C"/>
    <w:rsid w:val="00D55967"/>
    <w:rsid w:val="00D55B67"/>
    <w:rsid w:val="00D569CA"/>
    <w:rsid w:val="00D56DF1"/>
    <w:rsid w:val="00D57155"/>
    <w:rsid w:val="00D609DE"/>
    <w:rsid w:val="00D615F8"/>
    <w:rsid w:val="00D62D27"/>
    <w:rsid w:val="00D62D8F"/>
    <w:rsid w:val="00D643D0"/>
    <w:rsid w:val="00D65565"/>
    <w:rsid w:val="00D659E3"/>
    <w:rsid w:val="00D65C8A"/>
    <w:rsid w:val="00D6662A"/>
    <w:rsid w:val="00D668F3"/>
    <w:rsid w:val="00D66AD5"/>
    <w:rsid w:val="00D66DEE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4094"/>
    <w:rsid w:val="00D8458F"/>
    <w:rsid w:val="00D8557C"/>
    <w:rsid w:val="00D900EA"/>
    <w:rsid w:val="00D9073D"/>
    <w:rsid w:val="00D90BE1"/>
    <w:rsid w:val="00D910C5"/>
    <w:rsid w:val="00D91142"/>
    <w:rsid w:val="00D9201F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068D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744"/>
    <w:rsid w:val="00DC2B9E"/>
    <w:rsid w:val="00DC4E41"/>
    <w:rsid w:val="00DC5432"/>
    <w:rsid w:val="00DC5728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324"/>
    <w:rsid w:val="00DD68EE"/>
    <w:rsid w:val="00DD6C41"/>
    <w:rsid w:val="00DE01AD"/>
    <w:rsid w:val="00DE0627"/>
    <w:rsid w:val="00DE08F4"/>
    <w:rsid w:val="00DE1F7C"/>
    <w:rsid w:val="00DE2049"/>
    <w:rsid w:val="00DE30F8"/>
    <w:rsid w:val="00DE3A90"/>
    <w:rsid w:val="00DE4179"/>
    <w:rsid w:val="00DE41CF"/>
    <w:rsid w:val="00DE4600"/>
    <w:rsid w:val="00DE525B"/>
    <w:rsid w:val="00DE5946"/>
    <w:rsid w:val="00DE6063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B23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DC0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520"/>
    <w:rsid w:val="00E23F79"/>
    <w:rsid w:val="00E24846"/>
    <w:rsid w:val="00E248FC"/>
    <w:rsid w:val="00E24ADD"/>
    <w:rsid w:val="00E250BD"/>
    <w:rsid w:val="00E26660"/>
    <w:rsid w:val="00E26930"/>
    <w:rsid w:val="00E26985"/>
    <w:rsid w:val="00E27EDC"/>
    <w:rsid w:val="00E307DA"/>
    <w:rsid w:val="00E3080A"/>
    <w:rsid w:val="00E3092B"/>
    <w:rsid w:val="00E31123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BF5"/>
    <w:rsid w:val="00E42D04"/>
    <w:rsid w:val="00E43239"/>
    <w:rsid w:val="00E44155"/>
    <w:rsid w:val="00E4473C"/>
    <w:rsid w:val="00E44B18"/>
    <w:rsid w:val="00E4590E"/>
    <w:rsid w:val="00E469BE"/>
    <w:rsid w:val="00E50D5B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133"/>
    <w:rsid w:val="00E64B65"/>
    <w:rsid w:val="00E64FE3"/>
    <w:rsid w:val="00E65D83"/>
    <w:rsid w:val="00E66992"/>
    <w:rsid w:val="00E6717C"/>
    <w:rsid w:val="00E7158C"/>
    <w:rsid w:val="00E71B2C"/>
    <w:rsid w:val="00E71D89"/>
    <w:rsid w:val="00E73215"/>
    <w:rsid w:val="00E73287"/>
    <w:rsid w:val="00E77053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18C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397C"/>
    <w:rsid w:val="00E94616"/>
    <w:rsid w:val="00E94C38"/>
    <w:rsid w:val="00E94FCA"/>
    <w:rsid w:val="00E95CAA"/>
    <w:rsid w:val="00EA0903"/>
    <w:rsid w:val="00EA1880"/>
    <w:rsid w:val="00EA18F5"/>
    <w:rsid w:val="00EA1B4E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0ED3"/>
    <w:rsid w:val="00EB2C78"/>
    <w:rsid w:val="00EB357A"/>
    <w:rsid w:val="00EB3C89"/>
    <w:rsid w:val="00EB4F4D"/>
    <w:rsid w:val="00EB594C"/>
    <w:rsid w:val="00EB5A03"/>
    <w:rsid w:val="00EB71BB"/>
    <w:rsid w:val="00EB7B1F"/>
    <w:rsid w:val="00EB7E66"/>
    <w:rsid w:val="00EC04C6"/>
    <w:rsid w:val="00EC16C0"/>
    <w:rsid w:val="00EC213B"/>
    <w:rsid w:val="00EC2927"/>
    <w:rsid w:val="00EC4005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3F5E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D33"/>
    <w:rsid w:val="00EF3EAD"/>
    <w:rsid w:val="00EF5212"/>
    <w:rsid w:val="00EF53CF"/>
    <w:rsid w:val="00EF5AEF"/>
    <w:rsid w:val="00EF5D53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163FD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68A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62F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058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1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3D"/>
    <w:rsid w:val="00F960DF"/>
    <w:rsid w:val="00F9627F"/>
    <w:rsid w:val="00F964F9"/>
    <w:rsid w:val="00F9680F"/>
    <w:rsid w:val="00F976CC"/>
    <w:rsid w:val="00F979AA"/>
    <w:rsid w:val="00F97FB7"/>
    <w:rsid w:val="00FA08C0"/>
    <w:rsid w:val="00FA13C4"/>
    <w:rsid w:val="00FA1EF0"/>
    <w:rsid w:val="00FA209B"/>
    <w:rsid w:val="00FA22E7"/>
    <w:rsid w:val="00FA4730"/>
    <w:rsid w:val="00FA4BB9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1418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50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4D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63EA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15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2"/>
    </o:shapelayout>
  </w:shapeDefaults>
  <w:decimalSymbol w:val="."/>
  <w:listSeparator w:val=","/>
  <w14:docId w14:val="1D03000D"/>
  <w15:chartTrackingRefBased/>
  <w15:docId w15:val="{A07E25F9-F2A5-409C-A58A-40BDCB17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paragraph" w:styleId="7">
    <w:name w:val="heading 7"/>
    <w:basedOn w:val="a"/>
    <w:next w:val="a"/>
    <w:link w:val="7Char"/>
    <w:semiHidden/>
    <w:unhideWhenUsed/>
    <w:qFormat/>
    <w:rsid w:val="006D4F7A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  <w:style w:type="character" w:customStyle="1" w:styleId="7Char">
    <w:name w:val="제목 7 Char"/>
    <w:link w:val="7"/>
    <w:semiHidden/>
    <w:rsid w:val="006D4F7A"/>
    <w:rPr>
      <w:rFonts w:ascii="바탕" w:eastAsia="맑은 고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2C61B-F10E-4CCC-A7CB-F68B2F71B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지침서템플릿_Snowdrop.dot</Template>
  <TotalTime>449</TotalTime>
  <Pages>19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7374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esteroh@naver.com</cp:lastModifiedBy>
  <cp:revision>237</cp:revision>
  <cp:lastPrinted>2008-01-26T04:17:00Z</cp:lastPrinted>
  <dcterms:created xsi:type="dcterms:W3CDTF">2023-04-15T09:51:00Z</dcterms:created>
  <dcterms:modified xsi:type="dcterms:W3CDTF">2023-04-17T10:15:00Z</dcterms:modified>
</cp:coreProperties>
</file>